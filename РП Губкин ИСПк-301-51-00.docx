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B2BC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  <w:bookmarkStart w:id="0" w:name="_Toc73597772"/>
    </w:p>
    <w:p w14:paraId="31D67ED6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CCC957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1F8F834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5FACDEDD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5EE9F7A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2E68C0F8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03BFC609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6F1CF5DF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45116B77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48548D05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6EB2DC05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5EAF9889" w14:textId="77777777" w:rsidR="00FF6AC0" w:rsidRDefault="00FF6AC0" w:rsidP="00B770C9">
      <w:pPr>
        <w:ind w:firstLine="0"/>
        <w:jc w:val="center"/>
        <w:rPr>
          <w:b/>
          <w:bCs/>
          <w:sz w:val="28"/>
          <w:szCs w:val="24"/>
        </w:rPr>
      </w:pPr>
    </w:p>
    <w:p w14:paraId="3439CC1C" w14:textId="33C138CF" w:rsidR="00B0159C" w:rsidRDefault="00B0159C" w:rsidP="00B770C9">
      <w:pPr>
        <w:ind w:firstLine="0"/>
        <w:jc w:val="center"/>
        <w:rPr>
          <w:rFonts w:eastAsia="MS Mincho" w:cs="Arial"/>
          <w:b/>
          <w:bCs/>
          <w:sz w:val="28"/>
          <w:szCs w:val="24"/>
        </w:rPr>
      </w:pPr>
      <w:r w:rsidRPr="00B0159C">
        <w:rPr>
          <w:rFonts w:eastAsia="MS Mincho" w:cs="Arial"/>
          <w:b/>
          <w:bCs/>
          <w:sz w:val="28"/>
          <w:szCs w:val="24"/>
        </w:rPr>
        <w:t xml:space="preserve">Информационная система </w:t>
      </w:r>
      <w:r w:rsidR="00FF3109">
        <w:rPr>
          <w:rFonts w:eastAsia="MS Mincho" w:cs="Arial"/>
          <w:b/>
          <w:bCs/>
          <w:sz w:val="28"/>
          <w:szCs w:val="24"/>
        </w:rPr>
        <w:t>для магазина одежды</w:t>
      </w:r>
      <w:r w:rsidRPr="00B0159C">
        <w:rPr>
          <w:rFonts w:eastAsia="MS Mincho" w:cs="Arial"/>
          <w:b/>
          <w:bCs/>
          <w:sz w:val="28"/>
          <w:szCs w:val="24"/>
        </w:rPr>
        <w:t xml:space="preserve"> </w:t>
      </w:r>
    </w:p>
    <w:p w14:paraId="496079CC" w14:textId="02CE0245" w:rsidR="008454D7" w:rsidRPr="00AF476E" w:rsidRDefault="008454D7" w:rsidP="00B770C9">
      <w:pPr>
        <w:ind w:firstLine="0"/>
        <w:jc w:val="center"/>
        <w:rPr>
          <w:b/>
          <w:bCs/>
          <w:sz w:val="28"/>
          <w:szCs w:val="24"/>
        </w:rPr>
      </w:pPr>
      <w:r w:rsidRPr="00AF476E">
        <w:rPr>
          <w:b/>
          <w:bCs/>
          <w:sz w:val="28"/>
          <w:szCs w:val="24"/>
        </w:rPr>
        <w:t>Руководство пользователя</w:t>
      </w:r>
    </w:p>
    <w:p w14:paraId="152D7063" w14:textId="77777777" w:rsidR="008454D7" w:rsidRPr="008454D7" w:rsidRDefault="008454D7" w:rsidP="00C173C3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B3D4150" w14:textId="77777777" w:rsidR="008454D7" w:rsidRPr="008454D7" w:rsidRDefault="008454D7" w:rsidP="008454D7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 w:val="28"/>
          <w:szCs w:val="28"/>
        </w:rPr>
      </w:pPr>
    </w:p>
    <w:p w14:paraId="47FF4825" w14:textId="77777777" w:rsidR="008454D7" w:rsidRPr="008454D7" w:rsidRDefault="008454D7" w:rsidP="008454D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049C6A4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956264B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907E53C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EF21CCA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476419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2D7F085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132E533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88FA8ED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5045F2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4981114" w14:textId="43B5A27F" w:rsid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27CDE3" w14:textId="77777777" w:rsidR="00FC05F8" w:rsidRDefault="00FC05F8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7FE8203" w14:textId="77777777" w:rsidR="00FC05F8" w:rsidRPr="008454D7" w:rsidRDefault="00FC05F8" w:rsidP="00FC05F8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14:paraId="38D42700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DE8F2B5" w14:textId="77777777" w:rsidR="008454D7" w:rsidRPr="008454D7" w:rsidRDefault="008454D7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5F5E3EF" w14:textId="279DF96D" w:rsidR="00E33344" w:rsidRDefault="00E33344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58DB42F2" w14:textId="77777777" w:rsidR="004C08D2" w:rsidRDefault="004C08D2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7C1A5914" w14:textId="77777777" w:rsidR="00E33344" w:rsidRPr="008454D7" w:rsidRDefault="00E33344" w:rsidP="008454D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</w:p>
    <w:p w14:paraId="0B34FB25" w14:textId="59C75AF8" w:rsidR="008454D7" w:rsidRPr="008454D7" w:rsidRDefault="00F74CB2" w:rsidP="008454D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szCs w:val="24"/>
        </w:rPr>
        <w:t>Киров, 202</w:t>
      </w:r>
      <w:r w:rsidR="00B0159C">
        <w:rPr>
          <w:rFonts w:eastAsia="Times New Roman" w:cs="Times New Roman"/>
          <w:szCs w:val="24"/>
        </w:rPr>
        <w:t>4</w:t>
      </w:r>
      <w:r w:rsidR="008454D7" w:rsidRPr="00AF476E">
        <w:rPr>
          <w:rFonts w:eastAsia="Times New Roman" w:cs="Times New Roman"/>
          <w:szCs w:val="24"/>
        </w:rPr>
        <w:t xml:space="preserve"> г.</w:t>
      </w:r>
      <w:bookmarkEnd w:id="0"/>
      <w:r w:rsidR="008454D7" w:rsidRPr="00AF476E">
        <w:rPr>
          <w:rFonts w:eastAsia="Times New Roman" w:cs="Times New Roman"/>
          <w:b/>
          <w:szCs w:val="24"/>
        </w:rPr>
        <w:t xml:space="preserve"> </w:t>
      </w:r>
      <w:r w:rsidR="008454D7" w:rsidRPr="008454D7">
        <w:rPr>
          <w:rFonts w:eastAsia="Times New Roman" w:cs="Times New Roman"/>
          <w:b/>
          <w:sz w:val="28"/>
          <w:szCs w:val="28"/>
        </w:rPr>
        <w:br w:type="page"/>
      </w:r>
    </w:p>
    <w:p w14:paraId="2119215D" w14:textId="4B91E033" w:rsidR="00F24AD0" w:rsidRPr="00F24AD0" w:rsidRDefault="008454D7" w:rsidP="00F24AD0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B770C9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id w:val="1017735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69DF5" w14:textId="5F60D6B1" w:rsidR="00F24AD0" w:rsidRPr="00F24AD0" w:rsidRDefault="00F24AD0" w:rsidP="00AB2CBA">
          <w:pPr>
            <w:pStyle w:val="afd"/>
            <w:tabs>
              <w:tab w:val="left" w:pos="142"/>
            </w:tabs>
            <w:spacing w:line="276" w:lineRule="auto"/>
            <w:ind w:firstLine="0"/>
            <w:rPr>
              <w:rFonts w:ascii="Calibri Light" w:eastAsia="Times New Roman" w:hAnsi="Calibri Light" w:cs="Times New Roman"/>
              <w:color w:val="000000" w:themeColor="text1"/>
              <w:szCs w:val="24"/>
            </w:rPr>
          </w:pPr>
        </w:p>
        <w:p w14:paraId="49642388" w14:textId="5EA614E7" w:rsidR="00607E5C" w:rsidRDefault="00F24AD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24AD0">
            <w:rPr>
              <w:color w:val="000000" w:themeColor="text1"/>
              <w:lang w:eastAsia="zh-CN"/>
            </w:rPr>
            <w:fldChar w:fldCharType="begin"/>
          </w:r>
          <w:r w:rsidRPr="00F24AD0">
            <w:rPr>
              <w:color w:val="000000" w:themeColor="text1"/>
              <w:lang w:eastAsia="zh-CN"/>
            </w:rPr>
            <w:instrText xml:space="preserve"> TOC \o "1-3" \h \z \u </w:instrText>
          </w:r>
          <w:r w:rsidRPr="00F24AD0">
            <w:rPr>
              <w:color w:val="000000" w:themeColor="text1"/>
              <w:lang w:eastAsia="zh-CN"/>
            </w:rPr>
            <w:fldChar w:fldCharType="separate"/>
          </w:r>
          <w:hyperlink w:anchor="_Toc182512839" w:history="1">
            <w:r w:rsidR="00607E5C" w:rsidRPr="009F6037">
              <w:rPr>
                <w:rStyle w:val="a6"/>
                <w:kern w:val="32"/>
                <w:lang w:eastAsia="en-US" w:bidi="en-US"/>
              </w:rPr>
              <w:t>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kern w:val="32"/>
                <w:lang w:eastAsia="en-US" w:bidi="en-US"/>
              </w:rPr>
              <w:t>Введение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_Toc182512839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21B3E9C8" w14:textId="2321D513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0" w:history="1">
            <w:r w:rsidR="00607E5C" w:rsidRPr="009F6037">
              <w:rPr>
                <w:rStyle w:val="a6"/>
                <w:lang w:eastAsia="en-US" w:bidi="en-US"/>
              </w:rPr>
              <w:t>1.1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Область применения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_Toc182512840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0E1C5B2D" w14:textId="0E839C62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1" w:history="1">
            <w:r w:rsidR="00607E5C" w:rsidRPr="009F6037">
              <w:rPr>
                <w:rStyle w:val="a6"/>
                <w:lang w:eastAsia="en-US" w:bidi="en-US"/>
              </w:rPr>
              <w:t>1.2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Краткое описание возможностей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_Toc182512841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70E285B1" w14:textId="4EE6412C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2" w:history="1">
            <w:r w:rsidR="00607E5C" w:rsidRPr="009F6037">
              <w:rPr>
                <w:rStyle w:val="a6"/>
                <w:lang w:eastAsia="en-US" w:bidi="en-US"/>
              </w:rPr>
              <w:t>1.3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Уровень подготовки пользователя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_Toc182512842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3D2FC7EB" w14:textId="0ABBC482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3" w:history="1">
            <w:r w:rsidR="00607E5C" w:rsidRPr="009F6037">
              <w:rPr>
                <w:rStyle w:val="a6"/>
                <w:lang w:eastAsia="en-US" w:bidi="en-US"/>
              </w:rPr>
              <w:t>1.4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_Toc182512843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3</w:t>
            </w:r>
            <w:r w:rsidR="00607E5C">
              <w:rPr>
                <w:webHidden/>
              </w:rPr>
              <w:fldChar w:fldCharType="end"/>
            </w:r>
          </w:hyperlink>
        </w:p>
        <w:p w14:paraId="6D155C82" w14:textId="49AEC2DE" w:rsidR="00607E5C" w:rsidRDefault="00E510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4" w:history="1">
            <w:r w:rsidR="00607E5C" w:rsidRPr="009F6037">
              <w:rPr>
                <w:rStyle w:val="a6"/>
                <w:lang w:eastAsia="en-US" w:bidi="en-US"/>
              </w:rPr>
              <w:t>2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Назначение и условия применения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_Toc182512844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5</w:t>
            </w:r>
            <w:r w:rsidR="00607E5C">
              <w:rPr>
                <w:webHidden/>
              </w:rPr>
              <w:fldChar w:fldCharType="end"/>
            </w:r>
          </w:hyperlink>
        </w:p>
        <w:p w14:paraId="678AD4C5" w14:textId="0AE22055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5" w:history="1">
            <w:r w:rsidR="00607E5C" w:rsidRPr="009F6037">
              <w:rPr>
                <w:rStyle w:val="a6"/>
                <w:lang w:eastAsia="en-US" w:bidi="en-US"/>
              </w:rPr>
              <w:t>2.1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_Toc182512845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5</w:t>
            </w:r>
            <w:r w:rsidR="00607E5C">
              <w:rPr>
                <w:webHidden/>
              </w:rPr>
              <w:fldChar w:fldCharType="end"/>
            </w:r>
          </w:hyperlink>
        </w:p>
        <w:p w14:paraId="541178FC" w14:textId="450379BA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6" w:history="1">
            <w:r w:rsidR="00607E5C" w:rsidRPr="009F6037">
              <w:rPr>
                <w:rStyle w:val="a6"/>
                <w:lang w:eastAsia="en-US" w:bidi="en-US"/>
              </w:rPr>
              <w:t>2.2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_Toc182512846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5</w:t>
            </w:r>
            <w:r w:rsidR="00607E5C">
              <w:rPr>
                <w:webHidden/>
              </w:rPr>
              <w:fldChar w:fldCharType="end"/>
            </w:r>
          </w:hyperlink>
        </w:p>
        <w:p w14:paraId="3D5B3935" w14:textId="4C912D4F" w:rsidR="00607E5C" w:rsidRDefault="00E510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7" w:history="1">
            <w:r w:rsidR="00607E5C" w:rsidRPr="009F6037">
              <w:rPr>
                <w:rStyle w:val="a6"/>
                <w:lang w:eastAsia="en-US" w:bidi="en-US"/>
              </w:rPr>
              <w:t>3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Подготовка к работе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_Toc182512847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6</w:t>
            </w:r>
            <w:r w:rsidR="00607E5C">
              <w:rPr>
                <w:webHidden/>
              </w:rPr>
              <w:fldChar w:fldCharType="end"/>
            </w:r>
          </w:hyperlink>
        </w:p>
        <w:p w14:paraId="6FAE820A" w14:textId="5FE81640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8" w:history="1">
            <w:r w:rsidR="00607E5C" w:rsidRPr="009F6037">
              <w:rPr>
                <w:rStyle w:val="a6"/>
                <w:lang w:eastAsia="en-US" w:bidi="en-US"/>
              </w:rPr>
              <w:t>3.1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Состав и содержание дистрибутивного носителя данных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_Toc182512848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6</w:t>
            </w:r>
            <w:r w:rsidR="00607E5C">
              <w:rPr>
                <w:webHidden/>
              </w:rPr>
              <w:fldChar w:fldCharType="end"/>
            </w:r>
          </w:hyperlink>
        </w:p>
        <w:p w14:paraId="14BFA708" w14:textId="37A3CED2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49" w:history="1">
            <w:r w:rsidR="00607E5C" w:rsidRPr="009F6037">
              <w:rPr>
                <w:rStyle w:val="a6"/>
                <w:lang w:eastAsia="en-US" w:bidi="en-US"/>
              </w:rPr>
              <w:t>3.2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Порядок загрузки данных программы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_Toc182512849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6</w:t>
            </w:r>
            <w:r w:rsidR="00607E5C">
              <w:rPr>
                <w:webHidden/>
              </w:rPr>
              <w:fldChar w:fldCharType="end"/>
            </w:r>
          </w:hyperlink>
        </w:p>
        <w:p w14:paraId="177798E1" w14:textId="3AFD3C1C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0" w:history="1">
            <w:r w:rsidR="00607E5C" w:rsidRPr="009F6037">
              <w:rPr>
                <w:rStyle w:val="a6"/>
                <w:lang w:eastAsia="en-US" w:bidi="en-US"/>
              </w:rPr>
              <w:t>3.3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Порядок проверки работоспособности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_Toc182512850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6</w:t>
            </w:r>
            <w:r w:rsidR="00607E5C">
              <w:rPr>
                <w:webHidden/>
              </w:rPr>
              <w:fldChar w:fldCharType="end"/>
            </w:r>
          </w:hyperlink>
        </w:p>
        <w:p w14:paraId="6230A157" w14:textId="452D1AD0" w:rsidR="00607E5C" w:rsidRDefault="00E510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1" w:history="1">
            <w:r w:rsidR="00607E5C" w:rsidRPr="009F6037">
              <w:rPr>
                <w:rStyle w:val="a6"/>
                <w:lang w:eastAsia="en-US" w:bidi="en-US"/>
              </w:rPr>
              <w:t>4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Описание операций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_Toc182512851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7</w:t>
            </w:r>
            <w:r w:rsidR="00607E5C">
              <w:rPr>
                <w:webHidden/>
              </w:rPr>
              <w:fldChar w:fldCharType="end"/>
            </w:r>
          </w:hyperlink>
        </w:p>
        <w:p w14:paraId="7EAA69E2" w14:textId="34B7ABB4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2" w:history="1">
            <w:r w:rsidR="00607E5C" w:rsidRPr="009F6037">
              <w:rPr>
                <w:rStyle w:val="a6"/>
                <w:lang w:eastAsia="en-US" w:bidi="en-US"/>
              </w:rPr>
              <w:t>4.1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_Toc182512852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7</w:t>
            </w:r>
            <w:r w:rsidR="00607E5C">
              <w:rPr>
                <w:webHidden/>
              </w:rPr>
              <w:fldChar w:fldCharType="end"/>
            </w:r>
          </w:hyperlink>
        </w:p>
        <w:p w14:paraId="6AACF6CA" w14:textId="101289E0" w:rsidR="00607E5C" w:rsidRDefault="00E5104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3" w:history="1">
            <w:r w:rsidR="00607E5C" w:rsidRPr="009F6037">
              <w:rPr>
                <w:rStyle w:val="a6"/>
                <w:lang w:eastAsia="en-US" w:bidi="en-US"/>
              </w:rPr>
              <w:t>5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Аварийные ситуации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_Toc182512853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11</w:t>
            </w:r>
            <w:r w:rsidR="00607E5C">
              <w:rPr>
                <w:webHidden/>
              </w:rPr>
              <w:fldChar w:fldCharType="end"/>
            </w:r>
          </w:hyperlink>
        </w:p>
        <w:p w14:paraId="08848E9C" w14:textId="5E865258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4" w:history="1">
            <w:r w:rsidR="00607E5C" w:rsidRPr="009F6037">
              <w:rPr>
                <w:rStyle w:val="a6"/>
                <w:lang w:eastAsia="en-US" w:bidi="en-US"/>
              </w:rPr>
              <w:t>5.1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_Toc182512854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11</w:t>
            </w:r>
            <w:r w:rsidR="00607E5C">
              <w:rPr>
                <w:webHidden/>
              </w:rPr>
              <w:fldChar w:fldCharType="end"/>
            </w:r>
          </w:hyperlink>
        </w:p>
        <w:p w14:paraId="605FA760" w14:textId="5E2094EC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5" w:history="1">
            <w:r w:rsidR="00607E5C" w:rsidRPr="009F6037">
              <w:rPr>
                <w:rStyle w:val="a6"/>
                <w:lang w:eastAsia="en-US" w:bidi="en-US"/>
              </w:rPr>
              <w:t>5.2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_Toc182512855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11</w:t>
            </w:r>
            <w:r w:rsidR="00607E5C">
              <w:rPr>
                <w:webHidden/>
              </w:rPr>
              <w:fldChar w:fldCharType="end"/>
            </w:r>
          </w:hyperlink>
        </w:p>
        <w:p w14:paraId="50A4EA43" w14:textId="109D3AD5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6" w:history="1">
            <w:r w:rsidR="00607E5C" w:rsidRPr="009F6037">
              <w:rPr>
                <w:rStyle w:val="a6"/>
              </w:rPr>
              <w:t>5.3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</w:rPr>
              <w:t>Действия в случаях обнаружении несанкционированного вмешательства в данные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_Toc182512856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11</w:t>
            </w:r>
            <w:r w:rsidR="00607E5C">
              <w:rPr>
                <w:webHidden/>
              </w:rPr>
              <w:fldChar w:fldCharType="end"/>
            </w:r>
          </w:hyperlink>
        </w:p>
        <w:p w14:paraId="61BBE4C1" w14:textId="6F425583" w:rsidR="00607E5C" w:rsidRDefault="00E51041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12857" w:history="1">
            <w:r w:rsidR="00607E5C" w:rsidRPr="009F6037">
              <w:rPr>
                <w:rStyle w:val="a6"/>
              </w:rPr>
              <w:t>5.4</w:t>
            </w:r>
            <w:r w:rsidR="00607E5C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07E5C" w:rsidRPr="009F6037">
              <w:rPr>
                <w:rStyle w:val="a6"/>
              </w:rPr>
              <w:t>Действия в других аварийных ситуациях</w:t>
            </w:r>
            <w:r w:rsidR="00607E5C">
              <w:rPr>
                <w:webHidden/>
              </w:rPr>
              <w:tab/>
            </w:r>
            <w:r w:rsidR="00607E5C">
              <w:rPr>
                <w:webHidden/>
              </w:rPr>
              <w:fldChar w:fldCharType="begin"/>
            </w:r>
            <w:r w:rsidR="00607E5C">
              <w:rPr>
                <w:webHidden/>
              </w:rPr>
              <w:instrText xml:space="preserve"> PAGEREF _Toc182512857 \h </w:instrText>
            </w:r>
            <w:r w:rsidR="00607E5C">
              <w:rPr>
                <w:webHidden/>
              </w:rPr>
            </w:r>
            <w:r w:rsidR="00607E5C">
              <w:rPr>
                <w:webHidden/>
              </w:rPr>
              <w:fldChar w:fldCharType="separate"/>
            </w:r>
            <w:r w:rsidR="00132A31">
              <w:rPr>
                <w:webHidden/>
              </w:rPr>
              <w:t>12</w:t>
            </w:r>
            <w:r w:rsidR="00607E5C">
              <w:rPr>
                <w:webHidden/>
              </w:rPr>
              <w:fldChar w:fldCharType="end"/>
            </w:r>
          </w:hyperlink>
        </w:p>
        <w:p w14:paraId="369631D7" w14:textId="0043A6D8" w:rsidR="00F24AD0" w:rsidRPr="00F24AD0" w:rsidRDefault="00F24AD0" w:rsidP="00AB2CBA">
          <w:pPr>
            <w:tabs>
              <w:tab w:val="left" w:pos="142"/>
            </w:tabs>
            <w:suppressAutoHyphens/>
            <w:spacing w:before="0" w:line="276" w:lineRule="auto"/>
            <w:ind w:firstLine="0"/>
            <w:contextualSpacing w:val="0"/>
            <w:jc w:val="left"/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</w:pPr>
          <w:r w:rsidRPr="00F24AD0">
            <w:rPr>
              <w:rFonts w:eastAsia="Times New Roman" w:cs="Times New Roman"/>
              <w:b/>
              <w:bCs/>
              <w:color w:val="000000" w:themeColor="text1"/>
              <w:szCs w:val="24"/>
              <w:lang w:eastAsia="zh-CN"/>
            </w:rPr>
            <w:fldChar w:fldCharType="end"/>
          </w:r>
        </w:p>
      </w:sdtContent>
    </w:sdt>
    <w:p w14:paraId="2886EA6B" w14:textId="3B02C997" w:rsidR="008454D7" w:rsidRPr="00F24AD0" w:rsidRDefault="008454D7" w:rsidP="008454D7">
      <w:pPr>
        <w:spacing w:before="0" w:after="200" w:line="276" w:lineRule="auto"/>
        <w:ind w:firstLine="0"/>
        <w:contextualSpacing w:val="0"/>
        <w:jc w:val="left"/>
        <w:rPr>
          <w:rFonts w:cs="Times New Roman"/>
          <w:color w:val="000000" w:themeColor="text1"/>
          <w:sz w:val="28"/>
          <w:szCs w:val="32"/>
        </w:rPr>
      </w:pPr>
    </w:p>
    <w:p w14:paraId="667383E8" w14:textId="464A3959" w:rsidR="008454D7" w:rsidRPr="008454D7" w:rsidRDefault="008454D7" w:rsidP="008454D7">
      <w:pPr>
        <w:pStyle w:val="1"/>
        <w:rPr>
          <w:kern w:val="32"/>
          <w:lang w:eastAsia="en-US" w:bidi="en-US"/>
        </w:rPr>
      </w:pPr>
      <w:r w:rsidRPr="008454D7">
        <w:lastRenderedPageBreak/>
        <w:fldChar w:fldCharType="begin"/>
      </w:r>
      <w:r w:rsidRPr="008454D7">
        <w:instrText xml:space="preserve"> TOC \o "2-3" \h \z \t "Заголовок 1;1" </w:instrText>
      </w:r>
      <w:r w:rsidRPr="008454D7">
        <w:fldChar w:fldCharType="end"/>
      </w:r>
      <w:bookmarkStart w:id="1" w:name="_Объект_испытаний"/>
      <w:bookmarkStart w:id="2" w:name="_Toc137273423"/>
      <w:bookmarkStart w:id="3" w:name="_Toc182512839"/>
      <w:bookmarkEnd w:id="1"/>
      <w:r w:rsidRPr="008454D7">
        <w:rPr>
          <w:kern w:val="32"/>
          <w:lang w:eastAsia="en-US" w:bidi="en-US"/>
        </w:rPr>
        <w:t>Введение</w:t>
      </w:r>
      <w:bookmarkEnd w:id="2"/>
      <w:bookmarkEnd w:id="3"/>
      <w:r w:rsidRPr="008454D7">
        <w:rPr>
          <w:kern w:val="32"/>
          <w:lang w:eastAsia="en-US" w:bidi="en-US"/>
        </w:rPr>
        <w:t xml:space="preserve"> </w:t>
      </w:r>
    </w:p>
    <w:p w14:paraId="78985543" w14:textId="1ADC553C" w:rsidR="008454D7" w:rsidRDefault="008454D7" w:rsidP="008454D7">
      <w:pPr>
        <w:pStyle w:val="2"/>
        <w:rPr>
          <w:lang w:eastAsia="en-US" w:bidi="en-US"/>
        </w:rPr>
      </w:pPr>
      <w:bookmarkStart w:id="4" w:name="_Toc137273424"/>
      <w:bookmarkStart w:id="5" w:name="_Toc182512840"/>
      <w:r w:rsidRPr="008454D7">
        <w:rPr>
          <w:lang w:eastAsia="en-US" w:bidi="en-US"/>
        </w:rPr>
        <w:t>Область применения</w:t>
      </w:r>
      <w:bookmarkEnd w:id="4"/>
      <w:bookmarkEnd w:id="5"/>
    </w:p>
    <w:p w14:paraId="534A2F9E" w14:textId="77777777" w:rsidR="00FF3109" w:rsidRPr="00FC6309" w:rsidRDefault="00FF3109" w:rsidP="00FF3109">
      <w:pPr>
        <w:rPr>
          <w:lang w:eastAsia="en-US" w:bidi="en-US"/>
        </w:rPr>
      </w:pPr>
      <w:bookmarkStart w:id="6" w:name="_Toc137273425"/>
      <w:bookmarkStart w:id="7" w:name="_Toc182512841"/>
      <w:r w:rsidRPr="00FC6309">
        <w:rPr>
          <w:lang w:eastAsia="en-US" w:bidi="en-US"/>
        </w:rPr>
        <w:t xml:space="preserve">Информационная система </w:t>
      </w:r>
      <w:r>
        <w:rPr>
          <w:lang w:eastAsia="en-US" w:bidi="en-US"/>
        </w:rPr>
        <w:t>для магазина одежды</w:t>
      </w:r>
      <w:r w:rsidRPr="00FC6309">
        <w:rPr>
          <w:lang w:eastAsia="en-US" w:bidi="en-US"/>
        </w:rPr>
        <w:t xml:space="preserve">. Данная информационная система предназначена для автоматизации </w:t>
      </w:r>
      <w:r>
        <w:rPr>
          <w:lang w:eastAsia="en-US" w:bidi="en-US"/>
        </w:rPr>
        <w:t>работы магазина одежды</w:t>
      </w:r>
      <w:r w:rsidRPr="00FC6309">
        <w:rPr>
          <w:lang w:eastAsia="en-US" w:bidi="en-US"/>
        </w:rPr>
        <w:t xml:space="preserve">, повышения качества обслуживания, предназначена для автоматизации хранения данных </w:t>
      </w:r>
      <w:r>
        <w:rPr>
          <w:lang w:eastAsia="en-US" w:bidi="en-US"/>
        </w:rPr>
        <w:t>товарах, их ценах и себестоимости</w:t>
      </w:r>
      <w:r w:rsidRPr="00FC6309">
        <w:rPr>
          <w:lang w:eastAsia="en-US" w:bidi="en-US"/>
        </w:rPr>
        <w:t>.</w:t>
      </w:r>
    </w:p>
    <w:p w14:paraId="6DAE9861" w14:textId="77777777" w:rsidR="008454D7" w:rsidRPr="008454D7" w:rsidRDefault="008454D7" w:rsidP="00BB73D6">
      <w:pPr>
        <w:pStyle w:val="2"/>
        <w:rPr>
          <w:lang w:eastAsia="en-US" w:bidi="en-US"/>
        </w:rPr>
      </w:pPr>
      <w:r w:rsidRPr="008454D7">
        <w:rPr>
          <w:lang w:eastAsia="en-US" w:bidi="en-US"/>
        </w:rPr>
        <w:t>Краткое описание возможностей</w:t>
      </w:r>
      <w:bookmarkEnd w:id="6"/>
      <w:bookmarkEnd w:id="7"/>
    </w:p>
    <w:p w14:paraId="61D68878" w14:textId="6BD79CC4" w:rsidR="000A2126" w:rsidRDefault="00610B73" w:rsidP="000A2126">
      <w:bookmarkStart w:id="8" w:name="_Toc137273426"/>
      <w:r>
        <w:t>В информационной системе для приюта доступны следующие возможности:</w:t>
      </w:r>
    </w:p>
    <w:p w14:paraId="49A5F4A1" w14:textId="5EC2C45A" w:rsidR="00610B73" w:rsidRDefault="00610B73" w:rsidP="00610B73">
      <w:pPr>
        <w:pStyle w:val="vguList2"/>
        <w:ind w:firstLine="851"/>
      </w:pPr>
      <w:r>
        <w:t xml:space="preserve">Вывод </w:t>
      </w:r>
      <w:r w:rsidR="00FF3109">
        <w:t>общих отчетов и отчетов о прибыли</w:t>
      </w:r>
      <w:r>
        <w:t>;</w:t>
      </w:r>
    </w:p>
    <w:p w14:paraId="0E1BB40E" w14:textId="51D51043" w:rsidR="00610B73" w:rsidRDefault="00FF3109" w:rsidP="00610B73">
      <w:pPr>
        <w:pStyle w:val="vguList2"/>
        <w:ind w:firstLine="851"/>
      </w:pPr>
      <w:r>
        <w:t>выбор товаров на продажу, автоматический подсчет суммы покупки</w:t>
      </w:r>
      <w:r w:rsidR="00610B73">
        <w:t>;</w:t>
      </w:r>
    </w:p>
    <w:p w14:paraId="3C85486B" w14:textId="3668C7B5" w:rsidR="00610B73" w:rsidRDefault="00FF3109" w:rsidP="00610B73">
      <w:pPr>
        <w:pStyle w:val="vguList2"/>
        <w:ind w:firstLine="851"/>
      </w:pPr>
      <w:r>
        <w:t xml:space="preserve">удаление текущего чека и всех данных </w:t>
      </w:r>
      <w:r w:rsidR="00EE7021">
        <w:t>в</w:t>
      </w:r>
      <w:r>
        <w:t xml:space="preserve"> нем</w:t>
      </w:r>
      <w:r w:rsidR="00610B73">
        <w:t>;</w:t>
      </w:r>
    </w:p>
    <w:p w14:paraId="3C613888" w14:textId="45A139A4" w:rsidR="00610B73" w:rsidRDefault="00EE7021" w:rsidP="00610B73">
      <w:pPr>
        <w:pStyle w:val="vguList2"/>
        <w:ind w:firstLine="851"/>
      </w:pPr>
      <w:r>
        <w:t>переход к окну оплаты с выбором типа оплаты</w:t>
      </w:r>
      <w:r w:rsidR="00610B73">
        <w:t>;</w:t>
      </w:r>
    </w:p>
    <w:p w14:paraId="66558D51" w14:textId="65A61DE6" w:rsidR="00610B73" w:rsidRDefault="00EE7021" w:rsidP="00610B73">
      <w:pPr>
        <w:pStyle w:val="vguList2"/>
        <w:ind w:firstLine="851"/>
      </w:pPr>
      <w:r>
        <w:t>автоматический подсчет количества сдачи при оплате наличными</w:t>
      </w:r>
      <w:r w:rsidR="00610B73">
        <w:t>;</w:t>
      </w:r>
    </w:p>
    <w:p w14:paraId="5A16385F" w14:textId="3A6186B7" w:rsidR="00610B73" w:rsidRDefault="00EE7021" w:rsidP="00610B73">
      <w:pPr>
        <w:pStyle w:val="vguList2"/>
        <w:ind w:firstLine="851"/>
      </w:pPr>
      <w:r>
        <w:t>оплата наличными</w:t>
      </w:r>
      <w:r w:rsidR="00610B73">
        <w:t>;</w:t>
      </w:r>
    </w:p>
    <w:p w14:paraId="5B34FC54" w14:textId="4B0D11D7" w:rsidR="00610B73" w:rsidRDefault="00EE7021" w:rsidP="00610B73">
      <w:pPr>
        <w:pStyle w:val="vguList2"/>
        <w:ind w:firstLine="851"/>
      </w:pPr>
      <w:r>
        <w:t>оплата картой</w:t>
      </w:r>
      <w:r w:rsidR="00610B73">
        <w:t>;</w:t>
      </w:r>
    </w:p>
    <w:p w14:paraId="45625ABC" w14:textId="41F779FA" w:rsidR="00610B73" w:rsidRDefault="00EE7021" w:rsidP="00610B73">
      <w:pPr>
        <w:pStyle w:val="vguList2"/>
        <w:ind w:firstLine="851"/>
      </w:pPr>
      <w:r>
        <w:t>возможность менять цену и себестоимость товаров</w:t>
      </w:r>
      <w:r w:rsidR="00610B73">
        <w:t>;</w:t>
      </w:r>
    </w:p>
    <w:p w14:paraId="329E5392" w14:textId="65436E62" w:rsidR="00610B73" w:rsidRDefault="00EE7021" w:rsidP="00610B73">
      <w:pPr>
        <w:pStyle w:val="vguList2"/>
        <w:ind w:firstLine="851"/>
      </w:pPr>
      <w:r>
        <w:t>возможность вносить данные о количестве товаров на поставке.</w:t>
      </w:r>
    </w:p>
    <w:p w14:paraId="6E9E0144" w14:textId="6C9E854C" w:rsidR="008454D7" w:rsidRDefault="008454D7" w:rsidP="00D71519">
      <w:pPr>
        <w:pStyle w:val="2"/>
        <w:rPr>
          <w:lang w:eastAsia="en-US" w:bidi="en-US"/>
        </w:rPr>
      </w:pPr>
      <w:bookmarkStart w:id="9" w:name="_Toc182512842"/>
      <w:r w:rsidRPr="008454D7">
        <w:rPr>
          <w:lang w:eastAsia="en-US" w:bidi="en-US"/>
        </w:rPr>
        <w:t>Уровень подготовки пользователя</w:t>
      </w:r>
      <w:bookmarkEnd w:id="8"/>
      <w:bookmarkEnd w:id="9"/>
    </w:p>
    <w:p w14:paraId="186CAD06" w14:textId="4636DA3D" w:rsidR="00732712" w:rsidRDefault="00732712" w:rsidP="00732712">
      <w:pPr>
        <w:rPr>
          <w:lang w:eastAsia="en-US" w:bidi="en-US"/>
        </w:rPr>
      </w:pPr>
      <w:r w:rsidRPr="00732712">
        <w:rPr>
          <w:lang w:eastAsia="en-US" w:bidi="en-US"/>
        </w:rPr>
        <w:t>Пользовател</w:t>
      </w:r>
      <w:r>
        <w:rPr>
          <w:lang w:eastAsia="en-US" w:bidi="en-US"/>
        </w:rPr>
        <w:t>ь</w:t>
      </w:r>
      <w:r w:rsidRPr="00732712">
        <w:rPr>
          <w:lang w:eastAsia="en-US" w:bidi="en-US"/>
        </w:rPr>
        <w:t xml:space="preserve"> долж</w:t>
      </w:r>
      <w:r>
        <w:rPr>
          <w:lang w:eastAsia="en-US" w:bidi="en-US"/>
        </w:rPr>
        <w:t>ен</w:t>
      </w:r>
      <w:r w:rsidRPr="00732712">
        <w:rPr>
          <w:lang w:eastAsia="en-US" w:bidi="en-US"/>
        </w:rPr>
        <w:t xml:space="preserve"> уметь уверенно пользоваться </w:t>
      </w:r>
      <w:r w:rsidR="00EE7021">
        <w:rPr>
          <w:lang w:eastAsia="en-US" w:bidi="en-US"/>
        </w:rPr>
        <w:t>персональным компьютером</w:t>
      </w:r>
      <w:r w:rsidRPr="00732712">
        <w:rPr>
          <w:lang w:eastAsia="en-US" w:bidi="en-US"/>
        </w:rPr>
        <w:t xml:space="preserve"> </w:t>
      </w:r>
      <w:r w:rsidR="00EE7021">
        <w:rPr>
          <w:lang w:eastAsia="en-US" w:bidi="en-US"/>
        </w:rPr>
        <w:t xml:space="preserve">с операционной системой </w:t>
      </w:r>
      <w:r w:rsidR="00EE7021">
        <w:rPr>
          <w:lang w:val="en-US" w:eastAsia="en-US" w:bidi="en-US"/>
        </w:rPr>
        <w:t>Windows</w:t>
      </w:r>
      <w:r w:rsidRPr="00732712">
        <w:rPr>
          <w:lang w:eastAsia="en-US" w:bidi="en-US"/>
        </w:rPr>
        <w:t>, включая навигацию по приложению, ввод данных с клавиатуры, запуск и закрытие приложений</w:t>
      </w:r>
      <w:r>
        <w:rPr>
          <w:lang w:eastAsia="en-US" w:bidi="en-US"/>
        </w:rPr>
        <w:t xml:space="preserve">, иметь опыт работы с </w:t>
      </w:r>
      <w:r w:rsidR="00EE7021">
        <w:rPr>
          <w:lang w:eastAsia="en-US" w:bidi="en-US"/>
        </w:rPr>
        <w:t xml:space="preserve">нативными приложениями на ПК </w:t>
      </w:r>
      <w:r>
        <w:rPr>
          <w:lang w:eastAsia="en-US" w:bidi="en-US"/>
        </w:rPr>
        <w:t>и понимать основные интерфейсные элементы (кнопки, поля ввода).</w:t>
      </w:r>
    </w:p>
    <w:p w14:paraId="0BF5C361" w14:textId="7CF4D3D5" w:rsidR="00732712" w:rsidRDefault="00732712" w:rsidP="00732712">
      <w:pPr>
        <w:rPr>
          <w:lang w:eastAsia="en-US" w:bidi="en-US"/>
        </w:rPr>
      </w:pPr>
      <w:r w:rsidRPr="00732712">
        <w:rPr>
          <w:lang w:eastAsia="en-US" w:bidi="en-US"/>
        </w:rPr>
        <w:t>Перед началом работы пользовател</w:t>
      </w:r>
      <w:r>
        <w:rPr>
          <w:lang w:eastAsia="en-US" w:bidi="en-US"/>
        </w:rPr>
        <w:t>ю</w:t>
      </w:r>
      <w:r w:rsidRPr="00732712">
        <w:rPr>
          <w:lang w:eastAsia="en-US" w:bidi="en-US"/>
        </w:rPr>
        <w:t xml:space="preserve"> рекомендуется пройти инструктаж или базовое обучение, охватывающее основные функции и интерфейс приложения</w:t>
      </w:r>
      <w:r w:rsidR="00EE7021">
        <w:rPr>
          <w:lang w:eastAsia="en-US" w:bidi="en-US"/>
        </w:rPr>
        <w:t>.</w:t>
      </w:r>
    </w:p>
    <w:p w14:paraId="2A59EF60" w14:textId="77777777" w:rsidR="00732712" w:rsidRPr="00732712" w:rsidRDefault="00732712" w:rsidP="00732712">
      <w:pPr>
        <w:rPr>
          <w:lang w:eastAsia="en-US" w:bidi="en-US"/>
        </w:rPr>
      </w:pPr>
    </w:p>
    <w:p w14:paraId="1E9CC7AD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10" w:name="_Toc137273427"/>
      <w:bookmarkStart w:id="11" w:name="_Toc182512843"/>
      <w:r w:rsidRPr="008454D7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0"/>
      <w:bookmarkEnd w:id="11"/>
    </w:p>
    <w:p w14:paraId="590833EF" w14:textId="77777777" w:rsidR="000A2126" w:rsidRPr="00436EBC" w:rsidRDefault="000A2126" w:rsidP="000A2126">
      <w:bookmarkStart w:id="12" w:name="_Toc105969072"/>
      <w:bookmarkStart w:id="13" w:name="_Toc137273428"/>
      <w:r w:rsidRPr="00436EBC">
        <w:t>Перечень эксплуатационных документов, с которыми необходимо ознакомиться:</w:t>
      </w:r>
    </w:p>
    <w:p w14:paraId="2ABD4EAA" w14:textId="7D998625" w:rsidR="000A2126" w:rsidRDefault="000A2126" w:rsidP="000A2126">
      <w:pPr>
        <w:pStyle w:val="a0"/>
      </w:pPr>
      <w:r w:rsidRPr="00436EBC">
        <w:t>техническое задание;</w:t>
      </w:r>
    </w:p>
    <w:p w14:paraId="05BC40EA" w14:textId="2FDA9CE3" w:rsidR="00732712" w:rsidRPr="00436EBC" w:rsidRDefault="00732712" w:rsidP="000A2126">
      <w:pPr>
        <w:pStyle w:val="a0"/>
      </w:pPr>
      <w:r>
        <w:t>технический проект;</w:t>
      </w:r>
    </w:p>
    <w:p w14:paraId="3B7F8662" w14:textId="77777777" w:rsidR="000A2126" w:rsidRPr="00436EBC" w:rsidRDefault="000A2126" w:rsidP="000A2126">
      <w:pPr>
        <w:pStyle w:val="a0"/>
      </w:pPr>
      <w:r w:rsidRPr="00436EBC">
        <w:t>руководство пользователя;</w:t>
      </w:r>
    </w:p>
    <w:p w14:paraId="2653210A" w14:textId="7C606C9C" w:rsidR="000A2126" w:rsidRPr="00436EBC" w:rsidRDefault="00732712" w:rsidP="000A2126">
      <w:pPr>
        <w:pStyle w:val="a0"/>
      </w:pPr>
      <w:r>
        <w:lastRenderedPageBreak/>
        <w:t>программа и методика испытаний</w:t>
      </w:r>
      <w:r w:rsidR="000A2126" w:rsidRPr="00436EBC">
        <w:t>.</w:t>
      </w:r>
    </w:p>
    <w:p w14:paraId="7A59F314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14" w:name="_Toc182512844"/>
      <w:r w:rsidRPr="008454D7">
        <w:rPr>
          <w:lang w:eastAsia="en-US" w:bidi="en-US"/>
        </w:rPr>
        <w:lastRenderedPageBreak/>
        <w:t>Назначение и условия применения</w:t>
      </w:r>
      <w:bookmarkEnd w:id="12"/>
      <w:bookmarkEnd w:id="13"/>
      <w:bookmarkEnd w:id="14"/>
    </w:p>
    <w:p w14:paraId="67CF2CEA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15" w:name="_Toc105969073"/>
      <w:bookmarkStart w:id="16" w:name="_Toc137273429"/>
      <w:bookmarkStart w:id="17" w:name="_Toc182512845"/>
      <w:r w:rsidRPr="008454D7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15"/>
      <w:bookmarkEnd w:id="16"/>
      <w:bookmarkEnd w:id="17"/>
    </w:p>
    <w:p w14:paraId="19AD7B6D" w14:textId="36C86EB1" w:rsidR="000A2126" w:rsidRDefault="000A2126" w:rsidP="000A2126">
      <w:bookmarkStart w:id="18" w:name="_Toc105969074"/>
      <w:bookmarkStart w:id="19" w:name="_Toc137273430"/>
      <w:r w:rsidRPr="005860DE">
        <w:t xml:space="preserve">Данное средство автоматизации </w:t>
      </w:r>
      <w:r>
        <w:t xml:space="preserve">предназначено для: </w:t>
      </w:r>
    </w:p>
    <w:p w14:paraId="701ED035" w14:textId="3538C21C" w:rsidR="00F122EA" w:rsidRDefault="00F122EA" w:rsidP="00F122EA">
      <w:pPr>
        <w:pStyle w:val="vguList2"/>
        <w:ind w:firstLine="851"/>
      </w:pPr>
      <w:r>
        <w:t xml:space="preserve">Автоматизации процессов внесения, обновления данных о </w:t>
      </w:r>
      <w:r w:rsidR="00EE7021">
        <w:t>товарах, их ценах и себестоимости</w:t>
      </w:r>
      <w:r>
        <w:t>;</w:t>
      </w:r>
    </w:p>
    <w:p w14:paraId="29EE2471" w14:textId="1E411D04" w:rsidR="00F122EA" w:rsidRDefault="00F122EA" w:rsidP="00F122EA">
      <w:pPr>
        <w:pStyle w:val="vguList2"/>
        <w:ind w:firstLine="851"/>
      </w:pPr>
      <w:r>
        <w:t xml:space="preserve">автоматизации </w:t>
      </w:r>
      <w:r w:rsidR="00EE7021">
        <w:t>процесса продажи товаров</w:t>
      </w:r>
      <w:r>
        <w:t>;</w:t>
      </w:r>
    </w:p>
    <w:p w14:paraId="00E88B9B" w14:textId="744F302B" w:rsidR="00F122EA" w:rsidRDefault="00F122EA" w:rsidP="00F122EA">
      <w:pPr>
        <w:pStyle w:val="vguList2"/>
        <w:ind w:firstLine="851"/>
      </w:pPr>
      <w:r>
        <w:t xml:space="preserve">автоматизации </w:t>
      </w:r>
      <w:r w:rsidR="00EE7021">
        <w:t>процесса подсчета информации, требующей математических операций</w:t>
      </w:r>
      <w:r>
        <w:t>;</w:t>
      </w:r>
    </w:p>
    <w:p w14:paraId="19D29776" w14:textId="1C9C21C5" w:rsidR="00F122EA" w:rsidRDefault="00F122EA" w:rsidP="00F122EA">
      <w:pPr>
        <w:pStyle w:val="vguList2"/>
        <w:ind w:firstLine="851"/>
      </w:pPr>
      <w:r>
        <w:t>хранения</w:t>
      </w:r>
      <w:r w:rsidR="00EE7021">
        <w:t xml:space="preserve"> информации о проведенных транзакциях, включая наименования купленных товаров и сумм покупок</w:t>
      </w:r>
      <w:r>
        <w:t>;</w:t>
      </w:r>
    </w:p>
    <w:p w14:paraId="417BF8DD" w14:textId="61D6FFF0" w:rsidR="00F122EA" w:rsidRDefault="00F122EA" w:rsidP="00F122EA">
      <w:pPr>
        <w:pStyle w:val="vguList2"/>
        <w:ind w:firstLine="851"/>
      </w:pPr>
      <w:r>
        <w:t>автомати</w:t>
      </w:r>
      <w:r w:rsidR="00EE7021">
        <w:t>зации создания общих отчетов и отчетов о прибыли.</w:t>
      </w:r>
    </w:p>
    <w:p w14:paraId="665C2C1E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20" w:name="_Toc182512846"/>
      <w:r w:rsidRPr="008454D7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18"/>
      <w:bookmarkEnd w:id="19"/>
      <w:bookmarkEnd w:id="20"/>
    </w:p>
    <w:p w14:paraId="0EB8E74C" w14:textId="77777777" w:rsidR="002C141A" w:rsidRDefault="002C141A" w:rsidP="002C141A">
      <w:r w:rsidRPr="00436EBC">
        <w:t>Для обеспечения нормального функционирования приложения</w:t>
      </w:r>
      <w:r>
        <w:t xml:space="preserve">, информационной системы учета животных в приютах </w:t>
      </w:r>
      <w:r w:rsidRPr="00436EBC">
        <w:t>необходим</w:t>
      </w:r>
      <w:r>
        <w:t>о выполнение следующих условий</w:t>
      </w:r>
      <w:r w:rsidRPr="00436EBC">
        <w:t xml:space="preserve">: </w:t>
      </w:r>
    </w:p>
    <w:p w14:paraId="668E042E" w14:textId="3AC73A8A" w:rsidR="002C141A" w:rsidRPr="003F1F6C" w:rsidRDefault="002C141A" w:rsidP="002C141A">
      <w:pPr>
        <w:pStyle w:val="a0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 w:rsidR="00EE7021">
        <w:rPr>
          <w:bdr w:val="single" w:sz="2" w:space="0" w:color="E5E7EB" w:frame="1"/>
        </w:rPr>
        <w:t>2</w:t>
      </w:r>
      <w:r w:rsidRPr="003F1F6C">
        <w:rPr>
          <w:bdr w:val="single" w:sz="2" w:space="0" w:color="E5E7EB" w:frame="1"/>
        </w:rPr>
        <w:t>,0 ГГц</w:t>
      </w:r>
      <w:r w:rsidR="00EE7021">
        <w:rPr>
          <w:bdr w:val="single" w:sz="2" w:space="0" w:color="E5E7EB" w:frame="1"/>
        </w:rPr>
        <w:t>;</w:t>
      </w:r>
    </w:p>
    <w:p w14:paraId="7143540A" w14:textId="64F386AB" w:rsidR="002C141A" w:rsidRPr="003F1F6C" w:rsidRDefault="002C141A" w:rsidP="002C141A">
      <w:pPr>
        <w:pStyle w:val="a0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 w:rsidR="00EE7021">
        <w:rPr>
          <w:bdr w:val="single" w:sz="2" w:space="0" w:color="E5E7EB" w:frame="1"/>
        </w:rPr>
        <w:t>6</w:t>
      </w:r>
      <w:r w:rsidRPr="003F1F6C">
        <w:rPr>
          <w:bdr w:val="single" w:sz="2" w:space="0" w:color="E5E7EB" w:frame="1"/>
        </w:rPr>
        <w:t xml:space="preserve"> Гб</w:t>
      </w:r>
      <w:r w:rsidR="00EE7021">
        <w:rPr>
          <w:bdr w:val="single" w:sz="2" w:space="0" w:color="E5E7EB" w:frame="1"/>
        </w:rPr>
        <w:t>;</w:t>
      </w:r>
    </w:p>
    <w:p w14:paraId="3EFC0316" w14:textId="266D8FAB" w:rsidR="002C141A" w:rsidRDefault="002C141A" w:rsidP="002C141A">
      <w:pPr>
        <w:pStyle w:val="a0"/>
        <w:ind w:firstLine="709"/>
      </w:pPr>
      <w:r w:rsidRPr="003F1F6C">
        <w:t>Внутренняя память</w:t>
      </w:r>
      <w:r>
        <w:t>, объемом н</w:t>
      </w:r>
      <w:r w:rsidRPr="003F1F6C">
        <w:t xml:space="preserve">е менее </w:t>
      </w:r>
      <w:r w:rsidR="00EE7021">
        <w:t>256</w:t>
      </w:r>
      <w:r w:rsidRPr="003F1F6C">
        <w:t xml:space="preserve"> Гб</w:t>
      </w:r>
      <w:r w:rsidR="00EE7021">
        <w:t>;</w:t>
      </w:r>
    </w:p>
    <w:p w14:paraId="3B16C141" w14:textId="66782CF6" w:rsidR="000A2126" w:rsidRDefault="000A2126" w:rsidP="000A2126">
      <w:r w:rsidRPr="00F4252F">
        <w:t>Успешное применение и эффективная эксплуатация системы возможны</w:t>
      </w:r>
      <w:r>
        <w:t xml:space="preserve"> </w:t>
      </w:r>
      <w:r w:rsidRPr="00F4252F">
        <w:t>при соблюдении и выполнении следующ</w:t>
      </w:r>
      <w:r>
        <w:t>его</w:t>
      </w:r>
      <w:r w:rsidRPr="00F4252F">
        <w:t xml:space="preserve"> услови</w:t>
      </w:r>
      <w:r>
        <w:t>я</w:t>
      </w:r>
      <w:r w:rsidRPr="00F4252F">
        <w:t>:</w:t>
      </w:r>
      <w:r>
        <w:t xml:space="preserve"> </w:t>
      </w:r>
    </w:p>
    <w:p w14:paraId="73009FEB" w14:textId="3E9949FA" w:rsidR="000A2126" w:rsidRPr="000A2126" w:rsidRDefault="000A2126" w:rsidP="000A2126">
      <w:pPr>
        <w:pStyle w:val="a0"/>
      </w:pPr>
      <w:r w:rsidRPr="000A2126">
        <w:t>Наличие у пользователей системы достаточной квалификации для грамотных действий при эксплуатации системы. Требования к квалификации пользователей указаны в п. 1.3.</w:t>
      </w:r>
    </w:p>
    <w:p w14:paraId="17B5F0CE" w14:textId="2C28BFC4" w:rsidR="00D71519" w:rsidRPr="008454D7" w:rsidRDefault="00D71519" w:rsidP="000A2126">
      <w:pPr>
        <w:rPr>
          <w:lang w:eastAsia="en-US" w:bidi="en-US"/>
        </w:rPr>
      </w:pPr>
    </w:p>
    <w:p w14:paraId="2BB5F9C9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21" w:name="_Toc137273431"/>
      <w:bookmarkStart w:id="22" w:name="_Toc182512847"/>
      <w:r w:rsidRPr="008454D7">
        <w:rPr>
          <w:lang w:eastAsia="en-US" w:bidi="en-US"/>
        </w:rPr>
        <w:lastRenderedPageBreak/>
        <w:t>Подготовка к работе</w:t>
      </w:r>
      <w:bookmarkEnd w:id="21"/>
      <w:bookmarkEnd w:id="22"/>
    </w:p>
    <w:p w14:paraId="7F3C659D" w14:textId="64B74740" w:rsidR="008454D7" w:rsidRDefault="008454D7" w:rsidP="00D71519">
      <w:pPr>
        <w:pStyle w:val="2"/>
        <w:rPr>
          <w:lang w:eastAsia="en-US" w:bidi="en-US"/>
        </w:rPr>
      </w:pPr>
      <w:bookmarkStart w:id="23" w:name="_Toc137273432"/>
      <w:bookmarkStart w:id="24" w:name="_Toc182512848"/>
      <w:r w:rsidRPr="008454D7">
        <w:rPr>
          <w:lang w:eastAsia="en-US" w:bidi="en-US"/>
        </w:rPr>
        <w:t>Состав и содержание дистрибутивного носителя данных</w:t>
      </w:r>
      <w:bookmarkEnd w:id="23"/>
      <w:bookmarkEnd w:id="24"/>
    </w:p>
    <w:p w14:paraId="5F8499EB" w14:textId="1CF3B1E3" w:rsidR="000A2126" w:rsidRDefault="000A2126" w:rsidP="000A2126">
      <w:bookmarkStart w:id="25" w:name="_Toc137273433"/>
      <w:r w:rsidRPr="006F2BC5">
        <w:t>Дистрибутив к программе</w:t>
      </w:r>
      <w:r w:rsidR="00112AE0">
        <w:t xml:space="preserve">, </w:t>
      </w:r>
      <w:r w:rsidR="00C965FE">
        <w:rPr>
          <w:lang w:val="en-US"/>
        </w:rPr>
        <w:t>exe</w:t>
      </w:r>
      <w:r w:rsidR="00C965FE">
        <w:t xml:space="preserve"> файл</w:t>
      </w:r>
      <w:r w:rsidR="00112AE0">
        <w:t xml:space="preserve"> приложения</w:t>
      </w:r>
      <w:r w:rsidR="00C965FE">
        <w:t>.</w:t>
      </w:r>
    </w:p>
    <w:p w14:paraId="459AFF39" w14:textId="01745440" w:rsidR="00D71519" w:rsidRDefault="008454D7" w:rsidP="00D71519">
      <w:pPr>
        <w:pStyle w:val="2"/>
        <w:rPr>
          <w:lang w:eastAsia="en-US" w:bidi="en-US"/>
        </w:rPr>
      </w:pPr>
      <w:bookmarkStart w:id="26" w:name="_Toc182512849"/>
      <w:r w:rsidRPr="008454D7">
        <w:rPr>
          <w:lang w:eastAsia="en-US" w:bidi="en-US"/>
        </w:rPr>
        <w:t>Порядок загрузки данных программы</w:t>
      </w:r>
      <w:bookmarkEnd w:id="25"/>
      <w:bookmarkEnd w:id="26"/>
    </w:p>
    <w:p w14:paraId="466DD52D" w14:textId="0A351B39" w:rsidR="000A2126" w:rsidRDefault="000A2126" w:rsidP="000A2126">
      <w:bookmarkStart w:id="27" w:name="_Toc137273434"/>
      <w:r w:rsidRPr="005D6003">
        <w:t>Порядок запуска программы:</w:t>
      </w:r>
    </w:p>
    <w:p w14:paraId="3262217D" w14:textId="5938D6B8" w:rsidR="002854FF" w:rsidRDefault="002854FF" w:rsidP="002854FF">
      <w:pPr>
        <w:pStyle w:val="vguList2"/>
        <w:ind w:firstLine="851"/>
      </w:pPr>
      <w:r>
        <w:t>Загрузка дистрибутива. Необходимо скачать</w:t>
      </w:r>
      <w:r w:rsidR="00C965FE" w:rsidRPr="00C965FE">
        <w:t xml:space="preserve"> </w:t>
      </w:r>
      <w:r w:rsidR="00C965FE">
        <w:rPr>
          <w:lang w:val="en-US"/>
        </w:rPr>
        <w:t>exe</w:t>
      </w:r>
      <w:r w:rsidR="00C965FE" w:rsidRPr="00C965FE">
        <w:t xml:space="preserve"> </w:t>
      </w:r>
      <w:r w:rsidR="00C965FE">
        <w:t>файл приложения.</w:t>
      </w:r>
    </w:p>
    <w:p w14:paraId="37774DEB" w14:textId="55D0000C" w:rsidR="002854FF" w:rsidRDefault="002854FF" w:rsidP="002854FF">
      <w:pPr>
        <w:pStyle w:val="vguList2"/>
        <w:ind w:firstLine="851"/>
      </w:pPr>
      <w:r>
        <w:t xml:space="preserve">Установка приложения. Необходимо запустить </w:t>
      </w:r>
      <w:r w:rsidR="00C965FE">
        <w:rPr>
          <w:lang w:val="en-US"/>
        </w:rPr>
        <w:t>exe</w:t>
      </w:r>
      <w:r w:rsidR="00C965FE">
        <w:t xml:space="preserve"> </w:t>
      </w:r>
      <w:r>
        <w:t>файл</w:t>
      </w:r>
      <w:r w:rsidR="00C965FE">
        <w:t>.</w:t>
      </w:r>
    </w:p>
    <w:p w14:paraId="566A7A77" w14:textId="09287B96" w:rsidR="002854FF" w:rsidRDefault="002854FF" w:rsidP="002854FF">
      <w:pPr>
        <w:pStyle w:val="vguList2"/>
        <w:ind w:firstLine="851"/>
      </w:pPr>
      <w:r>
        <w:t xml:space="preserve">Подключение к серверу. </w:t>
      </w:r>
      <w:r w:rsidR="00C965FE">
        <w:t>После запуска приложения, оно автоматически подключится к базе данных и будет готово к эксплуатации.</w:t>
      </w:r>
    </w:p>
    <w:p w14:paraId="475630CD" w14:textId="2789D74B" w:rsidR="008454D7" w:rsidRDefault="008454D7" w:rsidP="00D71519">
      <w:pPr>
        <w:pStyle w:val="2"/>
        <w:rPr>
          <w:lang w:eastAsia="en-US" w:bidi="en-US"/>
        </w:rPr>
      </w:pPr>
      <w:bookmarkStart w:id="28" w:name="_Toc182512850"/>
      <w:r w:rsidRPr="008454D7">
        <w:rPr>
          <w:lang w:eastAsia="en-US" w:bidi="en-US"/>
        </w:rPr>
        <w:t>Порядок проверки работоспособности</w:t>
      </w:r>
      <w:bookmarkEnd w:id="27"/>
      <w:bookmarkEnd w:id="28"/>
    </w:p>
    <w:p w14:paraId="6E1510E4" w14:textId="46F0A4B9" w:rsidR="00B75FDC" w:rsidRPr="00B75FDC" w:rsidRDefault="000A2126" w:rsidP="000A2126">
      <w:pPr>
        <w:rPr>
          <w:lang w:eastAsia="en-US" w:bidi="en-US"/>
        </w:rPr>
      </w:pPr>
      <w:bookmarkStart w:id="29" w:name="_Toc135483145"/>
      <w:r w:rsidRPr="00436EBC">
        <w:t>Программное обеспечение работоспособно, если в результате действий пользователя, на экране монитора отобразилось главное окно приложения</w:t>
      </w:r>
      <w:r w:rsidR="00C965FE">
        <w:t xml:space="preserve">. </w:t>
      </w:r>
      <w:r w:rsidRPr="00436EBC">
        <w:t>При взаимодействии с приложением ошибок и сбоев не возникает.</w:t>
      </w:r>
      <w:bookmarkEnd w:id="29"/>
    </w:p>
    <w:p w14:paraId="677D942B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30" w:name="_Toc137273435"/>
      <w:bookmarkStart w:id="31" w:name="_Toc182512851"/>
      <w:r w:rsidRPr="008454D7">
        <w:rPr>
          <w:lang w:eastAsia="en-US" w:bidi="en-US"/>
        </w:rPr>
        <w:lastRenderedPageBreak/>
        <w:t>Описание операций</w:t>
      </w:r>
      <w:bookmarkEnd w:id="30"/>
      <w:bookmarkEnd w:id="31"/>
    </w:p>
    <w:p w14:paraId="57AA324D" w14:textId="287A0D1F" w:rsidR="008454D7" w:rsidRDefault="008454D7" w:rsidP="00D71519">
      <w:pPr>
        <w:pStyle w:val="2"/>
        <w:rPr>
          <w:lang w:eastAsia="en-US" w:bidi="en-US"/>
        </w:rPr>
      </w:pPr>
      <w:bookmarkStart w:id="32" w:name="_Toc137273436"/>
      <w:bookmarkStart w:id="33" w:name="_Toc182512852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32"/>
      <w:bookmarkEnd w:id="33"/>
    </w:p>
    <w:p w14:paraId="33EA1C84" w14:textId="77777777" w:rsidR="000A2126" w:rsidRPr="00CE62D7" w:rsidRDefault="000A2126" w:rsidP="000A2126">
      <w:r w:rsidRPr="00CE62D7">
        <w:t xml:space="preserve">Пользователю доступны следующие </w:t>
      </w:r>
      <w:r>
        <w:t>функции</w:t>
      </w:r>
      <w:r w:rsidRPr="00CE62D7">
        <w:t>:</w:t>
      </w:r>
    </w:p>
    <w:p w14:paraId="3754C8FF" w14:textId="2449F334" w:rsidR="000A2126" w:rsidRPr="00436EBC" w:rsidRDefault="00C965FE" w:rsidP="000A2126">
      <w:pPr>
        <w:pStyle w:val="a0"/>
      </w:pPr>
      <w:r>
        <w:t>Функция печати общего отчета</w:t>
      </w:r>
      <w:r w:rsidR="000A2126" w:rsidRPr="00436EBC">
        <w:t xml:space="preserve"> – позволяет пользователю </w:t>
      </w:r>
      <w:r>
        <w:t>вывести на экран общий отчет о сумме продаж за смену.</w:t>
      </w:r>
    </w:p>
    <w:p w14:paraId="4AAFBEB2" w14:textId="46D64492" w:rsidR="000A2126" w:rsidRPr="00436EBC" w:rsidRDefault="000A2126" w:rsidP="000A2126">
      <w:pPr>
        <w:pStyle w:val="a0"/>
      </w:pPr>
      <w:r w:rsidRPr="00436EBC">
        <w:t>Функция</w:t>
      </w:r>
      <w:r w:rsidR="008F6E93">
        <w:t xml:space="preserve"> </w:t>
      </w:r>
      <w:r w:rsidR="00C965FE">
        <w:t>печати отчета о прибыли</w:t>
      </w:r>
      <w:r w:rsidR="008F6E93">
        <w:t xml:space="preserve"> </w:t>
      </w:r>
      <w:r w:rsidRPr="00436EBC">
        <w:t>– позволяет пользователю</w:t>
      </w:r>
      <w:r w:rsidR="00C965FE">
        <w:t xml:space="preserve"> вывести на экран отчет о чистой прибыли, исходя из данных о транзакциях и себестоимости товаров за смену</w:t>
      </w:r>
      <w:r w:rsidR="008F6E93">
        <w:t>.</w:t>
      </w:r>
    </w:p>
    <w:p w14:paraId="53338742" w14:textId="2299025F" w:rsidR="000A2126" w:rsidRDefault="000A2126" w:rsidP="000A2126">
      <w:pPr>
        <w:pStyle w:val="a0"/>
      </w:pPr>
      <w:r w:rsidRPr="00436EBC">
        <w:t xml:space="preserve">Функция </w:t>
      </w:r>
      <w:r w:rsidR="00C965FE">
        <w:t>выбора товаров на продажу</w:t>
      </w:r>
      <w:r w:rsidRPr="00436EBC">
        <w:t xml:space="preserve"> – предоставляет пользователю возможность</w:t>
      </w:r>
      <w:r w:rsidR="00C965FE">
        <w:t xml:space="preserve"> выбирать из перечня товаров те, которые клиент магазина решил приобрести, добавляя их в список покупок и динамически формируя, и изменяя сумму покупок</w:t>
      </w:r>
      <w:r w:rsidR="00ED7C3C">
        <w:t>.</w:t>
      </w:r>
    </w:p>
    <w:p w14:paraId="7AD8CB96" w14:textId="4CBA7EBC" w:rsidR="000A2126" w:rsidRPr="00AE7000" w:rsidRDefault="000A2126" w:rsidP="000A2126">
      <w:pPr>
        <w:pStyle w:val="a0"/>
      </w:pPr>
      <w:r>
        <w:t xml:space="preserve">Функция </w:t>
      </w:r>
      <w:r w:rsidR="00C965FE">
        <w:t>удаления товара из</w:t>
      </w:r>
      <w:r w:rsidR="00B91151">
        <w:t xml:space="preserve"> списка покупок</w:t>
      </w:r>
      <w:r w:rsidR="008F6E93">
        <w:t xml:space="preserve"> </w:t>
      </w:r>
      <w:r>
        <w:t xml:space="preserve">– </w:t>
      </w:r>
      <w:r w:rsidRPr="00436EBC">
        <w:t>позволяет пользователю</w:t>
      </w:r>
      <w:r w:rsidR="00B91151">
        <w:t xml:space="preserve"> удалять отдельные товары из списка покупок клиента</w:t>
      </w:r>
      <w:r w:rsidR="008F6E93">
        <w:t>.</w:t>
      </w:r>
    </w:p>
    <w:p w14:paraId="6A0726CF" w14:textId="05CC9AC5" w:rsidR="000A2126" w:rsidRDefault="000A2126" w:rsidP="000A2126">
      <w:pPr>
        <w:pStyle w:val="a0"/>
      </w:pPr>
      <w:r w:rsidRPr="00436EBC">
        <w:t xml:space="preserve">Функция </w:t>
      </w:r>
      <w:r w:rsidR="00B91151">
        <w:t>отмены текущего чека</w:t>
      </w:r>
      <w:r w:rsidRPr="00436EBC">
        <w:t xml:space="preserve"> – </w:t>
      </w:r>
      <w:r w:rsidR="008F6E93">
        <w:t>позволяет пользователю</w:t>
      </w:r>
      <w:r w:rsidR="00B91151">
        <w:t xml:space="preserve"> очищать главную форму со всеми данными о покупках в случае отказа клиента от покупки, подготавливая форму для следующего клиента</w:t>
      </w:r>
      <w:r w:rsidR="00ED7C3C">
        <w:t>.</w:t>
      </w:r>
    </w:p>
    <w:p w14:paraId="3760DF93" w14:textId="120581E8" w:rsidR="008F6E93" w:rsidRPr="00436EBC" w:rsidRDefault="008F6E93" w:rsidP="008F6E93">
      <w:pPr>
        <w:pStyle w:val="a0"/>
      </w:pPr>
      <w:r>
        <w:t xml:space="preserve">Функция </w:t>
      </w:r>
      <w:r w:rsidR="00B91151">
        <w:t>внесения количества наличных</w:t>
      </w:r>
      <w:r>
        <w:t xml:space="preserve"> </w:t>
      </w:r>
      <w:r>
        <w:softHyphen/>
        <w:t>– позволяет пользователю вносить</w:t>
      </w:r>
      <w:r w:rsidR="00B91151">
        <w:t xml:space="preserve"> количество наличных, которые заплатил клиент, а система автоматически высчитывает количество сдачи, которое необходимо сдать</w:t>
      </w:r>
      <w:r w:rsidR="00ED7C3C">
        <w:t>.</w:t>
      </w:r>
    </w:p>
    <w:p w14:paraId="2F68D401" w14:textId="03627AA4" w:rsidR="000A2126" w:rsidRPr="00436EBC" w:rsidRDefault="000A2126" w:rsidP="000A2126">
      <w:pPr>
        <w:pStyle w:val="a0"/>
      </w:pPr>
      <w:r w:rsidRPr="00436EBC">
        <w:t xml:space="preserve">Функция </w:t>
      </w:r>
      <w:r w:rsidR="00B91151">
        <w:t>оплаты наличными</w:t>
      </w:r>
      <w:r w:rsidRPr="00436EBC">
        <w:t xml:space="preserve"> – </w:t>
      </w:r>
      <w:r w:rsidR="008F6E93">
        <w:t>позволяет пользователю</w:t>
      </w:r>
      <w:r w:rsidR="00B91151">
        <w:t xml:space="preserve"> оплачивать покупку</w:t>
      </w:r>
      <w:r w:rsidR="001B1DAC">
        <w:t xml:space="preserve"> наличными, автоматически высчитывая сдачу клиенту, при этом, если количество наличных меньше суммы покупки, то оплата не будет проведена</w:t>
      </w:r>
      <w:r w:rsidR="00ED7C3C">
        <w:t>.</w:t>
      </w:r>
    </w:p>
    <w:p w14:paraId="6399E70E" w14:textId="0F49C3EE" w:rsidR="000A2126" w:rsidRPr="00436EBC" w:rsidRDefault="000A2126" w:rsidP="000A2126">
      <w:pPr>
        <w:pStyle w:val="a0"/>
      </w:pPr>
      <w:r w:rsidRPr="00436EBC">
        <w:t xml:space="preserve">Функция </w:t>
      </w:r>
      <w:r w:rsidR="001B1DAC">
        <w:t>оплаты картой</w:t>
      </w:r>
      <w:r w:rsidRPr="00436EBC">
        <w:t xml:space="preserve"> – </w:t>
      </w:r>
      <w:r w:rsidR="00830221">
        <w:t>позволяет пользователю</w:t>
      </w:r>
      <w:r w:rsidR="001B1DAC">
        <w:t xml:space="preserve"> проводить оплату товара картой</w:t>
      </w:r>
      <w:r w:rsidR="001D377D">
        <w:t>.</w:t>
      </w:r>
    </w:p>
    <w:p w14:paraId="2241E2DF" w14:textId="1A72EC98" w:rsidR="000A2126" w:rsidRPr="00436EBC" w:rsidRDefault="000A2126" w:rsidP="000A2126">
      <w:pPr>
        <w:pStyle w:val="a0"/>
      </w:pPr>
      <w:r w:rsidRPr="00436EBC">
        <w:t xml:space="preserve">Функция </w:t>
      </w:r>
      <w:r w:rsidR="001B1DAC">
        <w:t xml:space="preserve">изменения цены </w:t>
      </w:r>
      <w:r w:rsidR="000E5910">
        <w:t>и</w:t>
      </w:r>
      <w:r w:rsidR="001B1DAC">
        <w:t xml:space="preserve"> себестоимости товара </w:t>
      </w:r>
      <w:r w:rsidRPr="00436EBC">
        <w:t xml:space="preserve">– </w:t>
      </w:r>
      <w:r w:rsidR="001D377D">
        <w:t>позволяет пользователю</w:t>
      </w:r>
      <w:r w:rsidR="000E5910">
        <w:t xml:space="preserve"> изменять цену и себестоимость товара для увеличения прибыли магазина</w:t>
      </w:r>
      <w:r w:rsidR="001D377D">
        <w:t>.</w:t>
      </w:r>
    </w:p>
    <w:p w14:paraId="208423D9" w14:textId="482F7B6B" w:rsidR="001D377D" w:rsidRPr="00436EBC" w:rsidRDefault="000A2126" w:rsidP="001D377D">
      <w:pPr>
        <w:pStyle w:val="a0"/>
      </w:pPr>
      <w:r w:rsidRPr="00436EBC">
        <w:t xml:space="preserve">Функция </w:t>
      </w:r>
      <w:r w:rsidR="000E5910">
        <w:t>внесения данных о количестве товаров по поставке</w:t>
      </w:r>
      <w:r w:rsidRPr="00436EBC">
        <w:t xml:space="preserve"> – </w:t>
      </w:r>
      <w:r w:rsidR="001D377D">
        <w:t>позволяет пользователю</w:t>
      </w:r>
      <w:r w:rsidR="000E5910">
        <w:t xml:space="preserve"> вносить данные о количестве поступивших товаров, суммируя это количество с имеющимся на ск</w:t>
      </w:r>
      <w:r w:rsidR="000D50DB">
        <w:t>л</w:t>
      </w:r>
      <w:r w:rsidR="000E5910">
        <w:t>аде</w:t>
      </w:r>
      <w:r w:rsidR="001D377D">
        <w:t>.</w:t>
      </w:r>
    </w:p>
    <w:p w14:paraId="008F4FF9" w14:textId="3B4D06D2" w:rsidR="008454D7" w:rsidRDefault="008454D7" w:rsidP="00251199">
      <w:pPr>
        <w:pStyle w:val="a0"/>
        <w:numPr>
          <w:ilvl w:val="0"/>
          <w:numId w:val="0"/>
        </w:numPr>
        <w:ind w:firstLine="851"/>
        <w:rPr>
          <w:lang w:eastAsia="en-US" w:bidi="en-US"/>
        </w:rPr>
      </w:pPr>
      <w:bookmarkStart w:id="34" w:name="_Toc137273437"/>
      <w:r w:rsidRPr="008454D7"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34"/>
    </w:p>
    <w:p w14:paraId="69FB65D2" w14:textId="4A93D879" w:rsidR="000A2126" w:rsidRDefault="000A2126" w:rsidP="000A2126">
      <w:pPr>
        <w:rPr>
          <w:lang w:eastAsia="en-US" w:bidi="en-US"/>
        </w:rPr>
      </w:pPr>
      <w:r w:rsidRPr="00436EBC">
        <w:rPr>
          <w:lang w:eastAsia="en-US" w:bidi="en-US"/>
        </w:rPr>
        <w:t>Описание операций технологического процесса показано в таблице 1.</w:t>
      </w:r>
    </w:p>
    <w:p w14:paraId="24E46650" w14:textId="38967A16" w:rsidR="000E5910" w:rsidRDefault="000E5910" w:rsidP="000A2126">
      <w:pPr>
        <w:rPr>
          <w:lang w:eastAsia="en-US" w:bidi="en-US"/>
        </w:rPr>
      </w:pPr>
    </w:p>
    <w:p w14:paraId="7FD67DD2" w14:textId="77777777" w:rsidR="000E5910" w:rsidRPr="00436EBC" w:rsidRDefault="000E5910" w:rsidP="000A2126">
      <w:pPr>
        <w:rPr>
          <w:lang w:eastAsia="en-US" w:bidi="en-US"/>
        </w:rPr>
      </w:pPr>
    </w:p>
    <w:p w14:paraId="16C80EAC" w14:textId="77777777" w:rsidR="000A2126" w:rsidRPr="00436EBC" w:rsidRDefault="000A2126" w:rsidP="000A2126">
      <w:pPr>
        <w:pStyle w:val="vgutTableName"/>
        <w:spacing w:line="360" w:lineRule="auto"/>
        <w:rPr>
          <w:szCs w:val="24"/>
          <w:lang w:eastAsia="en-US" w:bidi="en-US"/>
        </w:rPr>
      </w:pPr>
      <w:r w:rsidRPr="00436EBC">
        <w:rPr>
          <w:szCs w:val="24"/>
          <w:lang w:eastAsia="en-US" w:bidi="en-US"/>
        </w:rPr>
        <w:lastRenderedPageBreak/>
        <w:t>Таблица 1 – Описание операций</w:t>
      </w:r>
    </w:p>
    <w:tbl>
      <w:tblPr>
        <w:tblStyle w:val="ac"/>
        <w:tblW w:w="10223" w:type="dxa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1701"/>
        <w:gridCol w:w="1701"/>
        <w:gridCol w:w="1559"/>
        <w:gridCol w:w="1559"/>
        <w:gridCol w:w="1709"/>
      </w:tblGrid>
      <w:tr w:rsidR="000A2126" w:rsidRPr="000A2126" w14:paraId="4F993693" w14:textId="77777777" w:rsidTr="000A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94" w:type="dxa"/>
          </w:tcPr>
          <w:p w14:paraId="24C3AEB8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Наименование операции</w:t>
            </w:r>
          </w:p>
        </w:tc>
        <w:tc>
          <w:tcPr>
            <w:tcW w:w="1701" w:type="dxa"/>
          </w:tcPr>
          <w:p w14:paraId="02129B6B" w14:textId="155A70E0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1701" w:type="dxa"/>
          </w:tcPr>
          <w:p w14:paraId="1EE111CB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Подготовительные действия</w:t>
            </w:r>
          </w:p>
        </w:tc>
        <w:tc>
          <w:tcPr>
            <w:tcW w:w="1559" w:type="dxa"/>
          </w:tcPr>
          <w:p w14:paraId="3B745BE3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Основные действия в требуемой последовательности</w:t>
            </w:r>
          </w:p>
          <w:p w14:paraId="79F5D459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559" w:type="dxa"/>
          </w:tcPr>
          <w:p w14:paraId="66E06612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Заключительные действия</w:t>
            </w:r>
          </w:p>
          <w:p w14:paraId="49B8B79A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9" w:type="dxa"/>
          </w:tcPr>
          <w:p w14:paraId="4E685A79" w14:textId="77777777" w:rsidR="000A2126" w:rsidRPr="000A2126" w:rsidRDefault="000A2126" w:rsidP="000A2126">
            <w:pPr>
              <w:suppressAutoHyphens/>
              <w:spacing w:before="0" w:line="276" w:lineRule="auto"/>
              <w:ind w:right="237"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0A2126">
              <w:rPr>
                <w:rFonts w:eastAsia="Times New Roman" w:cs="Arial"/>
                <w:szCs w:val="24"/>
                <w:lang w:eastAsia="en-US" w:bidi="en-US"/>
              </w:rPr>
              <w:t>Ресурсы, расходуемые на операцию</w:t>
            </w:r>
          </w:p>
          <w:p w14:paraId="1463B165" w14:textId="77777777" w:rsidR="000A2126" w:rsidRPr="000A2126" w:rsidRDefault="000A2126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</w:tr>
      <w:tr w:rsidR="000A2126" w:rsidRPr="000A2126" w14:paraId="363C11FF" w14:textId="77777777" w:rsidTr="000A2126">
        <w:trPr>
          <w:jc w:val="center"/>
        </w:trPr>
        <w:tc>
          <w:tcPr>
            <w:tcW w:w="1994" w:type="dxa"/>
          </w:tcPr>
          <w:p w14:paraId="43CF78CC" w14:textId="49A8EF02" w:rsidR="000A2126" w:rsidRPr="000A2126" w:rsidRDefault="00A2784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t>Функция печати общего отчета</w:t>
            </w:r>
            <w:r w:rsidR="003B0E90">
              <w:t>.</w:t>
            </w:r>
          </w:p>
        </w:tc>
        <w:tc>
          <w:tcPr>
            <w:tcW w:w="1701" w:type="dxa"/>
          </w:tcPr>
          <w:p w14:paraId="095A0A52" w14:textId="6308A3D9" w:rsidR="000A2126" w:rsidRPr="000A2126" w:rsidRDefault="00A2784B" w:rsidP="00251199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</w:t>
            </w:r>
            <w:r w:rsidR="000A2126" w:rsidRPr="000A2126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5E4AA7F4" w14:textId="77777777" w:rsidR="000A2126" w:rsidRPr="000A2126" w:rsidRDefault="000A2126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701" w:type="dxa"/>
          </w:tcPr>
          <w:p w14:paraId="711A365F" w14:textId="228B8BFE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Выбор </w:t>
            </w:r>
            <w:r w:rsidR="00A2784B">
              <w:rPr>
                <w:rFonts w:eastAsia="Times New Roman" w:cs="Arial"/>
                <w:szCs w:val="24"/>
                <w:lang w:eastAsia="en-US" w:bidi="en-US"/>
              </w:rPr>
              <w:t>общего отчета для вывода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4FCBF668" w14:textId="1D70DBBB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1. Открытие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окна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 отчетности.</w:t>
            </w:r>
          </w:p>
          <w:p w14:paraId="15A4C896" w14:textId="710457A3" w:rsidR="000A2126" w:rsidRPr="000A2126" w:rsidRDefault="00251199" w:rsidP="00EE38FA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>2. Выбор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="00A2784B">
              <w:rPr>
                <w:rFonts w:eastAsia="Times New Roman" w:cs="Arial"/>
                <w:szCs w:val="24"/>
                <w:lang w:eastAsia="en-US" w:bidi="en-US"/>
              </w:rPr>
              <w:t>общего отчета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DAFCF86" w14:textId="3B48B168" w:rsidR="000A2126" w:rsidRPr="000A2126" w:rsidRDefault="00A2784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Вывод общего отчета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в окно общего отчета</w:t>
            </w:r>
            <w:r w:rsid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0CB927E4" w14:textId="6AFC87C2" w:rsidR="000A2126" w:rsidRPr="000A2126" w:rsidRDefault="00251199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расходуемые вычислительные ресурсы сервера.</w:t>
            </w:r>
          </w:p>
        </w:tc>
      </w:tr>
      <w:tr w:rsidR="000A2126" w:rsidRPr="000A2126" w14:paraId="69DC8F07" w14:textId="77777777" w:rsidTr="000A2126">
        <w:trPr>
          <w:jc w:val="center"/>
        </w:trPr>
        <w:tc>
          <w:tcPr>
            <w:tcW w:w="1994" w:type="dxa"/>
          </w:tcPr>
          <w:p w14:paraId="398B3802" w14:textId="70E5EAF4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436EBC">
              <w:t>Функция</w:t>
            </w:r>
            <w:r>
              <w:t xml:space="preserve"> печати отчета о прибыли</w:t>
            </w:r>
            <w:r w:rsidR="003B0E90">
              <w:t>.</w:t>
            </w:r>
          </w:p>
        </w:tc>
        <w:tc>
          <w:tcPr>
            <w:tcW w:w="1701" w:type="dxa"/>
          </w:tcPr>
          <w:p w14:paraId="1E7CB1A6" w14:textId="07463C0E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</w:p>
        </w:tc>
        <w:tc>
          <w:tcPr>
            <w:tcW w:w="1701" w:type="dxa"/>
          </w:tcPr>
          <w:p w14:paraId="30B7E02F" w14:textId="13E2F89B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отчета о прибыли для вывода</w:t>
            </w:r>
            <w:r w:rsidR="00251199"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5F728DA" w14:textId="42583DFD" w:rsidR="00251199" w:rsidRPr="00251199" w:rsidRDefault="00251199" w:rsidP="00251199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1. Открытие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окна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отчетности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  <w:p w14:paraId="19202B5E" w14:textId="13DA1E3B" w:rsidR="000A2126" w:rsidRPr="000A2126" w:rsidRDefault="00251199" w:rsidP="00EE38FA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251199">
              <w:rPr>
                <w:rFonts w:eastAsia="Times New Roman" w:cs="Arial"/>
                <w:szCs w:val="24"/>
                <w:lang w:eastAsia="en-US" w:bidi="en-US"/>
              </w:rPr>
              <w:t xml:space="preserve">2.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Выбор отчета о прибыли</w:t>
            </w:r>
            <w:r w:rsidRP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022C62C9" w14:textId="28CC3D54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Вывод отчета о прибыли в окно отчета о прибыли</w:t>
            </w:r>
            <w:r w:rsidR="00251199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7BD65DE2" w14:textId="6D78FEDB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Время генерации отчета, расходуемые вычислительные ресурсы сервера.</w:t>
            </w:r>
          </w:p>
        </w:tc>
      </w:tr>
      <w:tr w:rsidR="000A2126" w:rsidRPr="000A2126" w14:paraId="7951555F" w14:textId="77777777" w:rsidTr="000A2126">
        <w:trPr>
          <w:jc w:val="center"/>
        </w:trPr>
        <w:tc>
          <w:tcPr>
            <w:tcW w:w="1994" w:type="dxa"/>
          </w:tcPr>
          <w:p w14:paraId="4D67EDE9" w14:textId="3F737A91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436EBC">
              <w:t xml:space="preserve">Функция </w:t>
            </w:r>
            <w:r>
              <w:t>выбора товаров на продажу</w:t>
            </w:r>
            <w:r w:rsidR="003B0E90">
              <w:t>.</w:t>
            </w:r>
          </w:p>
        </w:tc>
        <w:tc>
          <w:tcPr>
            <w:tcW w:w="1701" w:type="dxa"/>
          </w:tcPr>
          <w:p w14:paraId="6956EADC" w14:textId="0F2B32BD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</w:t>
            </w:r>
            <w:r w:rsidR="00D36621"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1" w:type="dxa"/>
          </w:tcPr>
          <w:p w14:paraId="467CE212" w14:textId="2F9AC6B7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Выбор товаров</w:t>
            </w:r>
            <w:r w:rsidR="00D36621"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3FF9B8D0" w14:textId="4C84D1AA" w:rsidR="000A2126" w:rsidRPr="000A2126" w:rsidRDefault="00D36621" w:rsidP="00EE38FA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Нажатие на товары, которые будут проданы клиенту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A33C918" w14:textId="16E05BC2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Вывод выбранных товаров и их суммы в поля</w:t>
            </w:r>
            <w:r w:rsid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5FB68D23" w14:textId="378A1D63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Р</w:t>
            </w:r>
            <w:r w:rsidR="00D36621">
              <w:rPr>
                <w:rFonts w:eastAsia="Times New Roman" w:cs="Arial"/>
                <w:szCs w:val="24"/>
                <w:lang w:eastAsia="en-US" w:bidi="en-US"/>
              </w:rPr>
              <w:t>есурсы базы данных.</w:t>
            </w:r>
          </w:p>
        </w:tc>
      </w:tr>
      <w:tr w:rsidR="000A2126" w:rsidRPr="000A2126" w14:paraId="15803A5B" w14:textId="77777777" w:rsidTr="000A2126">
        <w:trPr>
          <w:jc w:val="center"/>
        </w:trPr>
        <w:tc>
          <w:tcPr>
            <w:tcW w:w="1994" w:type="dxa"/>
          </w:tcPr>
          <w:p w14:paraId="40451FAA" w14:textId="4C31E41E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EE38FA">
              <w:t>Функция удаления товара из списка покупок</w:t>
            </w:r>
            <w:r w:rsidR="003B0E90">
              <w:t>.</w:t>
            </w:r>
          </w:p>
        </w:tc>
        <w:tc>
          <w:tcPr>
            <w:tcW w:w="1701" w:type="dxa"/>
          </w:tcPr>
          <w:p w14:paraId="44BB9D96" w14:textId="1399951F" w:rsidR="000A2126" w:rsidRPr="000A2126" w:rsidRDefault="00EE38FA" w:rsidP="000A2126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  <w:r w:rsidR="00D36621"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6C995756" w14:textId="07E5AA0C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Выбор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товара для удаления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20F42909" w14:textId="1C7E1663" w:rsidR="00D36621" w:rsidRPr="00D36621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>Выделение в поле товара, который будет удален</w:t>
            </w:r>
          </w:p>
          <w:p w14:paraId="51B861E5" w14:textId="17F9F49E" w:rsidR="000A2126" w:rsidRPr="000A2126" w:rsidRDefault="00D36621" w:rsidP="00D36621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2.</w:t>
            </w:r>
            <w:r w:rsidR="00EE38FA">
              <w:rPr>
                <w:rFonts w:eastAsia="Times New Roman" w:cs="Arial"/>
                <w:szCs w:val="24"/>
                <w:lang w:eastAsia="en-US" w:bidi="en-US"/>
              </w:rPr>
              <w:t xml:space="preserve"> Удаление товара по нажатию на кнопку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29907E83" w14:textId="40BB68B8" w:rsidR="000A2126" w:rsidRPr="000A2126" w:rsidRDefault="00EE38FA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Удаление товара из списка и обновление суммы товаров, учитывая цену удаленного товара</w:t>
            </w:r>
            <w:r w:rsidR="00C847C3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275225C8" w14:textId="5DF0C7F1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 w:rsidR="003B0E90">
              <w:rPr>
                <w:rFonts w:eastAsia="Times New Roman" w:cs="Arial"/>
                <w:szCs w:val="24"/>
                <w:lang w:eastAsia="en-US" w:bidi="en-US"/>
              </w:rPr>
              <w:t>подсчета измененной суммы товаров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, ресурсы базы данных.</w:t>
            </w:r>
          </w:p>
        </w:tc>
      </w:tr>
      <w:tr w:rsidR="000A2126" w:rsidRPr="000A2126" w14:paraId="3788BF46" w14:textId="77777777" w:rsidTr="000A2126">
        <w:trPr>
          <w:jc w:val="center"/>
        </w:trPr>
        <w:tc>
          <w:tcPr>
            <w:tcW w:w="1994" w:type="dxa"/>
          </w:tcPr>
          <w:p w14:paraId="734B8095" w14:textId="31092BC4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3B0E90" w:rsidRPr="00436EBC">
              <w:t xml:space="preserve">Функция </w:t>
            </w:r>
            <w:r w:rsidR="003B0E90">
              <w:t>отмены текущего чека.</w:t>
            </w:r>
          </w:p>
        </w:tc>
        <w:tc>
          <w:tcPr>
            <w:tcW w:w="1701" w:type="dxa"/>
          </w:tcPr>
          <w:p w14:paraId="79B88C6A" w14:textId="6D1A5E2A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</w:t>
            </w:r>
            <w:r w:rsidR="00D36621" w:rsidRPr="00D36621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37EFBF3C" w14:textId="30B15473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Удаление чека</w:t>
            </w:r>
          </w:p>
        </w:tc>
        <w:tc>
          <w:tcPr>
            <w:tcW w:w="1559" w:type="dxa"/>
          </w:tcPr>
          <w:p w14:paraId="03883D0A" w14:textId="0A1E3BB2" w:rsidR="000A2126" w:rsidRPr="003B0E90" w:rsidRDefault="003B0E90" w:rsidP="003B0E90">
            <w:pPr>
              <w:pStyle w:val="a0"/>
              <w:numPr>
                <w:ilvl w:val="0"/>
                <w:numId w:val="107"/>
              </w:numPr>
              <w:spacing w:before="60" w:after="60" w:line="276" w:lineRule="auto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Нажатие на кнопку «Отмена чека»</w:t>
            </w:r>
          </w:p>
        </w:tc>
        <w:tc>
          <w:tcPr>
            <w:tcW w:w="1559" w:type="dxa"/>
          </w:tcPr>
          <w:p w14:paraId="1C9A4CC0" w14:textId="45718680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 xml:space="preserve">Очищение формы перечня товаров и </w:t>
            </w:r>
            <w:r>
              <w:rPr>
                <w:rFonts w:eastAsia="Times New Roman" w:cs="Arial"/>
                <w:szCs w:val="24"/>
                <w:lang w:eastAsia="en-US" w:bidi="en-US"/>
              </w:rPr>
              <w:lastRenderedPageBreak/>
              <w:t>суммы цен товаров</w:t>
            </w:r>
            <w:r w:rsidR="00D36621" w:rsidRPr="00D36621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667F2A5A" w14:textId="79DA238B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lastRenderedPageBreak/>
              <w:t xml:space="preserve">Время </w:t>
            </w:r>
            <w:r w:rsidR="003B0E90">
              <w:rPr>
                <w:rFonts w:eastAsia="Times New Roman" w:cs="Arial"/>
                <w:szCs w:val="24"/>
                <w:lang w:eastAsia="en-US" w:bidi="en-US"/>
              </w:rPr>
              <w:t xml:space="preserve">на исполнение запроса, 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ресурсы базы данных.</w:t>
            </w:r>
          </w:p>
        </w:tc>
      </w:tr>
      <w:tr w:rsidR="000A2126" w:rsidRPr="000A2126" w14:paraId="6616F186" w14:textId="77777777" w:rsidTr="000A2126">
        <w:trPr>
          <w:jc w:val="center"/>
        </w:trPr>
        <w:tc>
          <w:tcPr>
            <w:tcW w:w="1994" w:type="dxa"/>
          </w:tcPr>
          <w:p w14:paraId="141EAE95" w14:textId="47E0C203" w:rsidR="000A2126" w:rsidRPr="000A2126" w:rsidRDefault="00D36621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3B0E90">
              <w:t>Функция внесения количества наличных.</w:t>
            </w:r>
          </w:p>
        </w:tc>
        <w:tc>
          <w:tcPr>
            <w:tcW w:w="1701" w:type="dxa"/>
          </w:tcPr>
          <w:p w14:paraId="710C371A" w14:textId="2B4F6417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  <w:r w:rsidR="00C66AD0" w:rsidRPr="00C66AD0">
              <w:rPr>
                <w:rFonts w:eastAsia="Times New Roman" w:cs="Arial"/>
                <w:szCs w:val="24"/>
                <w:lang w:eastAsia="en-US" w:bidi="en-US"/>
              </w:rPr>
              <w:t xml:space="preserve"> </w:t>
            </w:r>
          </w:p>
        </w:tc>
        <w:tc>
          <w:tcPr>
            <w:tcW w:w="1701" w:type="dxa"/>
          </w:tcPr>
          <w:p w14:paraId="7CAAE763" w14:textId="7642A16B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Получение наличных</w:t>
            </w:r>
            <w:r w:rsidR="00C66AD0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437BC66A" w14:textId="09A6C173" w:rsidR="000A2126" w:rsidRPr="000A2126" w:rsidRDefault="00C66AD0" w:rsidP="003B0E90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66AD0">
              <w:rPr>
                <w:rFonts w:eastAsia="Times New Roman" w:cs="Arial"/>
                <w:szCs w:val="24"/>
                <w:lang w:eastAsia="en-US" w:bidi="en-US"/>
              </w:rPr>
              <w:t xml:space="preserve">1. Ввод </w:t>
            </w:r>
            <w:r w:rsidR="003B0E90">
              <w:rPr>
                <w:rFonts w:eastAsia="Times New Roman" w:cs="Arial"/>
                <w:szCs w:val="24"/>
                <w:lang w:eastAsia="en-US" w:bidi="en-US"/>
              </w:rPr>
              <w:t>количества полученных наличных денег</w:t>
            </w:r>
            <w:r w:rsidRPr="00C66AD0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7E779750" w14:textId="1EB091E1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Обновление поля сдачи</w:t>
            </w:r>
            <w:r w:rsidR="00C66AD0" w:rsidRPr="00C66AD0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709" w:type="dxa"/>
          </w:tcPr>
          <w:p w14:paraId="4CF4CADA" w14:textId="0212C7B4" w:rsidR="000A2126" w:rsidRPr="000A2126" w:rsidRDefault="003B0E90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на исполнение запроса, 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ресурсы базы данных.</w:t>
            </w:r>
          </w:p>
        </w:tc>
      </w:tr>
      <w:tr w:rsidR="000A2126" w:rsidRPr="000A2126" w14:paraId="315054C8" w14:textId="77777777" w:rsidTr="000A2126">
        <w:trPr>
          <w:jc w:val="center"/>
        </w:trPr>
        <w:tc>
          <w:tcPr>
            <w:tcW w:w="1994" w:type="dxa"/>
          </w:tcPr>
          <w:p w14:paraId="193C83D7" w14:textId="2E112893" w:rsidR="000A2126" w:rsidRP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="00284534" w:rsidRPr="00436EBC">
              <w:t xml:space="preserve">Функция </w:t>
            </w:r>
            <w:r w:rsidR="00284534">
              <w:t>оплаты наличными.</w:t>
            </w:r>
          </w:p>
        </w:tc>
        <w:tc>
          <w:tcPr>
            <w:tcW w:w="1701" w:type="dxa"/>
          </w:tcPr>
          <w:p w14:paraId="5F45A329" w14:textId="2AF5262B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</w:p>
        </w:tc>
        <w:tc>
          <w:tcPr>
            <w:tcW w:w="1701" w:type="dxa"/>
          </w:tcPr>
          <w:p w14:paraId="0D9153B5" w14:textId="6ACFE0EB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Внесение наличных в поле</w:t>
            </w:r>
            <w:r w:rsidR="00C847C3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739D488" w14:textId="70E1D0AF" w:rsidR="00284534" w:rsidRPr="000A2126" w:rsidRDefault="00C847C3" w:rsidP="00284534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 w:rsidR="00284534">
              <w:rPr>
                <w:rFonts w:eastAsia="Times New Roman" w:cs="Arial"/>
                <w:szCs w:val="24"/>
                <w:lang w:eastAsia="en-US" w:bidi="en-US"/>
              </w:rPr>
              <w:t>Нажатие на кнопку «Оплата наличными».</w:t>
            </w:r>
          </w:p>
          <w:p w14:paraId="1B450B3E" w14:textId="43F48212" w:rsidR="000A2126" w:rsidRPr="000A2126" w:rsidRDefault="000A2126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559" w:type="dxa"/>
          </w:tcPr>
          <w:p w14:paraId="71C62B9B" w14:textId="77777777" w:rsidR="000A2126" w:rsidRDefault="00C847C3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  <w:p w14:paraId="5600BE10" w14:textId="77777777" w:rsidR="00284534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Запись проведенной транзакции в базе данных.</w:t>
            </w:r>
          </w:p>
          <w:p w14:paraId="42CCFDC0" w14:textId="0BCFD35A" w:rsidR="00284534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Закрытие окна оплаты.</w:t>
            </w:r>
          </w:p>
        </w:tc>
        <w:tc>
          <w:tcPr>
            <w:tcW w:w="1709" w:type="dxa"/>
          </w:tcPr>
          <w:p w14:paraId="4D2F7961" w14:textId="2827ED5E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на исполнение запроса, </w:t>
            </w:r>
            <w:r w:rsidRPr="00D36621">
              <w:rPr>
                <w:rFonts w:eastAsia="Times New Roman" w:cs="Arial"/>
                <w:szCs w:val="24"/>
                <w:lang w:eastAsia="en-US" w:bidi="en-US"/>
              </w:rPr>
              <w:t>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, время на сохранение данных в базе.</w:t>
            </w:r>
          </w:p>
        </w:tc>
      </w:tr>
      <w:tr w:rsidR="000A2126" w:rsidRPr="000A2126" w14:paraId="4D8F1691" w14:textId="77777777" w:rsidTr="000A2126">
        <w:trPr>
          <w:jc w:val="center"/>
        </w:trPr>
        <w:tc>
          <w:tcPr>
            <w:tcW w:w="1994" w:type="dxa"/>
          </w:tcPr>
          <w:p w14:paraId="71D14EA0" w14:textId="09401AE9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436EBC">
              <w:t xml:space="preserve">Функция </w:t>
            </w:r>
            <w:r>
              <w:t>оплаты картой.</w:t>
            </w:r>
          </w:p>
        </w:tc>
        <w:tc>
          <w:tcPr>
            <w:tcW w:w="1701" w:type="dxa"/>
          </w:tcPr>
          <w:p w14:paraId="08ECCB26" w14:textId="0C015D9C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</w:p>
        </w:tc>
        <w:tc>
          <w:tcPr>
            <w:tcW w:w="1701" w:type="dxa"/>
          </w:tcPr>
          <w:p w14:paraId="7F3A1EA8" w14:textId="54DCF354" w:rsidR="000A2126" w:rsidRPr="000A2126" w:rsidRDefault="00284534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Открытие окна оплаты.</w:t>
            </w:r>
          </w:p>
        </w:tc>
        <w:tc>
          <w:tcPr>
            <w:tcW w:w="1559" w:type="dxa"/>
          </w:tcPr>
          <w:p w14:paraId="7279C134" w14:textId="259051B9" w:rsidR="00284534" w:rsidRPr="000A2126" w:rsidRDefault="00C847C3" w:rsidP="00284534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C847C3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 w:rsidR="00284534">
              <w:rPr>
                <w:rFonts w:eastAsia="Times New Roman" w:cs="Arial"/>
                <w:szCs w:val="24"/>
                <w:lang w:eastAsia="en-US" w:bidi="en-US"/>
              </w:rPr>
              <w:t>Нажатие на кнопку «Оплата картой».</w:t>
            </w:r>
          </w:p>
          <w:p w14:paraId="73B71986" w14:textId="3B6FAFDD" w:rsidR="000A2126" w:rsidRPr="000A2126" w:rsidRDefault="000A2126" w:rsidP="00C847C3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</w:p>
        </w:tc>
        <w:tc>
          <w:tcPr>
            <w:tcW w:w="1559" w:type="dxa"/>
          </w:tcPr>
          <w:p w14:paraId="7C81C6E9" w14:textId="77777777" w:rsidR="00284534" w:rsidRDefault="00284534" w:rsidP="00284534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>Обновление данных в базе данных.</w:t>
            </w:r>
          </w:p>
          <w:p w14:paraId="19B8DD24" w14:textId="77777777" w:rsidR="00284534" w:rsidRDefault="00284534" w:rsidP="00284534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Запись проведенной транзакции в базе данных.</w:t>
            </w:r>
          </w:p>
          <w:p w14:paraId="525B2BAE" w14:textId="64085F27" w:rsidR="000A2126" w:rsidRPr="000A2126" w:rsidRDefault="00284534" w:rsidP="00284534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Закрытие окна оплаты.</w:t>
            </w:r>
          </w:p>
        </w:tc>
        <w:tc>
          <w:tcPr>
            <w:tcW w:w="1709" w:type="dxa"/>
          </w:tcPr>
          <w:p w14:paraId="0EA791BF" w14:textId="389BDAAD" w:rsidR="000A2126" w:rsidRPr="000A2126" w:rsidRDefault="000D50DB" w:rsidP="000A2126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>
              <w:rPr>
                <w:rFonts w:eastAsia="Times New Roman" w:cs="Arial"/>
                <w:szCs w:val="24"/>
                <w:lang w:eastAsia="en-US" w:bidi="en-US"/>
              </w:rPr>
              <w:t>на исполнение запроса</w:t>
            </w:r>
            <w:r w:rsidR="00284534">
              <w:rPr>
                <w:rFonts w:eastAsia="Times New Roman" w:cs="Arial"/>
                <w:szCs w:val="24"/>
                <w:lang w:eastAsia="en-US" w:bidi="en-US"/>
              </w:rPr>
              <w:t xml:space="preserve">, </w:t>
            </w:r>
            <w:r w:rsidR="00284534" w:rsidRPr="00D36621">
              <w:rPr>
                <w:rFonts w:eastAsia="Times New Roman" w:cs="Arial"/>
                <w:szCs w:val="24"/>
                <w:lang w:eastAsia="en-US" w:bidi="en-US"/>
              </w:rPr>
              <w:t>ресурсы базы данных</w:t>
            </w:r>
            <w:r w:rsidR="00284534">
              <w:rPr>
                <w:rFonts w:eastAsia="Times New Roman" w:cs="Arial"/>
                <w:szCs w:val="24"/>
                <w:lang w:eastAsia="en-US" w:bidi="en-US"/>
              </w:rPr>
              <w:t>, время на сохранение данных в базе.</w:t>
            </w:r>
          </w:p>
        </w:tc>
      </w:tr>
      <w:tr w:rsidR="000D50DB" w:rsidRPr="000A2126" w14:paraId="02B0E91C" w14:textId="77777777" w:rsidTr="000A2126">
        <w:trPr>
          <w:jc w:val="center"/>
        </w:trPr>
        <w:tc>
          <w:tcPr>
            <w:tcW w:w="1994" w:type="dxa"/>
          </w:tcPr>
          <w:p w14:paraId="05618BC6" w14:textId="6733F737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B11F03">
              <w:rPr>
                <w:rFonts w:eastAsia="Times New Roman" w:cs="Arial"/>
                <w:szCs w:val="24"/>
                <w:lang w:eastAsia="en-US" w:bidi="en-US"/>
              </w:rPr>
              <w:tab/>
            </w:r>
            <w:r w:rsidRPr="00436EBC">
              <w:t xml:space="preserve">Функция </w:t>
            </w:r>
            <w:r>
              <w:t>изменения цены и себестоимости товара.</w:t>
            </w:r>
          </w:p>
        </w:tc>
        <w:tc>
          <w:tcPr>
            <w:tcW w:w="1701" w:type="dxa"/>
          </w:tcPr>
          <w:p w14:paraId="0A3BEF45" w14:textId="71477E8D" w:rsidR="000D50DB" w:rsidRPr="000A2126" w:rsidRDefault="000D50DB" w:rsidP="000D50DB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</w:p>
        </w:tc>
        <w:tc>
          <w:tcPr>
            <w:tcW w:w="1701" w:type="dxa"/>
          </w:tcPr>
          <w:p w14:paraId="3856D05B" w14:textId="404FAC12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Открытие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окна администрирования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7E4545C5" w14:textId="75C27ADE" w:rsidR="000D50DB" w:rsidRPr="00DB4C47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>
              <w:rPr>
                <w:rFonts w:eastAsia="Times New Roman" w:cs="Arial"/>
                <w:szCs w:val="24"/>
                <w:lang w:eastAsia="en-US" w:bidi="en-US"/>
              </w:rPr>
              <w:t>Ввод новых значений для товара в поле</w:t>
            </w:r>
          </w:p>
          <w:p w14:paraId="758405ED" w14:textId="63FDD2F9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2. </w:t>
            </w:r>
            <w:r>
              <w:rPr>
                <w:rFonts w:eastAsia="Times New Roman" w:cs="Arial"/>
                <w:szCs w:val="24"/>
                <w:lang w:eastAsia="en-US" w:bidi="en-US"/>
              </w:rPr>
              <w:t>Нажатие кнопки «Сохранить»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64E45140" w14:textId="214A99B7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Сохранение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изменений в базе данных.</w:t>
            </w:r>
          </w:p>
        </w:tc>
        <w:tc>
          <w:tcPr>
            <w:tcW w:w="1709" w:type="dxa"/>
          </w:tcPr>
          <w:p w14:paraId="260E03B4" w14:textId="675AF667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>
              <w:rPr>
                <w:rFonts w:eastAsia="Times New Roman" w:cs="Arial"/>
                <w:szCs w:val="24"/>
                <w:lang w:eastAsia="en-US" w:bidi="en-US"/>
              </w:rPr>
              <w:t>на исполнение запроса, в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ремя на сохранение данных в базу, 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</w:tr>
      <w:tr w:rsidR="000D50DB" w:rsidRPr="000A2126" w14:paraId="06A3BA1E" w14:textId="77777777" w:rsidTr="000A2126">
        <w:trPr>
          <w:jc w:val="center"/>
        </w:trPr>
        <w:tc>
          <w:tcPr>
            <w:tcW w:w="1994" w:type="dxa"/>
          </w:tcPr>
          <w:p w14:paraId="57EB8D0B" w14:textId="2EAABD7C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436EBC">
              <w:t xml:space="preserve">Функция </w:t>
            </w:r>
            <w:r>
              <w:t>внесения данных о количестве товаров по поставке.</w:t>
            </w:r>
          </w:p>
        </w:tc>
        <w:tc>
          <w:tcPr>
            <w:tcW w:w="1701" w:type="dxa"/>
          </w:tcPr>
          <w:p w14:paraId="028ECFD8" w14:textId="5401F943" w:rsidR="000D50DB" w:rsidRPr="000A2126" w:rsidRDefault="000D50DB" w:rsidP="000D50DB">
            <w:pPr>
              <w:suppressAutoHyphens/>
              <w:spacing w:before="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>
              <w:rPr>
                <w:rFonts w:eastAsia="Times New Roman" w:cs="Arial"/>
                <w:szCs w:val="24"/>
                <w:lang w:eastAsia="en-US" w:bidi="en-US"/>
              </w:rPr>
              <w:t>Приложение открыто, база данных активна.</w:t>
            </w:r>
          </w:p>
        </w:tc>
        <w:tc>
          <w:tcPr>
            <w:tcW w:w="1701" w:type="dxa"/>
          </w:tcPr>
          <w:p w14:paraId="3BC84AB7" w14:textId="1C3BBDFF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Открытие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окна администрирования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54D284D8" w14:textId="77777777" w:rsidR="000D50DB" w:rsidRPr="00DB4C47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1. </w:t>
            </w:r>
            <w:r>
              <w:rPr>
                <w:rFonts w:eastAsia="Times New Roman" w:cs="Arial"/>
                <w:szCs w:val="24"/>
                <w:lang w:eastAsia="en-US" w:bidi="en-US"/>
              </w:rPr>
              <w:t>Ввод новых значений для товара в поле</w:t>
            </w:r>
          </w:p>
          <w:p w14:paraId="0DE71FA2" w14:textId="2B3F31C7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t xml:space="preserve">2. </w:t>
            </w:r>
            <w:r>
              <w:rPr>
                <w:rFonts w:eastAsia="Times New Roman" w:cs="Arial"/>
                <w:szCs w:val="24"/>
                <w:lang w:eastAsia="en-US" w:bidi="en-US"/>
              </w:rPr>
              <w:t xml:space="preserve">Нажатие кнопки </w:t>
            </w:r>
            <w:r>
              <w:rPr>
                <w:rFonts w:eastAsia="Times New Roman" w:cs="Arial"/>
                <w:szCs w:val="24"/>
                <w:lang w:eastAsia="en-US" w:bidi="en-US"/>
              </w:rPr>
              <w:lastRenderedPageBreak/>
              <w:t>«Сохранить»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  <w:tc>
          <w:tcPr>
            <w:tcW w:w="1559" w:type="dxa"/>
          </w:tcPr>
          <w:p w14:paraId="76B54976" w14:textId="0B5740AF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B4C47">
              <w:rPr>
                <w:rFonts w:eastAsia="Times New Roman" w:cs="Arial"/>
                <w:szCs w:val="24"/>
                <w:lang w:eastAsia="en-US" w:bidi="en-US"/>
              </w:rPr>
              <w:lastRenderedPageBreak/>
              <w:t xml:space="preserve">Сохранение </w:t>
            </w:r>
            <w:r>
              <w:rPr>
                <w:rFonts w:eastAsia="Times New Roman" w:cs="Arial"/>
                <w:szCs w:val="24"/>
                <w:lang w:eastAsia="en-US" w:bidi="en-US"/>
              </w:rPr>
              <w:t>изменений в базе данных.</w:t>
            </w:r>
          </w:p>
        </w:tc>
        <w:tc>
          <w:tcPr>
            <w:tcW w:w="1709" w:type="dxa"/>
          </w:tcPr>
          <w:p w14:paraId="23D03C3D" w14:textId="117BD3AE" w:rsidR="000D50DB" w:rsidRPr="000A2126" w:rsidRDefault="000D50DB" w:rsidP="000D50DB">
            <w:pPr>
              <w:spacing w:before="60" w:after="60" w:line="276" w:lineRule="auto"/>
              <w:ind w:hanging="10"/>
              <w:contextualSpacing w:val="0"/>
              <w:rPr>
                <w:rFonts w:eastAsia="Times New Roman" w:cs="Arial"/>
                <w:szCs w:val="24"/>
                <w:lang w:eastAsia="en-US" w:bidi="en-US"/>
              </w:rPr>
            </w:pPr>
            <w:r w:rsidRPr="00D36621">
              <w:rPr>
                <w:rFonts w:eastAsia="Times New Roman" w:cs="Arial"/>
                <w:szCs w:val="24"/>
                <w:lang w:eastAsia="en-US" w:bidi="en-US"/>
              </w:rPr>
              <w:t xml:space="preserve">Время </w:t>
            </w:r>
            <w:r>
              <w:rPr>
                <w:rFonts w:eastAsia="Times New Roman" w:cs="Arial"/>
                <w:szCs w:val="24"/>
                <w:lang w:eastAsia="en-US" w:bidi="en-US"/>
              </w:rPr>
              <w:t>на исполнение запроса, в</w:t>
            </w:r>
            <w:r w:rsidRPr="00DB4C47">
              <w:rPr>
                <w:rFonts w:eastAsia="Times New Roman" w:cs="Arial"/>
                <w:szCs w:val="24"/>
                <w:lang w:eastAsia="en-US" w:bidi="en-US"/>
              </w:rPr>
              <w:t>ремя на сохранение данных в базу, ресурсы базы данных</w:t>
            </w:r>
            <w:r>
              <w:rPr>
                <w:rFonts w:eastAsia="Times New Roman" w:cs="Arial"/>
                <w:szCs w:val="24"/>
                <w:lang w:eastAsia="en-US" w:bidi="en-US"/>
              </w:rPr>
              <w:t>.</w:t>
            </w:r>
          </w:p>
        </w:tc>
      </w:tr>
    </w:tbl>
    <w:p w14:paraId="66D354BE" w14:textId="77777777" w:rsidR="00092FD0" w:rsidRPr="00092FD0" w:rsidRDefault="00092FD0" w:rsidP="00092FD0">
      <w:pPr>
        <w:pStyle w:val="vgutTableName"/>
        <w:rPr>
          <w:lang w:eastAsia="en-US" w:bidi="en-US"/>
        </w:rPr>
      </w:pPr>
    </w:p>
    <w:p w14:paraId="592D2CED" w14:textId="77777777" w:rsidR="00092FD0" w:rsidRPr="00092FD0" w:rsidRDefault="00092FD0" w:rsidP="00092FD0">
      <w:pPr>
        <w:rPr>
          <w:lang w:eastAsia="en-US" w:bidi="en-US"/>
        </w:rPr>
      </w:pPr>
    </w:p>
    <w:p w14:paraId="19760FF8" w14:textId="77777777" w:rsidR="008454D7" w:rsidRPr="008454D7" w:rsidRDefault="008454D7" w:rsidP="00D71519">
      <w:pPr>
        <w:pStyle w:val="1"/>
        <w:rPr>
          <w:lang w:eastAsia="en-US" w:bidi="en-US"/>
        </w:rPr>
      </w:pPr>
      <w:bookmarkStart w:id="35" w:name="_Toc137273438"/>
      <w:bookmarkStart w:id="36" w:name="_Toc182512853"/>
      <w:r w:rsidRPr="008454D7">
        <w:rPr>
          <w:lang w:eastAsia="en-US" w:bidi="en-US"/>
        </w:rPr>
        <w:lastRenderedPageBreak/>
        <w:t>Аварийные ситуации</w:t>
      </w:r>
      <w:bookmarkEnd w:id="35"/>
      <w:bookmarkEnd w:id="36"/>
    </w:p>
    <w:p w14:paraId="614F6253" w14:textId="77777777" w:rsidR="008454D7" w:rsidRPr="008454D7" w:rsidRDefault="008454D7" w:rsidP="00D71519">
      <w:pPr>
        <w:pStyle w:val="2"/>
        <w:rPr>
          <w:lang w:eastAsia="en-US" w:bidi="en-US"/>
        </w:rPr>
      </w:pPr>
      <w:bookmarkStart w:id="37" w:name="_Toc137273439"/>
      <w:bookmarkStart w:id="38" w:name="_Toc182512854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7"/>
      <w:bookmarkEnd w:id="38"/>
    </w:p>
    <w:p w14:paraId="003F0C88" w14:textId="77777777" w:rsidR="00F24AD0" w:rsidRPr="00436EBC" w:rsidRDefault="00F24AD0" w:rsidP="00F24AD0">
      <w:bookmarkStart w:id="39" w:name="_Toc137273440"/>
      <w:r w:rsidRPr="00436EBC">
        <w:t>При сбое в работе приложения восстановление нормальной работы системы должно производиться после:</w:t>
      </w:r>
    </w:p>
    <w:p w14:paraId="0DD076A8" w14:textId="1757DE82" w:rsidR="00F24AD0" w:rsidRPr="00436EBC" w:rsidRDefault="00F24AD0" w:rsidP="00F24AD0">
      <w:pPr>
        <w:pStyle w:val="a0"/>
      </w:pPr>
      <w:r w:rsidRPr="00436EBC">
        <w:t>перезагрузки</w:t>
      </w:r>
      <w:r w:rsidR="00C32F9A">
        <w:t xml:space="preserve"> устройства</w:t>
      </w:r>
      <w:r w:rsidR="000D50DB">
        <w:t>, на котором исполнялось действие</w:t>
      </w:r>
      <w:r w:rsidR="00C32F9A">
        <w:t>,</w:t>
      </w:r>
      <w:r w:rsidRPr="00436EBC">
        <w:t xml:space="preserve"> </w:t>
      </w:r>
      <w:r w:rsidR="000D50DB">
        <w:t xml:space="preserve">перезапуск </w:t>
      </w:r>
      <w:r w:rsidRPr="00436EBC">
        <w:t>операционной системы;</w:t>
      </w:r>
    </w:p>
    <w:p w14:paraId="1164B5D2" w14:textId="01A82877" w:rsidR="00F24AD0" w:rsidRPr="00266A7F" w:rsidRDefault="00F24AD0" w:rsidP="00F24AD0">
      <w:pPr>
        <w:pStyle w:val="a0"/>
      </w:pPr>
      <w:r w:rsidRPr="00436EBC">
        <w:t>запуска исполняемого файл</w:t>
      </w:r>
      <w:r w:rsidR="00C32F9A">
        <w:t>а</w:t>
      </w:r>
      <w:r w:rsidR="000D50DB">
        <w:t>;</w:t>
      </w:r>
    </w:p>
    <w:p w14:paraId="5F9FF044" w14:textId="1566E2D6" w:rsidR="00F24AD0" w:rsidRPr="00436EBC" w:rsidRDefault="000D50DB" w:rsidP="00F24AD0">
      <w:pPr>
        <w:pStyle w:val="a0"/>
      </w:pPr>
      <w:r>
        <w:t>п</w:t>
      </w:r>
      <w:r w:rsidR="00F24AD0" w:rsidRPr="00436EBC">
        <w:t>ри ошибках, связанных с программным обеспечением (ОС и драйверы устройств</w:t>
      </w:r>
      <w:r w:rsidR="00C32F9A">
        <w:t>а</w:t>
      </w:r>
      <w:r w:rsidR="00F24AD0" w:rsidRPr="00436EBC">
        <w:t>), восстановление работоспособности возлагается на ОС.</w:t>
      </w:r>
    </w:p>
    <w:p w14:paraId="178A3705" w14:textId="78DD2B7E" w:rsidR="00CA4FD6" w:rsidRPr="00CA4FD6" w:rsidRDefault="00CA4FD6" w:rsidP="00CA4FD6">
      <w:pPr>
        <w:pStyle w:val="2"/>
        <w:rPr>
          <w:szCs w:val="24"/>
          <w:lang w:eastAsia="en-US" w:bidi="en-US"/>
        </w:rPr>
      </w:pPr>
      <w:bookmarkStart w:id="40" w:name="_Toc182512855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9"/>
      <w:bookmarkEnd w:id="40"/>
    </w:p>
    <w:p w14:paraId="7B16CCC9" w14:textId="19BCAD52" w:rsidR="00F24AD0" w:rsidRDefault="00F24AD0" w:rsidP="00F24AD0">
      <w:bookmarkStart w:id="41" w:name="_Toc105969089"/>
      <w:bookmarkStart w:id="42" w:name="_Toc137273441"/>
      <w:r w:rsidRPr="00436EBC">
        <w:t xml:space="preserve">При отказе магнитных носителей или обнаружении ошибок в данных, необходимо: </w:t>
      </w:r>
    </w:p>
    <w:p w14:paraId="7651DC55" w14:textId="18EC2E8B" w:rsidR="00C32F9A" w:rsidRDefault="00C32F9A" w:rsidP="00C32F9A">
      <w:pPr>
        <w:pStyle w:val="vguList2"/>
        <w:ind w:firstLine="851"/>
      </w:pPr>
      <w:r>
        <w:t xml:space="preserve">Использовать </w:t>
      </w:r>
      <w:r w:rsidR="00B800E1">
        <w:t>автоматизированные решения для создания бэкапов;</w:t>
      </w:r>
    </w:p>
    <w:p w14:paraId="520A9ABC" w14:textId="1F513CAC" w:rsidR="00B800E1" w:rsidRDefault="00B800E1" w:rsidP="00C32F9A">
      <w:pPr>
        <w:pStyle w:val="vguList2"/>
        <w:ind w:firstLine="851"/>
      </w:pPr>
      <w:r>
        <w:t>обеспечить создание полных резервных копий;</w:t>
      </w:r>
    </w:p>
    <w:p w14:paraId="0A914EA8" w14:textId="7D41CEB6" w:rsidR="00B800E1" w:rsidRDefault="00B800E1" w:rsidP="00C32F9A">
      <w:pPr>
        <w:pStyle w:val="vguList2"/>
        <w:ind w:firstLine="851"/>
      </w:pPr>
      <w:r>
        <w:t>п</w:t>
      </w:r>
      <w:r w:rsidRPr="00B800E1">
        <w:t>ри отказе носителя или обнаружении ошибок в данных необходимо восстановить данные из резервной копии, которая была создана ранее</w:t>
      </w:r>
      <w:r>
        <w:t>;</w:t>
      </w:r>
    </w:p>
    <w:p w14:paraId="60A425E9" w14:textId="0D2F0CBA" w:rsidR="00B800E1" w:rsidRPr="00436EBC" w:rsidRDefault="00B800E1" w:rsidP="00C32F9A">
      <w:pPr>
        <w:pStyle w:val="vguList2"/>
        <w:ind w:firstLine="851"/>
      </w:pPr>
      <w:r>
        <w:t>с</w:t>
      </w:r>
      <w:r w:rsidRPr="00B800E1">
        <w:t>оздать четкие и доступные инструкции для сотрудников, которые будут отвечать за восстановление данных, в случае возникновения инцидентов.</w:t>
      </w:r>
    </w:p>
    <w:p w14:paraId="25EBD9E7" w14:textId="77777777" w:rsidR="00CA4FD6" w:rsidRPr="00CA4FD6" w:rsidRDefault="00CA4FD6" w:rsidP="00CA4FD6">
      <w:pPr>
        <w:pStyle w:val="2"/>
      </w:pPr>
      <w:bookmarkStart w:id="43" w:name="_Toc182512856"/>
      <w:r w:rsidRPr="00CA4FD6">
        <w:t>Действия в случаях обнаружении несанкционированного вмешательства в данные</w:t>
      </w:r>
      <w:bookmarkEnd w:id="41"/>
      <w:bookmarkEnd w:id="42"/>
      <w:bookmarkEnd w:id="43"/>
    </w:p>
    <w:p w14:paraId="4AB04028" w14:textId="77777777" w:rsidR="00F24AD0" w:rsidRPr="00436EBC" w:rsidRDefault="00F24AD0" w:rsidP="00F24AD0">
      <w:bookmarkStart w:id="44" w:name="_Toc105969090"/>
      <w:bookmarkStart w:id="45" w:name="_Toc137273442"/>
      <w:r w:rsidRPr="00436EBC">
        <w:t>В случае обнаружения несанкционированного вмешательства в данные необходимо:</w:t>
      </w:r>
    </w:p>
    <w:p w14:paraId="669A1333" w14:textId="77777777" w:rsidR="00F24AD0" w:rsidRPr="00436EBC" w:rsidRDefault="00F24AD0" w:rsidP="00F24AD0">
      <w:pPr>
        <w:pStyle w:val="a0"/>
      </w:pPr>
      <w:r w:rsidRPr="00436EBC">
        <w:t>определить масштаб вмешательства и оценку ущерба;</w:t>
      </w:r>
    </w:p>
    <w:p w14:paraId="3FDF6F1B" w14:textId="77777777" w:rsidR="00F24AD0" w:rsidRPr="00436EBC" w:rsidRDefault="00F24AD0" w:rsidP="00F24AD0">
      <w:pPr>
        <w:pStyle w:val="a0"/>
      </w:pPr>
      <w:r w:rsidRPr="00436EBC">
        <w:t>обратиться к правоохранительным органам для возбуждения уголовного дела;</w:t>
      </w:r>
    </w:p>
    <w:p w14:paraId="60F54F77" w14:textId="40366058" w:rsidR="00F24AD0" w:rsidRPr="00436EBC" w:rsidRDefault="00F24AD0" w:rsidP="000D50DB">
      <w:pPr>
        <w:pStyle w:val="a0"/>
      </w:pPr>
      <w:r w:rsidRPr="00436EBC">
        <w:t>восстановить данные при помощи резервных копий, если они имеются</w:t>
      </w:r>
      <w:r>
        <w:t>;</w:t>
      </w:r>
    </w:p>
    <w:p w14:paraId="3DF660DF" w14:textId="77777777" w:rsidR="00F24AD0" w:rsidRPr="00436EBC" w:rsidRDefault="00F24AD0" w:rsidP="00F24AD0">
      <w:pPr>
        <w:pStyle w:val="a0"/>
      </w:pPr>
      <w:r w:rsidRPr="00436EBC">
        <w:t>восстановить данные при помощи специализированных программ, если это возможно</w:t>
      </w:r>
      <w:r>
        <w:t>;</w:t>
      </w:r>
    </w:p>
    <w:p w14:paraId="2FEF2048" w14:textId="77777777" w:rsidR="00F24AD0" w:rsidRPr="00436EBC" w:rsidRDefault="00F24AD0" w:rsidP="00F24AD0">
      <w:pPr>
        <w:pStyle w:val="a0"/>
      </w:pPr>
      <w:r w:rsidRPr="00436EBC">
        <w:t>если все предыдущие шаги не дали результатов, обратиться к профессиональным службам по восстановлению данных.</w:t>
      </w:r>
    </w:p>
    <w:p w14:paraId="528E8A7E" w14:textId="77777777" w:rsidR="00CA4FD6" w:rsidRPr="00CA4FD6" w:rsidRDefault="00CA4FD6" w:rsidP="00CA4FD6">
      <w:pPr>
        <w:pStyle w:val="2"/>
      </w:pPr>
      <w:bookmarkStart w:id="46" w:name="_Toc182512857"/>
      <w:r w:rsidRPr="00CA4FD6">
        <w:lastRenderedPageBreak/>
        <w:t>Действия в других аварийных ситуациях</w:t>
      </w:r>
      <w:bookmarkEnd w:id="44"/>
      <w:bookmarkEnd w:id="45"/>
      <w:bookmarkEnd w:id="46"/>
    </w:p>
    <w:p w14:paraId="1A2FC5B9" w14:textId="77777777" w:rsidR="00F24AD0" w:rsidRPr="00436EBC" w:rsidRDefault="00F24AD0" w:rsidP="00F24AD0">
      <w:r w:rsidRPr="00436EBC">
        <w:t xml:space="preserve">При возникновении других аварийных ситуаций при работе с приложением следует обратиться </w:t>
      </w:r>
      <w:r>
        <w:t>к разработчику приложения.</w:t>
      </w:r>
    </w:p>
    <w:p w14:paraId="01A81E83" w14:textId="33279A7A" w:rsidR="008454D7" w:rsidRPr="001D7266" w:rsidRDefault="008454D7" w:rsidP="001D7266">
      <w:pPr>
        <w:ind w:firstLine="0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</w:p>
    <w:sectPr w:rsidR="008454D7" w:rsidRPr="001D7266" w:rsidSect="00FF6AC0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08FF" w14:textId="77777777" w:rsidR="00E51041" w:rsidRDefault="00E51041">
      <w:pPr>
        <w:spacing w:before="0" w:line="240" w:lineRule="auto"/>
      </w:pPr>
      <w:r>
        <w:separator/>
      </w:r>
    </w:p>
  </w:endnote>
  <w:endnote w:type="continuationSeparator" w:id="0">
    <w:p w14:paraId="426667CB" w14:textId="77777777" w:rsidR="00E51041" w:rsidRDefault="00E51041">
      <w:pPr>
        <w:spacing w:before="0" w:line="240" w:lineRule="auto"/>
      </w:pPr>
      <w:r>
        <w:continuationSeparator/>
      </w:r>
    </w:p>
  </w:endnote>
  <w:endnote w:type="continuationNotice" w:id="1">
    <w:p w14:paraId="79AE11A1" w14:textId="77777777" w:rsidR="00E51041" w:rsidRDefault="00E5104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29814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1C709C20" w14:textId="652FBDDE" w:rsidR="006A4501" w:rsidRPr="006A4501" w:rsidRDefault="006A4501">
        <w:pPr>
          <w:pStyle w:val="af"/>
          <w:rPr>
            <w:b w:val="0"/>
            <w:bCs/>
            <w:sz w:val="24"/>
            <w:szCs w:val="18"/>
          </w:rPr>
        </w:pPr>
        <w:r w:rsidRPr="006A4501">
          <w:rPr>
            <w:b w:val="0"/>
            <w:bCs/>
            <w:sz w:val="24"/>
            <w:szCs w:val="18"/>
          </w:rPr>
          <w:fldChar w:fldCharType="begin"/>
        </w:r>
        <w:r w:rsidRPr="006A4501">
          <w:rPr>
            <w:b w:val="0"/>
            <w:bCs/>
            <w:sz w:val="24"/>
            <w:szCs w:val="18"/>
          </w:rPr>
          <w:instrText>PAGE   \* MERGEFORMAT</w:instrText>
        </w:r>
        <w:r w:rsidRPr="006A4501">
          <w:rPr>
            <w:b w:val="0"/>
            <w:bCs/>
            <w:sz w:val="24"/>
            <w:szCs w:val="18"/>
          </w:rPr>
          <w:fldChar w:fldCharType="separate"/>
        </w:r>
        <w:r w:rsidR="00FF6AC0">
          <w:rPr>
            <w:b w:val="0"/>
            <w:bCs/>
            <w:noProof/>
            <w:sz w:val="24"/>
            <w:szCs w:val="18"/>
          </w:rPr>
          <w:t>2</w:t>
        </w:r>
        <w:r w:rsidRPr="006A4501">
          <w:rPr>
            <w:b w:val="0"/>
            <w:bCs/>
            <w:sz w:val="24"/>
            <w:szCs w:val="18"/>
          </w:rPr>
          <w:fldChar w:fldCharType="end"/>
        </w:r>
      </w:p>
    </w:sdtContent>
  </w:sdt>
  <w:p w14:paraId="5693984C" w14:textId="77777777" w:rsidR="006A4501" w:rsidRDefault="006A450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F2C08" w14:textId="77777777" w:rsidR="00E51041" w:rsidRDefault="00E51041" w:rsidP="00990EAC">
      <w:pPr>
        <w:spacing w:before="0" w:line="240" w:lineRule="auto"/>
      </w:pPr>
      <w:r>
        <w:separator/>
      </w:r>
    </w:p>
  </w:footnote>
  <w:footnote w:type="continuationSeparator" w:id="0">
    <w:p w14:paraId="681733C1" w14:textId="77777777" w:rsidR="00E51041" w:rsidRDefault="00E51041" w:rsidP="00990EAC">
      <w:pPr>
        <w:spacing w:before="0" w:line="240" w:lineRule="auto"/>
      </w:pPr>
      <w:r>
        <w:continuationSeparator/>
      </w:r>
    </w:p>
  </w:footnote>
  <w:footnote w:type="continuationNotice" w:id="1">
    <w:p w14:paraId="17D577A6" w14:textId="77777777" w:rsidR="00E51041" w:rsidRDefault="00E5104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560" w14:textId="77777777" w:rsidR="0040298C" w:rsidRPr="008E27BF" w:rsidRDefault="0040298C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43272DA"/>
    <w:lvl w:ilvl="0">
      <w:start w:val="1"/>
      <w:numFmt w:val="decimal"/>
      <w:lvlText w:val="%1)"/>
      <w:lvlJc w:val="left"/>
      <w:pPr>
        <w:ind w:left="360" w:hanging="360"/>
      </w:pPr>
    </w:lvl>
  </w:abstractNum>
  <w:abstractNum w:abstractNumId="1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00591649"/>
    <w:multiLevelType w:val="hybridMultilevel"/>
    <w:tmpl w:val="130E754C"/>
    <w:lvl w:ilvl="0" w:tplc="153E682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976866"/>
    <w:multiLevelType w:val="hybridMultilevel"/>
    <w:tmpl w:val="405ECA00"/>
    <w:lvl w:ilvl="0" w:tplc="A99E88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0B323BA4"/>
    <w:multiLevelType w:val="multilevel"/>
    <w:tmpl w:val="4CE4567E"/>
    <w:lvl w:ilvl="0">
      <w:start w:val="1"/>
      <w:numFmt w:val="decimal"/>
      <w:lvlText w:val="%1"/>
      <w:lvlJc w:val="left"/>
      <w:pPr>
        <w:tabs>
          <w:tab w:val="num" w:pos="640"/>
        </w:tabs>
        <w:ind w:left="46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2" w:hanging="680"/>
      </w:pPr>
      <w:rPr>
        <w:rFonts w:ascii="Franklin Gothic Book" w:hAnsi="Franklin Gothic Book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02"/>
        </w:tabs>
        <w:ind w:left="462" w:hanging="680"/>
      </w:pPr>
      <w:rPr>
        <w:rFonts w:ascii="Franklin Gothic Book" w:hAnsi="Franklin Gothic 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343"/>
        </w:tabs>
        <w:ind w:left="1172" w:hanging="680"/>
      </w:pPr>
      <w:rPr>
        <w:rFonts w:ascii="Franklin Gothic Book" w:hAnsi="Franklin Gothic Book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851" w:hanging="851"/>
      </w:pPr>
      <w:rPr>
        <w:rFonts w:ascii="Franklin Gothic Book" w:eastAsia="Times New Roman" w:hAnsi="Franklin Gothic Book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934"/>
        </w:tabs>
        <w:ind w:left="934" w:hanging="11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646"/>
        </w:tabs>
        <w:ind w:left="16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22"/>
        </w:tabs>
        <w:ind w:left="12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6"/>
        </w:tabs>
        <w:ind w:left="1366" w:hanging="1584"/>
      </w:pPr>
      <w:rPr>
        <w:rFonts w:hint="default"/>
      </w:rPr>
    </w:lvl>
  </w:abstractNum>
  <w:abstractNum w:abstractNumId="7" w15:restartNumberingAfterBreak="0">
    <w:nsid w:val="0BA851C8"/>
    <w:multiLevelType w:val="hybridMultilevel"/>
    <w:tmpl w:val="5BE4CC16"/>
    <w:lvl w:ilvl="0" w:tplc="AFA8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AC0A1A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27E112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262DDF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682C3B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B747306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690DB4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79288E9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14C07A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0C04D97"/>
    <w:multiLevelType w:val="hybridMultilevel"/>
    <w:tmpl w:val="2E303D00"/>
    <w:lvl w:ilvl="0" w:tplc="BBA658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CAE08FE">
      <w:start w:val="1"/>
      <w:numFmt w:val="lowerLetter"/>
      <w:lvlText w:val="%2."/>
      <w:lvlJc w:val="left"/>
      <w:pPr>
        <w:ind w:left="1931" w:hanging="360"/>
      </w:pPr>
    </w:lvl>
    <w:lvl w:ilvl="2" w:tplc="6816B3B8" w:tentative="1">
      <w:start w:val="1"/>
      <w:numFmt w:val="lowerRoman"/>
      <w:lvlText w:val="%3."/>
      <w:lvlJc w:val="right"/>
      <w:pPr>
        <w:ind w:left="2651" w:hanging="180"/>
      </w:pPr>
    </w:lvl>
    <w:lvl w:ilvl="3" w:tplc="34643E72" w:tentative="1">
      <w:start w:val="1"/>
      <w:numFmt w:val="decimal"/>
      <w:lvlText w:val="%4."/>
      <w:lvlJc w:val="left"/>
      <w:pPr>
        <w:ind w:left="3371" w:hanging="360"/>
      </w:pPr>
    </w:lvl>
    <w:lvl w:ilvl="4" w:tplc="EBA85030" w:tentative="1">
      <w:start w:val="1"/>
      <w:numFmt w:val="lowerLetter"/>
      <w:lvlText w:val="%5."/>
      <w:lvlJc w:val="left"/>
      <w:pPr>
        <w:ind w:left="4091" w:hanging="360"/>
      </w:pPr>
    </w:lvl>
    <w:lvl w:ilvl="5" w:tplc="B0120DE0" w:tentative="1">
      <w:start w:val="1"/>
      <w:numFmt w:val="lowerRoman"/>
      <w:lvlText w:val="%6."/>
      <w:lvlJc w:val="right"/>
      <w:pPr>
        <w:ind w:left="4811" w:hanging="180"/>
      </w:pPr>
    </w:lvl>
    <w:lvl w:ilvl="6" w:tplc="89284ED2" w:tentative="1">
      <w:start w:val="1"/>
      <w:numFmt w:val="decimal"/>
      <w:lvlText w:val="%7."/>
      <w:lvlJc w:val="left"/>
      <w:pPr>
        <w:ind w:left="5531" w:hanging="360"/>
      </w:pPr>
    </w:lvl>
    <w:lvl w:ilvl="7" w:tplc="46CC956A" w:tentative="1">
      <w:start w:val="1"/>
      <w:numFmt w:val="lowerLetter"/>
      <w:lvlText w:val="%8."/>
      <w:lvlJc w:val="left"/>
      <w:pPr>
        <w:ind w:left="6251" w:hanging="360"/>
      </w:pPr>
    </w:lvl>
    <w:lvl w:ilvl="8" w:tplc="872ADA2A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1D41332"/>
    <w:multiLevelType w:val="hybridMultilevel"/>
    <w:tmpl w:val="3798498A"/>
    <w:lvl w:ilvl="0" w:tplc="B69C31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DF78B818" w:tentative="1">
      <w:start w:val="1"/>
      <w:numFmt w:val="lowerLetter"/>
      <w:lvlText w:val="%2."/>
      <w:lvlJc w:val="left"/>
      <w:pPr>
        <w:ind w:left="1931" w:hanging="360"/>
      </w:pPr>
    </w:lvl>
    <w:lvl w:ilvl="2" w:tplc="E054B706" w:tentative="1">
      <w:start w:val="1"/>
      <w:numFmt w:val="lowerRoman"/>
      <w:lvlText w:val="%3."/>
      <w:lvlJc w:val="right"/>
      <w:pPr>
        <w:ind w:left="2651" w:hanging="180"/>
      </w:pPr>
    </w:lvl>
    <w:lvl w:ilvl="3" w:tplc="DFFC65BC" w:tentative="1">
      <w:start w:val="1"/>
      <w:numFmt w:val="decimal"/>
      <w:lvlText w:val="%4."/>
      <w:lvlJc w:val="left"/>
      <w:pPr>
        <w:ind w:left="3371" w:hanging="360"/>
      </w:pPr>
    </w:lvl>
    <w:lvl w:ilvl="4" w:tplc="6A942C00" w:tentative="1">
      <w:start w:val="1"/>
      <w:numFmt w:val="lowerLetter"/>
      <w:lvlText w:val="%5."/>
      <w:lvlJc w:val="left"/>
      <w:pPr>
        <w:ind w:left="4091" w:hanging="360"/>
      </w:pPr>
    </w:lvl>
    <w:lvl w:ilvl="5" w:tplc="8A94F7FA" w:tentative="1">
      <w:start w:val="1"/>
      <w:numFmt w:val="lowerRoman"/>
      <w:lvlText w:val="%6."/>
      <w:lvlJc w:val="right"/>
      <w:pPr>
        <w:ind w:left="4811" w:hanging="180"/>
      </w:pPr>
    </w:lvl>
    <w:lvl w:ilvl="6" w:tplc="D33C35E6" w:tentative="1">
      <w:start w:val="1"/>
      <w:numFmt w:val="decimal"/>
      <w:lvlText w:val="%7."/>
      <w:lvlJc w:val="left"/>
      <w:pPr>
        <w:ind w:left="5531" w:hanging="360"/>
      </w:pPr>
    </w:lvl>
    <w:lvl w:ilvl="7" w:tplc="053E61D6" w:tentative="1">
      <w:start w:val="1"/>
      <w:numFmt w:val="lowerLetter"/>
      <w:lvlText w:val="%8."/>
      <w:lvlJc w:val="left"/>
      <w:pPr>
        <w:ind w:left="6251" w:hanging="360"/>
      </w:pPr>
    </w:lvl>
    <w:lvl w:ilvl="8" w:tplc="ACC81FAE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36D0088"/>
    <w:multiLevelType w:val="hybridMultilevel"/>
    <w:tmpl w:val="1E0AD616"/>
    <w:lvl w:ilvl="0" w:tplc="ACF843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0D12D37"/>
    <w:multiLevelType w:val="hybridMultilevel"/>
    <w:tmpl w:val="6FE4EC3A"/>
    <w:lvl w:ilvl="0" w:tplc="33EAE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0D8F624" w:tentative="1">
      <w:start w:val="1"/>
      <w:numFmt w:val="lowerLetter"/>
      <w:lvlText w:val="%2."/>
      <w:lvlJc w:val="left"/>
      <w:pPr>
        <w:ind w:left="1931" w:hanging="360"/>
      </w:pPr>
    </w:lvl>
    <w:lvl w:ilvl="2" w:tplc="8E82A54C" w:tentative="1">
      <w:start w:val="1"/>
      <w:numFmt w:val="lowerRoman"/>
      <w:lvlText w:val="%3."/>
      <w:lvlJc w:val="right"/>
      <w:pPr>
        <w:ind w:left="2651" w:hanging="180"/>
      </w:pPr>
    </w:lvl>
    <w:lvl w:ilvl="3" w:tplc="C05E6340" w:tentative="1">
      <w:start w:val="1"/>
      <w:numFmt w:val="decimal"/>
      <w:lvlText w:val="%4."/>
      <w:lvlJc w:val="left"/>
      <w:pPr>
        <w:ind w:left="3371" w:hanging="360"/>
      </w:pPr>
    </w:lvl>
    <w:lvl w:ilvl="4" w:tplc="1C2E7CC2" w:tentative="1">
      <w:start w:val="1"/>
      <w:numFmt w:val="lowerLetter"/>
      <w:lvlText w:val="%5."/>
      <w:lvlJc w:val="left"/>
      <w:pPr>
        <w:ind w:left="4091" w:hanging="360"/>
      </w:pPr>
    </w:lvl>
    <w:lvl w:ilvl="5" w:tplc="ABA44168" w:tentative="1">
      <w:start w:val="1"/>
      <w:numFmt w:val="lowerRoman"/>
      <w:lvlText w:val="%6."/>
      <w:lvlJc w:val="right"/>
      <w:pPr>
        <w:ind w:left="4811" w:hanging="180"/>
      </w:pPr>
    </w:lvl>
    <w:lvl w:ilvl="6" w:tplc="C8C60300" w:tentative="1">
      <w:start w:val="1"/>
      <w:numFmt w:val="decimal"/>
      <w:lvlText w:val="%7."/>
      <w:lvlJc w:val="left"/>
      <w:pPr>
        <w:ind w:left="5531" w:hanging="360"/>
      </w:pPr>
    </w:lvl>
    <w:lvl w:ilvl="7" w:tplc="92262B4C" w:tentative="1">
      <w:start w:val="1"/>
      <w:numFmt w:val="lowerLetter"/>
      <w:lvlText w:val="%8."/>
      <w:lvlJc w:val="left"/>
      <w:pPr>
        <w:ind w:left="6251" w:hanging="360"/>
      </w:pPr>
    </w:lvl>
    <w:lvl w:ilvl="8" w:tplc="66C066B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267773A"/>
    <w:multiLevelType w:val="hybridMultilevel"/>
    <w:tmpl w:val="91E48496"/>
    <w:lvl w:ilvl="0" w:tplc="D0C0FB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2EED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C7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2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2F3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AE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C48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A6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3498B"/>
    <w:multiLevelType w:val="hybridMultilevel"/>
    <w:tmpl w:val="2678498E"/>
    <w:lvl w:ilvl="0" w:tplc="3BC2D4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C14BB24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3501FD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7AC743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9EAA79C2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7AF21CF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6EE84B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88AE088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D62AFC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4BB440B"/>
    <w:multiLevelType w:val="hybridMultilevel"/>
    <w:tmpl w:val="7464B1A2"/>
    <w:lvl w:ilvl="0" w:tplc="A828A6E0">
      <w:start w:val="1"/>
      <w:numFmt w:val="decimal"/>
      <w:lvlText w:val="%1."/>
      <w:lvlJc w:val="left"/>
      <w:pPr>
        <w:ind w:left="1069" w:hanging="360"/>
      </w:pPr>
    </w:lvl>
    <w:lvl w:ilvl="1" w:tplc="7B8C36C2">
      <w:start w:val="1"/>
      <w:numFmt w:val="lowerLetter"/>
      <w:lvlText w:val="%2."/>
      <w:lvlJc w:val="left"/>
      <w:pPr>
        <w:ind w:left="1789" w:hanging="360"/>
      </w:pPr>
    </w:lvl>
    <w:lvl w:ilvl="2" w:tplc="FC2A8F54">
      <w:start w:val="1"/>
      <w:numFmt w:val="lowerRoman"/>
      <w:lvlText w:val="%3."/>
      <w:lvlJc w:val="right"/>
      <w:pPr>
        <w:ind w:left="2509" w:hanging="180"/>
      </w:pPr>
    </w:lvl>
    <w:lvl w:ilvl="3" w:tplc="2096958E">
      <w:start w:val="1"/>
      <w:numFmt w:val="decimal"/>
      <w:lvlText w:val="%4."/>
      <w:lvlJc w:val="left"/>
      <w:pPr>
        <w:ind w:left="3229" w:hanging="360"/>
      </w:pPr>
    </w:lvl>
    <w:lvl w:ilvl="4" w:tplc="EBFCAFF8">
      <w:start w:val="1"/>
      <w:numFmt w:val="lowerLetter"/>
      <w:lvlText w:val="%5."/>
      <w:lvlJc w:val="left"/>
      <w:pPr>
        <w:ind w:left="3949" w:hanging="360"/>
      </w:pPr>
    </w:lvl>
    <w:lvl w:ilvl="5" w:tplc="5EA8DF1C">
      <w:start w:val="1"/>
      <w:numFmt w:val="lowerRoman"/>
      <w:lvlText w:val="%6."/>
      <w:lvlJc w:val="right"/>
      <w:pPr>
        <w:ind w:left="4669" w:hanging="180"/>
      </w:pPr>
    </w:lvl>
    <w:lvl w:ilvl="6" w:tplc="C0AACEDC">
      <w:start w:val="1"/>
      <w:numFmt w:val="decimal"/>
      <w:lvlText w:val="%7."/>
      <w:lvlJc w:val="left"/>
      <w:pPr>
        <w:ind w:left="5389" w:hanging="360"/>
      </w:pPr>
    </w:lvl>
    <w:lvl w:ilvl="7" w:tplc="7E8E6A4E">
      <w:start w:val="1"/>
      <w:numFmt w:val="lowerLetter"/>
      <w:lvlText w:val="%8."/>
      <w:lvlJc w:val="left"/>
      <w:pPr>
        <w:ind w:left="6109" w:hanging="360"/>
      </w:pPr>
    </w:lvl>
    <w:lvl w:ilvl="8" w:tplc="971E009C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9753AF9"/>
    <w:multiLevelType w:val="hybridMultilevel"/>
    <w:tmpl w:val="029A244E"/>
    <w:lvl w:ilvl="0" w:tplc="E602674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B4662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E0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23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42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144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6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0A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06E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2C5E3FC2"/>
    <w:multiLevelType w:val="hybridMultilevel"/>
    <w:tmpl w:val="73E6CE72"/>
    <w:lvl w:ilvl="0" w:tplc="063A61F4">
      <w:start w:val="4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30DCF58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400979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30648D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CF8967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1D62D0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A20CB4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B690C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B2FB6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F61E57"/>
    <w:multiLevelType w:val="hybridMultilevel"/>
    <w:tmpl w:val="51BCF582"/>
    <w:lvl w:ilvl="0" w:tplc="AB2406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7623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42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C2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06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723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364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71C15"/>
    <w:multiLevelType w:val="hybridMultilevel"/>
    <w:tmpl w:val="F49E00EC"/>
    <w:lvl w:ilvl="0" w:tplc="305CB8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80872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81C398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A784AE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49A33DA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4D616D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B5EA657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E2C7170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3E44182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12A51EC"/>
    <w:multiLevelType w:val="hybridMultilevel"/>
    <w:tmpl w:val="208A9D40"/>
    <w:lvl w:ilvl="0" w:tplc="CC429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828FF4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94DCC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818D1E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C7C6B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172137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79496A8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E8F89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E45E860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4" w15:restartNumberingAfterBreak="0">
    <w:nsid w:val="31F00103"/>
    <w:multiLevelType w:val="hybridMultilevel"/>
    <w:tmpl w:val="983A89CE"/>
    <w:lvl w:ilvl="0" w:tplc="EB40883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27B4FFF"/>
    <w:multiLevelType w:val="hybridMultilevel"/>
    <w:tmpl w:val="5B346038"/>
    <w:lvl w:ilvl="0" w:tplc="2E3E6A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E0461E2" w:tentative="1">
      <w:start w:val="1"/>
      <w:numFmt w:val="lowerLetter"/>
      <w:lvlText w:val="%2."/>
      <w:lvlJc w:val="left"/>
      <w:pPr>
        <w:ind w:left="1931" w:hanging="360"/>
      </w:pPr>
    </w:lvl>
    <w:lvl w:ilvl="2" w:tplc="7770691C" w:tentative="1">
      <w:start w:val="1"/>
      <w:numFmt w:val="lowerRoman"/>
      <w:lvlText w:val="%3."/>
      <w:lvlJc w:val="right"/>
      <w:pPr>
        <w:ind w:left="2651" w:hanging="180"/>
      </w:pPr>
    </w:lvl>
    <w:lvl w:ilvl="3" w:tplc="E5AA2F2C" w:tentative="1">
      <w:start w:val="1"/>
      <w:numFmt w:val="decimal"/>
      <w:lvlText w:val="%4."/>
      <w:lvlJc w:val="left"/>
      <w:pPr>
        <w:ind w:left="3371" w:hanging="360"/>
      </w:pPr>
    </w:lvl>
    <w:lvl w:ilvl="4" w:tplc="F942EA8A" w:tentative="1">
      <w:start w:val="1"/>
      <w:numFmt w:val="lowerLetter"/>
      <w:lvlText w:val="%5."/>
      <w:lvlJc w:val="left"/>
      <w:pPr>
        <w:ind w:left="4091" w:hanging="360"/>
      </w:pPr>
    </w:lvl>
    <w:lvl w:ilvl="5" w:tplc="4BF2F07E" w:tentative="1">
      <w:start w:val="1"/>
      <w:numFmt w:val="lowerRoman"/>
      <w:lvlText w:val="%6."/>
      <w:lvlJc w:val="right"/>
      <w:pPr>
        <w:ind w:left="4811" w:hanging="180"/>
      </w:pPr>
    </w:lvl>
    <w:lvl w:ilvl="6" w:tplc="9EB897C6" w:tentative="1">
      <w:start w:val="1"/>
      <w:numFmt w:val="decimal"/>
      <w:lvlText w:val="%7."/>
      <w:lvlJc w:val="left"/>
      <w:pPr>
        <w:ind w:left="5531" w:hanging="360"/>
      </w:pPr>
    </w:lvl>
    <w:lvl w:ilvl="7" w:tplc="F3FA64D0" w:tentative="1">
      <w:start w:val="1"/>
      <w:numFmt w:val="lowerLetter"/>
      <w:lvlText w:val="%8."/>
      <w:lvlJc w:val="left"/>
      <w:pPr>
        <w:ind w:left="6251" w:hanging="360"/>
      </w:pPr>
    </w:lvl>
    <w:lvl w:ilvl="8" w:tplc="1756C3A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597121A"/>
    <w:multiLevelType w:val="hybridMultilevel"/>
    <w:tmpl w:val="2406487C"/>
    <w:lvl w:ilvl="0" w:tplc="214A5C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8485674"/>
    <w:multiLevelType w:val="hybridMultilevel"/>
    <w:tmpl w:val="684474E8"/>
    <w:lvl w:ilvl="0" w:tplc="0100A5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786CF56" w:tentative="1">
      <w:start w:val="1"/>
      <w:numFmt w:val="lowerLetter"/>
      <w:lvlText w:val="%2."/>
      <w:lvlJc w:val="left"/>
      <w:pPr>
        <w:ind w:left="1931" w:hanging="360"/>
      </w:pPr>
    </w:lvl>
    <w:lvl w:ilvl="2" w:tplc="CD16797C" w:tentative="1">
      <w:start w:val="1"/>
      <w:numFmt w:val="lowerRoman"/>
      <w:lvlText w:val="%3."/>
      <w:lvlJc w:val="right"/>
      <w:pPr>
        <w:ind w:left="2651" w:hanging="180"/>
      </w:pPr>
    </w:lvl>
    <w:lvl w:ilvl="3" w:tplc="1D92CEDC" w:tentative="1">
      <w:start w:val="1"/>
      <w:numFmt w:val="decimal"/>
      <w:lvlText w:val="%4."/>
      <w:lvlJc w:val="left"/>
      <w:pPr>
        <w:ind w:left="3371" w:hanging="360"/>
      </w:pPr>
    </w:lvl>
    <w:lvl w:ilvl="4" w:tplc="4F943A40" w:tentative="1">
      <w:start w:val="1"/>
      <w:numFmt w:val="lowerLetter"/>
      <w:lvlText w:val="%5."/>
      <w:lvlJc w:val="left"/>
      <w:pPr>
        <w:ind w:left="4091" w:hanging="360"/>
      </w:pPr>
    </w:lvl>
    <w:lvl w:ilvl="5" w:tplc="F984F8A4" w:tentative="1">
      <w:start w:val="1"/>
      <w:numFmt w:val="lowerRoman"/>
      <w:lvlText w:val="%6."/>
      <w:lvlJc w:val="right"/>
      <w:pPr>
        <w:ind w:left="4811" w:hanging="180"/>
      </w:pPr>
    </w:lvl>
    <w:lvl w:ilvl="6" w:tplc="5E4CE748" w:tentative="1">
      <w:start w:val="1"/>
      <w:numFmt w:val="decimal"/>
      <w:lvlText w:val="%7."/>
      <w:lvlJc w:val="left"/>
      <w:pPr>
        <w:ind w:left="5531" w:hanging="360"/>
      </w:pPr>
    </w:lvl>
    <w:lvl w:ilvl="7" w:tplc="547C7B98" w:tentative="1">
      <w:start w:val="1"/>
      <w:numFmt w:val="lowerLetter"/>
      <w:lvlText w:val="%8."/>
      <w:lvlJc w:val="left"/>
      <w:pPr>
        <w:ind w:left="6251" w:hanging="360"/>
      </w:pPr>
    </w:lvl>
    <w:lvl w:ilvl="8" w:tplc="10A4A69E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393433C8"/>
    <w:multiLevelType w:val="multilevel"/>
    <w:tmpl w:val="72FCB04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30" w15:restartNumberingAfterBreak="0">
    <w:nsid w:val="43B4227E"/>
    <w:multiLevelType w:val="hybridMultilevel"/>
    <w:tmpl w:val="F70081C2"/>
    <w:lvl w:ilvl="0" w:tplc="69F4582C">
      <w:start w:val="1"/>
      <w:numFmt w:val="decimal"/>
      <w:lvlText w:val="%1."/>
      <w:lvlJc w:val="left"/>
      <w:pPr>
        <w:ind w:left="720" w:hanging="360"/>
      </w:pPr>
    </w:lvl>
    <w:lvl w:ilvl="1" w:tplc="F0DE05C4">
      <w:start w:val="1"/>
      <w:numFmt w:val="decimal"/>
      <w:lvlText w:val="%2)"/>
      <w:lvlJc w:val="left"/>
      <w:pPr>
        <w:ind w:left="1440" w:hanging="360"/>
      </w:pPr>
    </w:lvl>
    <w:lvl w:ilvl="2" w:tplc="A0FEA572">
      <w:start w:val="1"/>
      <w:numFmt w:val="lowerRoman"/>
      <w:lvlText w:val="%3."/>
      <w:lvlJc w:val="right"/>
      <w:pPr>
        <w:ind w:left="2160" w:hanging="180"/>
      </w:pPr>
    </w:lvl>
    <w:lvl w:ilvl="3" w:tplc="8A8CA846">
      <w:start w:val="1"/>
      <w:numFmt w:val="decimal"/>
      <w:lvlText w:val="%4."/>
      <w:lvlJc w:val="left"/>
      <w:pPr>
        <w:ind w:left="2880" w:hanging="360"/>
      </w:pPr>
    </w:lvl>
    <w:lvl w:ilvl="4" w:tplc="215E6C02">
      <w:start w:val="1"/>
      <w:numFmt w:val="lowerLetter"/>
      <w:lvlText w:val="%5."/>
      <w:lvlJc w:val="left"/>
      <w:pPr>
        <w:ind w:left="3600" w:hanging="360"/>
      </w:pPr>
    </w:lvl>
    <w:lvl w:ilvl="5" w:tplc="13C00928">
      <w:start w:val="1"/>
      <w:numFmt w:val="lowerRoman"/>
      <w:lvlText w:val="%6."/>
      <w:lvlJc w:val="right"/>
      <w:pPr>
        <w:ind w:left="4320" w:hanging="180"/>
      </w:pPr>
    </w:lvl>
    <w:lvl w:ilvl="6" w:tplc="A45C0E02">
      <w:start w:val="1"/>
      <w:numFmt w:val="decimal"/>
      <w:lvlText w:val="%7."/>
      <w:lvlJc w:val="left"/>
      <w:pPr>
        <w:ind w:left="5040" w:hanging="360"/>
      </w:pPr>
    </w:lvl>
    <w:lvl w:ilvl="7" w:tplc="C04465CA">
      <w:start w:val="1"/>
      <w:numFmt w:val="lowerLetter"/>
      <w:lvlText w:val="%8."/>
      <w:lvlJc w:val="left"/>
      <w:pPr>
        <w:ind w:left="5760" w:hanging="360"/>
      </w:pPr>
    </w:lvl>
    <w:lvl w:ilvl="8" w:tplc="8C1CB66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503C09"/>
    <w:multiLevelType w:val="hybridMultilevel"/>
    <w:tmpl w:val="9A88CD6A"/>
    <w:lvl w:ilvl="0" w:tplc="D478B6FE">
      <w:start w:val="1"/>
      <w:numFmt w:val="decimal"/>
      <w:lvlText w:val="%1)"/>
      <w:lvlJc w:val="left"/>
      <w:pPr>
        <w:ind w:left="720" w:hanging="360"/>
      </w:pPr>
    </w:lvl>
    <w:lvl w:ilvl="1" w:tplc="A70AB83C" w:tentative="1">
      <w:start w:val="1"/>
      <w:numFmt w:val="lowerLetter"/>
      <w:lvlText w:val="%2."/>
      <w:lvlJc w:val="left"/>
      <w:pPr>
        <w:ind w:left="1440" w:hanging="360"/>
      </w:pPr>
    </w:lvl>
    <w:lvl w:ilvl="2" w:tplc="86C0DFAC" w:tentative="1">
      <w:start w:val="1"/>
      <w:numFmt w:val="lowerRoman"/>
      <w:lvlText w:val="%3."/>
      <w:lvlJc w:val="right"/>
      <w:pPr>
        <w:ind w:left="2160" w:hanging="180"/>
      </w:pPr>
    </w:lvl>
    <w:lvl w:ilvl="3" w:tplc="85E4FB8E" w:tentative="1">
      <w:start w:val="1"/>
      <w:numFmt w:val="decimal"/>
      <w:lvlText w:val="%4."/>
      <w:lvlJc w:val="left"/>
      <w:pPr>
        <w:ind w:left="2880" w:hanging="360"/>
      </w:pPr>
    </w:lvl>
    <w:lvl w:ilvl="4" w:tplc="32A40C34" w:tentative="1">
      <w:start w:val="1"/>
      <w:numFmt w:val="lowerLetter"/>
      <w:lvlText w:val="%5."/>
      <w:lvlJc w:val="left"/>
      <w:pPr>
        <w:ind w:left="3600" w:hanging="360"/>
      </w:pPr>
    </w:lvl>
    <w:lvl w:ilvl="5" w:tplc="71C89B54" w:tentative="1">
      <w:start w:val="1"/>
      <w:numFmt w:val="lowerRoman"/>
      <w:lvlText w:val="%6."/>
      <w:lvlJc w:val="right"/>
      <w:pPr>
        <w:ind w:left="4320" w:hanging="180"/>
      </w:pPr>
    </w:lvl>
    <w:lvl w:ilvl="6" w:tplc="78C6D384" w:tentative="1">
      <w:start w:val="1"/>
      <w:numFmt w:val="decimal"/>
      <w:lvlText w:val="%7."/>
      <w:lvlJc w:val="left"/>
      <w:pPr>
        <w:ind w:left="5040" w:hanging="360"/>
      </w:pPr>
    </w:lvl>
    <w:lvl w:ilvl="7" w:tplc="01A0B20C" w:tentative="1">
      <w:start w:val="1"/>
      <w:numFmt w:val="lowerLetter"/>
      <w:lvlText w:val="%8."/>
      <w:lvlJc w:val="left"/>
      <w:pPr>
        <w:ind w:left="5760" w:hanging="360"/>
      </w:pPr>
    </w:lvl>
    <w:lvl w:ilvl="8" w:tplc="2684F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668FA"/>
    <w:multiLevelType w:val="hybridMultilevel"/>
    <w:tmpl w:val="A1D2984C"/>
    <w:lvl w:ilvl="0" w:tplc="81F4E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55F62420" w:tentative="1">
      <w:start w:val="1"/>
      <w:numFmt w:val="lowerLetter"/>
      <w:lvlText w:val="%2."/>
      <w:lvlJc w:val="left"/>
      <w:pPr>
        <w:ind w:left="1931" w:hanging="360"/>
      </w:pPr>
    </w:lvl>
    <w:lvl w:ilvl="2" w:tplc="634027E2" w:tentative="1">
      <w:start w:val="1"/>
      <w:numFmt w:val="lowerRoman"/>
      <w:lvlText w:val="%3."/>
      <w:lvlJc w:val="right"/>
      <w:pPr>
        <w:ind w:left="2651" w:hanging="180"/>
      </w:pPr>
    </w:lvl>
    <w:lvl w:ilvl="3" w:tplc="87E0FC7C" w:tentative="1">
      <w:start w:val="1"/>
      <w:numFmt w:val="decimal"/>
      <w:lvlText w:val="%4."/>
      <w:lvlJc w:val="left"/>
      <w:pPr>
        <w:ind w:left="3371" w:hanging="360"/>
      </w:pPr>
    </w:lvl>
    <w:lvl w:ilvl="4" w:tplc="E3DE5336" w:tentative="1">
      <w:start w:val="1"/>
      <w:numFmt w:val="lowerLetter"/>
      <w:lvlText w:val="%5."/>
      <w:lvlJc w:val="left"/>
      <w:pPr>
        <w:ind w:left="4091" w:hanging="360"/>
      </w:pPr>
    </w:lvl>
    <w:lvl w:ilvl="5" w:tplc="BB2ACF3C" w:tentative="1">
      <w:start w:val="1"/>
      <w:numFmt w:val="lowerRoman"/>
      <w:lvlText w:val="%6."/>
      <w:lvlJc w:val="right"/>
      <w:pPr>
        <w:ind w:left="4811" w:hanging="180"/>
      </w:pPr>
    </w:lvl>
    <w:lvl w:ilvl="6" w:tplc="E7AE9C28" w:tentative="1">
      <w:start w:val="1"/>
      <w:numFmt w:val="decimal"/>
      <w:lvlText w:val="%7."/>
      <w:lvlJc w:val="left"/>
      <w:pPr>
        <w:ind w:left="5531" w:hanging="360"/>
      </w:pPr>
    </w:lvl>
    <w:lvl w:ilvl="7" w:tplc="3E3A8FE4" w:tentative="1">
      <w:start w:val="1"/>
      <w:numFmt w:val="lowerLetter"/>
      <w:lvlText w:val="%8."/>
      <w:lvlJc w:val="left"/>
      <w:pPr>
        <w:ind w:left="6251" w:hanging="360"/>
      </w:pPr>
    </w:lvl>
    <w:lvl w:ilvl="8" w:tplc="BFEEB57C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DC66DF0"/>
    <w:multiLevelType w:val="hybridMultilevel"/>
    <w:tmpl w:val="D9F2978C"/>
    <w:lvl w:ilvl="0" w:tplc="4724A31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A54763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EB42CB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33A5C9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6114C02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E60ECE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B3A717C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5EFD6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E5CBD4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E6F2C97"/>
    <w:multiLevelType w:val="hybridMultilevel"/>
    <w:tmpl w:val="C554D2B4"/>
    <w:lvl w:ilvl="0" w:tplc="C2967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E62E70" w:tentative="1">
      <w:start w:val="1"/>
      <w:numFmt w:val="lowerLetter"/>
      <w:lvlText w:val="%2."/>
      <w:lvlJc w:val="left"/>
      <w:pPr>
        <w:ind w:left="1440" w:hanging="360"/>
      </w:pPr>
    </w:lvl>
    <w:lvl w:ilvl="2" w:tplc="D1D212B2" w:tentative="1">
      <w:start w:val="1"/>
      <w:numFmt w:val="lowerRoman"/>
      <w:lvlText w:val="%3."/>
      <w:lvlJc w:val="right"/>
      <w:pPr>
        <w:ind w:left="2160" w:hanging="180"/>
      </w:pPr>
    </w:lvl>
    <w:lvl w:ilvl="3" w:tplc="938876AA" w:tentative="1">
      <w:start w:val="1"/>
      <w:numFmt w:val="decimal"/>
      <w:lvlText w:val="%4."/>
      <w:lvlJc w:val="left"/>
      <w:pPr>
        <w:ind w:left="2880" w:hanging="360"/>
      </w:pPr>
    </w:lvl>
    <w:lvl w:ilvl="4" w:tplc="BF6C1072" w:tentative="1">
      <w:start w:val="1"/>
      <w:numFmt w:val="lowerLetter"/>
      <w:lvlText w:val="%5."/>
      <w:lvlJc w:val="left"/>
      <w:pPr>
        <w:ind w:left="3600" w:hanging="360"/>
      </w:pPr>
    </w:lvl>
    <w:lvl w:ilvl="5" w:tplc="27229944" w:tentative="1">
      <w:start w:val="1"/>
      <w:numFmt w:val="lowerRoman"/>
      <w:lvlText w:val="%6."/>
      <w:lvlJc w:val="right"/>
      <w:pPr>
        <w:ind w:left="4320" w:hanging="180"/>
      </w:pPr>
    </w:lvl>
    <w:lvl w:ilvl="6" w:tplc="4600C5EA" w:tentative="1">
      <w:start w:val="1"/>
      <w:numFmt w:val="decimal"/>
      <w:lvlText w:val="%7."/>
      <w:lvlJc w:val="left"/>
      <w:pPr>
        <w:ind w:left="5040" w:hanging="360"/>
      </w:pPr>
    </w:lvl>
    <w:lvl w:ilvl="7" w:tplc="47527180" w:tentative="1">
      <w:start w:val="1"/>
      <w:numFmt w:val="lowerLetter"/>
      <w:lvlText w:val="%8."/>
      <w:lvlJc w:val="left"/>
      <w:pPr>
        <w:ind w:left="5760" w:hanging="360"/>
      </w:pPr>
    </w:lvl>
    <w:lvl w:ilvl="8" w:tplc="D750D1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105B2"/>
    <w:multiLevelType w:val="hybridMultilevel"/>
    <w:tmpl w:val="D228F0E4"/>
    <w:lvl w:ilvl="0" w:tplc="39F27D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81004D90" w:tentative="1">
      <w:start w:val="1"/>
      <w:numFmt w:val="lowerLetter"/>
      <w:lvlText w:val="%2."/>
      <w:lvlJc w:val="left"/>
      <w:pPr>
        <w:ind w:left="1931" w:hanging="360"/>
      </w:pPr>
    </w:lvl>
    <w:lvl w:ilvl="2" w:tplc="FB4E7D94" w:tentative="1">
      <w:start w:val="1"/>
      <w:numFmt w:val="lowerRoman"/>
      <w:lvlText w:val="%3."/>
      <w:lvlJc w:val="right"/>
      <w:pPr>
        <w:ind w:left="2651" w:hanging="180"/>
      </w:pPr>
    </w:lvl>
    <w:lvl w:ilvl="3" w:tplc="2CBC7676" w:tentative="1">
      <w:start w:val="1"/>
      <w:numFmt w:val="decimal"/>
      <w:lvlText w:val="%4."/>
      <w:lvlJc w:val="left"/>
      <w:pPr>
        <w:ind w:left="3371" w:hanging="360"/>
      </w:pPr>
    </w:lvl>
    <w:lvl w:ilvl="4" w:tplc="06B6B598" w:tentative="1">
      <w:start w:val="1"/>
      <w:numFmt w:val="lowerLetter"/>
      <w:lvlText w:val="%5."/>
      <w:lvlJc w:val="left"/>
      <w:pPr>
        <w:ind w:left="4091" w:hanging="360"/>
      </w:pPr>
    </w:lvl>
    <w:lvl w:ilvl="5" w:tplc="3182BF56" w:tentative="1">
      <w:start w:val="1"/>
      <w:numFmt w:val="lowerRoman"/>
      <w:lvlText w:val="%6."/>
      <w:lvlJc w:val="right"/>
      <w:pPr>
        <w:ind w:left="4811" w:hanging="180"/>
      </w:pPr>
    </w:lvl>
    <w:lvl w:ilvl="6" w:tplc="CED8D40A" w:tentative="1">
      <w:start w:val="1"/>
      <w:numFmt w:val="decimal"/>
      <w:lvlText w:val="%7."/>
      <w:lvlJc w:val="left"/>
      <w:pPr>
        <w:ind w:left="5531" w:hanging="360"/>
      </w:pPr>
    </w:lvl>
    <w:lvl w:ilvl="7" w:tplc="2B409282" w:tentative="1">
      <w:start w:val="1"/>
      <w:numFmt w:val="lowerLetter"/>
      <w:lvlText w:val="%8."/>
      <w:lvlJc w:val="left"/>
      <w:pPr>
        <w:ind w:left="6251" w:hanging="360"/>
      </w:pPr>
    </w:lvl>
    <w:lvl w:ilvl="8" w:tplc="31AA950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4882CEA"/>
    <w:multiLevelType w:val="hybridMultilevel"/>
    <w:tmpl w:val="881E80C2"/>
    <w:lvl w:ilvl="0" w:tplc="73166BE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118B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201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25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E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4CA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86E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A9C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92E8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448CC"/>
    <w:multiLevelType w:val="hybridMultilevel"/>
    <w:tmpl w:val="32F2C646"/>
    <w:lvl w:ilvl="0" w:tplc="8A44DB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50900F4"/>
    <w:multiLevelType w:val="multilevel"/>
    <w:tmpl w:val="ACD4EA2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1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5" w:hanging="26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1" w:hanging="221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8" w:hanging="2608"/>
      </w:pPr>
      <w:rPr>
        <w:rFonts w:hint="default"/>
      </w:rPr>
    </w:lvl>
  </w:abstractNum>
  <w:abstractNum w:abstractNumId="39" w15:restartNumberingAfterBreak="0">
    <w:nsid w:val="56B23300"/>
    <w:multiLevelType w:val="hybridMultilevel"/>
    <w:tmpl w:val="80F265D4"/>
    <w:lvl w:ilvl="0" w:tplc="085CED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7086D8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09C567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62844C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3305F0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C3A6E6A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68B2D8A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9CBB9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612461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76804EE"/>
    <w:multiLevelType w:val="hybridMultilevel"/>
    <w:tmpl w:val="F8E8A1A4"/>
    <w:lvl w:ilvl="0" w:tplc="30D84C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C8CF890" w:tentative="1">
      <w:start w:val="1"/>
      <w:numFmt w:val="lowerLetter"/>
      <w:lvlText w:val="%2."/>
      <w:lvlJc w:val="left"/>
      <w:pPr>
        <w:ind w:left="1931" w:hanging="360"/>
      </w:pPr>
    </w:lvl>
    <w:lvl w:ilvl="2" w:tplc="591296EA" w:tentative="1">
      <w:start w:val="1"/>
      <w:numFmt w:val="lowerRoman"/>
      <w:lvlText w:val="%3."/>
      <w:lvlJc w:val="right"/>
      <w:pPr>
        <w:ind w:left="2651" w:hanging="180"/>
      </w:pPr>
    </w:lvl>
    <w:lvl w:ilvl="3" w:tplc="0380B5F6" w:tentative="1">
      <w:start w:val="1"/>
      <w:numFmt w:val="decimal"/>
      <w:lvlText w:val="%4."/>
      <w:lvlJc w:val="left"/>
      <w:pPr>
        <w:ind w:left="3371" w:hanging="360"/>
      </w:pPr>
    </w:lvl>
    <w:lvl w:ilvl="4" w:tplc="513CE3BA" w:tentative="1">
      <w:start w:val="1"/>
      <w:numFmt w:val="lowerLetter"/>
      <w:lvlText w:val="%5."/>
      <w:lvlJc w:val="left"/>
      <w:pPr>
        <w:ind w:left="4091" w:hanging="360"/>
      </w:pPr>
    </w:lvl>
    <w:lvl w:ilvl="5" w:tplc="D3F291D4" w:tentative="1">
      <w:start w:val="1"/>
      <w:numFmt w:val="lowerRoman"/>
      <w:lvlText w:val="%6."/>
      <w:lvlJc w:val="right"/>
      <w:pPr>
        <w:ind w:left="4811" w:hanging="180"/>
      </w:pPr>
    </w:lvl>
    <w:lvl w:ilvl="6" w:tplc="D3D8AF28" w:tentative="1">
      <w:start w:val="1"/>
      <w:numFmt w:val="decimal"/>
      <w:lvlText w:val="%7."/>
      <w:lvlJc w:val="left"/>
      <w:pPr>
        <w:ind w:left="5531" w:hanging="360"/>
      </w:pPr>
    </w:lvl>
    <w:lvl w:ilvl="7" w:tplc="3A148F4A" w:tentative="1">
      <w:start w:val="1"/>
      <w:numFmt w:val="lowerLetter"/>
      <w:lvlText w:val="%8."/>
      <w:lvlJc w:val="left"/>
      <w:pPr>
        <w:ind w:left="6251" w:hanging="360"/>
      </w:pPr>
    </w:lvl>
    <w:lvl w:ilvl="8" w:tplc="B42A4436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57CA2960"/>
    <w:multiLevelType w:val="hybridMultilevel"/>
    <w:tmpl w:val="14789EFE"/>
    <w:lvl w:ilvl="0" w:tplc="83E68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7509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2CB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4B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B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DAC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40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E61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EE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5151CB"/>
    <w:multiLevelType w:val="hybridMultilevel"/>
    <w:tmpl w:val="3BE66F96"/>
    <w:lvl w:ilvl="0" w:tplc="3D6E34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D726DB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BD25DD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C34D1BE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A52D9C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B907BE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5B60A2E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73C9D8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28E17E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8AB6473"/>
    <w:multiLevelType w:val="hybridMultilevel"/>
    <w:tmpl w:val="94A61516"/>
    <w:lvl w:ilvl="0" w:tplc="B5C6DF04">
      <w:start w:val="1"/>
      <w:numFmt w:val="decimal"/>
      <w:lvlText w:val="%1."/>
      <w:lvlJc w:val="left"/>
      <w:pPr>
        <w:ind w:left="720" w:hanging="360"/>
      </w:pPr>
    </w:lvl>
    <w:lvl w:ilvl="1" w:tplc="448C09E6">
      <w:start w:val="1"/>
      <w:numFmt w:val="decimal"/>
      <w:lvlText w:val="%2)"/>
      <w:lvlJc w:val="left"/>
      <w:pPr>
        <w:ind w:left="1440" w:hanging="360"/>
      </w:pPr>
    </w:lvl>
    <w:lvl w:ilvl="2" w:tplc="1BAAA030">
      <w:start w:val="1"/>
      <w:numFmt w:val="lowerRoman"/>
      <w:lvlText w:val="%3."/>
      <w:lvlJc w:val="right"/>
      <w:pPr>
        <w:ind w:left="2160" w:hanging="180"/>
      </w:pPr>
    </w:lvl>
    <w:lvl w:ilvl="3" w:tplc="D360CAE4">
      <w:start w:val="1"/>
      <w:numFmt w:val="decimal"/>
      <w:lvlText w:val="%4."/>
      <w:lvlJc w:val="left"/>
      <w:pPr>
        <w:ind w:left="2880" w:hanging="360"/>
      </w:pPr>
    </w:lvl>
    <w:lvl w:ilvl="4" w:tplc="0628A9CE">
      <w:start w:val="1"/>
      <w:numFmt w:val="lowerLetter"/>
      <w:lvlText w:val="%5."/>
      <w:lvlJc w:val="left"/>
      <w:pPr>
        <w:ind w:left="3600" w:hanging="360"/>
      </w:pPr>
    </w:lvl>
    <w:lvl w:ilvl="5" w:tplc="D5C454A6">
      <w:start w:val="1"/>
      <w:numFmt w:val="lowerRoman"/>
      <w:lvlText w:val="%6."/>
      <w:lvlJc w:val="right"/>
      <w:pPr>
        <w:ind w:left="4320" w:hanging="180"/>
      </w:pPr>
    </w:lvl>
    <w:lvl w:ilvl="6" w:tplc="B5C0F6A2">
      <w:start w:val="1"/>
      <w:numFmt w:val="decimal"/>
      <w:lvlText w:val="%7."/>
      <w:lvlJc w:val="left"/>
      <w:pPr>
        <w:ind w:left="5040" w:hanging="360"/>
      </w:pPr>
    </w:lvl>
    <w:lvl w:ilvl="7" w:tplc="40F09248">
      <w:start w:val="1"/>
      <w:numFmt w:val="lowerLetter"/>
      <w:lvlText w:val="%8."/>
      <w:lvlJc w:val="left"/>
      <w:pPr>
        <w:ind w:left="5760" w:hanging="360"/>
      </w:pPr>
    </w:lvl>
    <w:lvl w:ilvl="8" w:tplc="74BE169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3E11CB"/>
    <w:multiLevelType w:val="hybridMultilevel"/>
    <w:tmpl w:val="A18E50FE"/>
    <w:lvl w:ilvl="0" w:tplc="A87417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6A20324" w:tentative="1">
      <w:start w:val="1"/>
      <w:numFmt w:val="lowerLetter"/>
      <w:lvlText w:val="%2."/>
      <w:lvlJc w:val="left"/>
      <w:pPr>
        <w:ind w:left="1931" w:hanging="360"/>
      </w:pPr>
    </w:lvl>
    <w:lvl w:ilvl="2" w:tplc="FB2C8BF6" w:tentative="1">
      <w:start w:val="1"/>
      <w:numFmt w:val="lowerRoman"/>
      <w:lvlText w:val="%3."/>
      <w:lvlJc w:val="right"/>
      <w:pPr>
        <w:ind w:left="2651" w:hanging="180"/>
      </w:pPr>
    </w:lvl>
    <w:lvl w:ilvl="3" w:tplc="F628FF0C" w:tentative="1">
      <w:start w:val="1"/>
      <w:numFmt w:val="decimal"/>
      <w:lvlText w:val="%4."/>
      <w:lvlJc w:val="left"/>
      <w:pPr>
        <w:ind w:left="3371" w:hanging="360"/>
      </w:pPr>
    </w:lvl>
    <w:lvl w:ilvl="4" w:tplc="29B20AFA" w:tentative="1">
      <w:start w:val="1"/>
      <w:numFmt w:val="lowerLetter"/>
      <w:lvlText w:val="%5."/>
      <w:lvlJc w:val="left"/>
      <w:pPr>
        <w:ind w:left="4091" w:hanging="360"/>
      </w:pPr>
    </w:lvl>
    <w:lvl w:ilvl="5" w:tplc="944EE8E6" w:tentative="1">
      <w:start w:val="1"/>
      <w:numFmt w:val="lowerRoman"/>
      <w:lvlText w:val="%6."/>
      <w:lvlJc w:val="right"/>
      <w:pPr>
        <w:ind w:left="4811" w:hanging="180"/>
      </w:pPr>
    </w:lvl>
    <w:lvl w:ilvl="6" w:tplc="7D4EC0E0" w:tentative="1">
      <w:start w:val="1"/>
      <w:numFmt w:val="decimal"/>
      <w:lvlText w:val="%7."/>
      <w:lvlJc w:val="left"/>
      <w:pPr>
        <w:ind w:left="5531" w:hanging="360"/>
      </w:pPr>
    </w:lvl>
    <w:lvl w:ilvl="7" w:tplc="F8F45A1C" w:tentative="1">
      <w:start w:val="1"/>
      <w:numFmt w:val="lowerLetter"/>
      <w:lvlText w:val="%8."/>
      <w:lvlJc w:val="left"/>
      <w:pPr>
        <w:ind w:left="6251" w:hanging="360"/>
      </w:pPr>
    </w:lvl>
    <w:lvl w:ilvl="8" w:tplc="377AA0DC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1A70FEB"/>
    <w:multiLevelType w:val="multilevel"/>
    <w:tmpl w:val="BC30F540"/>
    <w:lvl w:ilvl="0">
      <w:start w:val="1"/>
      <w:numFmt w:val="decimal"/>
      <w:lvlText w:val="%1."/>
      <w:lvlJc w:val="left"/>
      <w:pPr>
        <w:ind w:left="880" w:hanging="3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7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9" w:hanging="7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46" w15:restartNumberingAfterBreak="0">
    <w:nsid w:val="628424D4"/>
    <w:multiLevelType w:val="hybridMultilevel"/>
    <w:tmpl w:val="75E8E998"/>
    <w:lvl w:ilvl="0" w:tplc="EF10D80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6C22DEE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884A5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DE0636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438955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70ACF7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920772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904808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1E885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66B86E85"/>
    <w:multiLevelType w:val="hybridMultilevel"/>
    <w:tmpl w:val="68588B1A"/>
    <w:lvl w:ilvl="0" w:tplc="AD2016E2">
      <w:start w:val="1"/>
      <w:numFmt w:val="bullet"/>
      <w:lvlText w:val="­"/>
      <w:lvlJc w:val="left"/>
      <w:pPr>
        <w:ind w:left="1485" w:hanging="360"/>
      </w:pPr>
      <w:rPr>
        <w:rFonts w:ascii="Courier New" w:hAnsi="Courier New" w:hint="default"/>
      </w:rPr>
    </w:lvl>
    <w:lvl w:ilvl="1" w:tplc="5512254A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EE7A83F2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B08E53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77A22682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8DDA7860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7D661E7A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90E4EBC4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6B203E40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8" w15:restartNumberingAfterBreak="0">
    <w:nsid w:val="6804385D"/>
    <w:multiLevelType w:val="hybridMultilevel"/>
    <w:tmpl w:val="23F611C4"/>
    <w:lvl w:ilvl="0" w:tplc="CE7E69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E492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0DEBE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80CF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58531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F6C1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F613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00659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F679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A1162A1"/>
    <w:multiLevelType w:val="hybridMultilevel"/>
    <w:tmpl w:val="DF460812"/>
    <w:lvl w:ilvl="0" w:tplc="7E1469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682922C" w:tentative="1">
      <w:start w:val="1"/>
      <w:numFmt w:val="lowerLetter"/>
      <w:lvlText w:val="%2."/>
      <w:lvlJc w:val="left"/>
      <w:pPr>
        <w:ind w:left="1931" w:hanging="360"/>
      </w:pPr>
    </w:lvl>
    <w:lvl w:ilvl="2" w:tplc="4F9810BA" w:tentative="1">
      <w:start w:val="1"/>
      <w:numFmt w:val="lowerRoman"/>
      <w:lvlText w:val="%3."/>
      <w:lvlJc w:val="right"/>
      <w:pPr>
        <w:ind w:left="2651" w:hanging="180"/>
      </w:pPr>
    </w:lvl>
    <w:lvl w:ilvl="3" w:tplc="1710FE2A" w:tentative="1">
      <w:start w:val="1"/>
      <w:numFmt w:val="decimal"/>
      <w:lvlText w:val="%4."/>
      <w:lvlJc w:val="left"/>
      <w:pPr>
        <w:ind w:left="3371" w:hanging="360"/>
      </w:pPr>
    </w:lvl>
    <w:lvl w:ilvl="4" w:tplc="23FAAB50" w:tentative="1">
      <w:start w:val="1"/>
      <w:numFmt w:val="lowerLetter"/>
      <w:lvlText w:val="%5."/>
      <w:lvlJc w:val="left"/>
      <w:pPr>
        <w:ind w:left="4091" w:hanging="360"/>
      </w:pPr>
    </w:lvl>
    <w:lvl w:ilvl="5" w:tplc="CB92482E" w:tentative="1">
      <w:start w:val="1"/>
      <w:numFmt w:val="lowerRoman"/>
      <w:lvlText w:val="%6."/>
      <w:lvlJc w:val="right"/>
      <w:pPr>
        <w:ind w:left="4811" w:hanging="180"/>
      </w:pPr>
    </w:lvl>
    <w:lvl w:ilvl="6" w:tplc="65BC5E16" w:tentative="1">
      <w:start w:val="1"/>
      <w:numFmt w:val="decimal"/>
      <w:lvlText w:val="%7."/>
      <w:lvlJc w:val="left"/>
      <w:pPr>
        <w:ind w:left="5531" w:hanging="360"/>
      </w:pPr>
    </w:lvl>
    <w:lvl w:ilvl="7" w:tplc="E9F4FAE4" w:tentative="1">
      <w:start w:val="1"/>
      <w:numFmt w:val="lowerLetter"/>
      <w:lvlText w:val="%8."/>
      <w:lvlJc w:val="left"/>
      <w:pPr>
        <w:ind w:left="6251" w:hanging="360"/>
      </w:pPr>
    </w:lvl>
    <w:lvl w:ilvl="8" w:tplc="896457C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6BB71309"/>
    <w:multiLevelType w:val="hybridMultilevel"/>
    <w:tmpl w:val="F678226C"/>
    <w:lvl w:ilvl="0" w:tplc="CB9A87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87321128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E32B204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C28E4E3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77A3F3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D82251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AEE3C8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A544D30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E66144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6E1F7417"/>
    <w:multiLevelType w:val="multilevel"/>
    <w:tmpl w:val="97C03A9A"/>
    <w:lvl w:ilvl="0">
      <w:start w:val="1"/>
      <w:numFmt w:val="decimal"/>
      <w:suff w:val="nothing"/>
      <w:lvlText w:val="%1"/>
      <w:lvlJc w:val="left"/>
      <w:pPr>
        <w:ind w:left="0" w:firstLine="85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52" w15:restartNumberingAfterBreak="0">
    <w:nsid w:val="70EF530B"/>
    <w:multiLevelType w:val="hybridMultilevel"/>
    <w:tmpl w:val="43069D28"/>
    <w:lvl w:ilvl="0" w:tplc="D05296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C8093C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ECC0399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F8E61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42A385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A73899B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A1723ECA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F929AC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E92DA5C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1371978"/>
    <w:multiLevelType w:val="hybridMultilevel"/>
    <w:tmpl w:val="8B64E40E"/>
    <w:lvl w:ilvl="0" w:tplc="9FC01D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BC0C7A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6E030A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5E07B10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A588C66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C206C6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861C5BF4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03657B6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75CE5E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25B50BC"/>
    <w:multiLevelType w:val="hybridMultilevel"/>
    <w:tmpl w:val="E0688D38"/>
    <w:lvl w:ilvl="0" w:tplc="2A50B7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A6AED5C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8E2CC8C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3D8ACF6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AF2F2C8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00E07D2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513E064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29A89BC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1C8BA7E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72F61CDD"/>
    <w:multiLevelType w:val="hybridMultilevel"/>
    <w:tmpl w:val="DE389E18"/>
    <w:lvl w:ilvl="0" w:tplc="03726FA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6" w15:restartNumberingAfterBreak="0">
    <w:nsid w:val="736D3011"/>
    <w:multiLevelType w:val="hybridMultilevel"/>
    <w:tmpl w:val="4566D2AE"/>
    <w:lvl w:ilvl="0" w:tplc="EF02CEA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084C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03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900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E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6A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E5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E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F81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7B4CFB"/>
    <w:multiLevelType w:val="multilevel"/>
    <w:tmpl w:val="E3921874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5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5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58" w15:restartNumberingAfterBreak="0">
    <w:nsid w:val="7A305136"/>
    <w:multiLevelType w:val="hybridMultilevel"/>
    <w:tmpl w:val="8766BF4E"/>
    <w:lvl w:ilvl="0" w:tplc="0E344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35C4D62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64A3AE8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A40D8B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C63A336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A3C12A0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91457A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54E0A39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94C204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7A9F718C"/>
    <w:multiLevelType w:val="hybridMultilevel"/>
    <w:tmpl w:val="1D2EB6B8"/>
    <w:lvl w:ilvl="0" w:tplc="7590BB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DB0517C" w:tentative="1">
      <w:start w:val="1"/>
      <w:numFmt w:val="lowerLetter"/>
      <w:lvlText w:val="%2."/>
      <w:lvlJc w:val="left"/>
      <w:pPr>
        <w:ind w:left="1931" w:hanging="360"/>
      </w:pPr>
    </w:lvl>
    <w:lvl w:ilvl="2" w:tplc="82D0FFE2" w:tentative="1">
      <w:start w:val="1"/>
      <w:numFmt w:val="lowerRoman"/>
      <w:lvlText w:val="%3."/>
      <w:lvlJc w:val="right"/>
      <w:pPr>
        <w:ind w:left="2651" w:hanging="180"/>
      </w:pPr>
    </w:lvl>
    <w:lvl w:ilvl="3" w:tplc="18B8924C" w:tentative="1">
      <w:start w:val="1"/>
      <w:numFmt w:val="decimal"/>
      <w:lvlText w:val="%4."/>
      <w:lvlJc w:val="left"/>
      <w:pPr>
        <w:ind w:left="3371" w:hanging="360"/>
      </w:pPr>
    </w:lvl>
    <w:lvl w:ilvl="4" w:tplc="0B38B432" w:tentative="1">
      <w:start w:val="1"/>
      <w:numFmt w:val="lowerLetter"/>
      <w:lvlText w:val="%5."/>
      <w:lvlJc w:val="left"/>
      <w:pPr>
        <w:ind w:left="4091" w:hanging="360"/>
      </w:pPr>
    </w:lvl>
    <w:lvl w:ilvl="5" w:tplc="85847CDE" w:tentative="1">
      <w:start w:val="1"/>
      <w:numFmt w:val="lowerRoman"/>
      <w:lvlText w:val="%6."/>
      <w:lvlJc w:val="right"/>
      <w:pPr>
        <w:ind w:left="4811" w:hanging="180"/>
      </w:pPr>
    </w:lvl>
    <w:lvl w:ilvl="6" w:tplc="DE1A2DD0" w:tentative="1">
      <w:start w:val="1"/>
      <w:numFmt w:val="decimal"/>
      <w:lvlText w:val="%7."/>
      <w:lvlJc w:val="left"/>
      <w:pPr>
        <w:ind w:left="5531" w:hanging="360"/>
      </w:pPr>
    </w:lvl>
    <w:lvl w:ilvl="7" w:tplc="DD14044C" w:tentative="1">
      <w:start w:val="1"/>
      <w:numFmt w:val="lowerLetter"/>
      <w:lvlText w:val="%8."/>
      <w:lvlJc w:val="left"/>
      <w:pPr>
        <w:ind w:left="6251" w:hanging="360"/>
      </w:pPr>
    </w:lvl>
    <w:lvl w:ilvl="8" w:tplc="4E326DF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0" w15:restartNumberingAfterBreak="0">
    <w:nsid w:val="7AFD0CE9"/>
    <w:multiLevelType w:val="hybridMultilevel"/>
    <w:tmpl w:val="E9A27116"/>
    <w:lvl w:ilvl="0" w:tplc="4D2621F2">
      <w:start w:val="1"/>
      <w:numFmt w:val="decimal"/>
      <w:lvlText w:val="%1."/>
      <w:lvlJc w:val="left"/>
      <w:pPr>
        <w:ind w:left="1571" w:hanging="360"/>
      </w:pPr>
    </w:lvl>
    <w:lvl w:ilvl="1" w:tplc="9F7E2AC2" w:tentative="1">
      <w:start w:val="1"/>
      <w:numFmt w:val="lowerLetter"/>
      <w:lvlText w:val="%2."/>
      <w:lvlJc w:val="left"/>
      <w:pPr>
        <w:ind w:left="2291" w:hanging="360"/>
      </w:pPr>
    </w:lvl>
    <w:lvl w:ilvl="2" w:tplc="A24A629E" w:tentative="1">
      <w:start w:val="1"/>
      <w:numFmt w:val="lowerRoman"/>
      <w:lvlText w:val="%3."/>
      <w:lvlJc w:val="right"/>
      <w:pPr>
        <w:ind w:left="3011" w:hanging="180"/>
      </w:pPr>
    </w:lvl>
    <w:lvl w:ilvl="3" w:tplc="A3E62F96" w:tentative="1">
      <w:start w:val="1"/>
      <w:numFmt w:val="decimal"/>
      <w:lvlText w:val="%4."/>
      <w:lvlJc w:val="left"/>
      <w:pPr>
        <w:ind w:left="3731" w:hanging="360"/>
      </w:pPr>
    </w:lvl>
    <w:lvl w:ilvl="4" w:tplc="1304CDF4" w:tentative="1">
      <w:start w:val="1"/>
      <w:numFmt w:val="lowerLetter"/>
      <w:lvlText w:val="%5."/>
      <w:lvlJc w:val="left"/>
      <w:pPr>
        <w:ind w:left="4451" w:hanging="360"/>
      </w:pPr>
    </w:lvl>
    <w:lvl w:ilvl="5" w:tplc="C5749C3A" w:tentative="1">
      <w:start w:val="1"/>
      <w:numFmt w:val="lowerRoman"/>
      <w:lvlText w:val="%6."/>
      <w:lvlJc w:val="right"/>
      <w:pPr>
        <w:ind w:left="5171" w:hanging="180"/>
      </w:pPr>
    </w:lvl>
    <w:lvl w:ilvl="6" w:tplc="05947550" w:tentative="1">
      <w:start w:val="1"/>
      <w:numFmt w:val="decimal"/>
      <w:lvlText w:val="%7."/>
      <w:lvlJc w:val="left"/>
      <w:pPr>
        <w:ind w:left="5891" w:hanging="360"/>
      </w:pPr>
    </w:lvl>
    <w:lvl w:ilvl="7" w:tplc="18DE4E88" w:tentative="1">
      <w:start w:val="1"/>
      <w:numFmt w:val="lowerLetter"/>
      <w:lvlText w:val="%8."/>
      <w:lvlJc w:val="left"/>
      <w:pPr>
        <w:ind w:left="6611" w:hanging="360"/>
      </w:pPr>
    </w:lvl>
    <w:lvl w:ilvl="8" w:tplc="0A221352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9"/>
  </w:num>
  <w:num w:numId="2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39"/>
    </w:lvlOverride>
    <w:lvlOverride w:ilvl="4">
      <w:startOverride w:val="6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6"/>
    </w:lvlOverride>
    <w:lvlOverride w:ilvl="1">
      <w:startOverride w:val="8"/>
    </w:lvlOverride>
    <w:lvlOverride w:ilvl="2">
      <w:startOverride w:val="2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57"/>
  </w:num>
  <w:num w:numId="8">
    <w:abstractNumId w:val="1"/>
  </w:num>
  <w:num w:numId="9">
    <w:abstractNumId w:val="0"/>
  </w:num>
  <w:num w:numId="10">
    <w:abstractNumId w:val="11"/>
  </w:num>
  <w:num w:numId="11">
    <w:abstractNumId w:val="31"/>
  </w:num>
  <w:num w:numId="12">
    <w:abstractNumId w:val="17"/>
  </w:num>
  <w:num w:numId="13">
    <w:abstractNumId w:val="45"/>
  </w:num>
  <w:num w:numId="14">
    <w:abstractNumId w:val="23"/>
  </w:num>
  <w:num w:numId="15">
    <w:abstractNumId w:val="51"/>
  </w:num>
  <w:num w:numId="1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</w:num>
  <w:num w:numId="18">
    <w:abstractNumId w:val="38"/>
  </w:num>
  <w:num w:numId="19">
    <w:abstractNumId w:val="38"/>
    <w:lvlOverride w:ilvl="0">
      <w:lvl w:ilvl="0">
        <w:start w:val="1"/>
        <w:numFmt w:val="decimal"/>
        <w:lvlText w:val="%1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18" w:hanging="141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531" w:hanging="153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155" w:hanging="2155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11" w:hanging="221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608" w:hanging="2608"/>
        </w:pPr>
        <w:rPr>
          <w:rFonts w:hint="default"/>
        </w:rPr>
      </w:lvl>
    </w:lvlOverride>
  </w:num>
  <w:num w:numId="20">
    <w:abstractNumId w:val="38"/>
    <w:lvlOverride w:ilvl="0">
      <w:lvl w:ilvl="0">
        <w:start w:val="1"/>
        <w:numFmt w:val="decimal"/>
        <w:lvlText w:val="%1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134" w:hanging="113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134" w:hanging="113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418" w:hanging="141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531" w:hanging="153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155" w:hanging="2155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11" w:hanging="221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608" w:hanging="2608"/>
        </w:pPr>
        <w:rPr>
          <w:rFonts w:hint="default"/>
        </w:rPr>
      </w:lvl>
    </w:lvlOverride>
  </w:num>
  <w:num w:numId="21">
    <w:abstractNumId w:val="50"/>
  </w:num>
  <w:num w:numId="22">
    <w:abstractNumId w:val="33"/>
  </w:num>
  <w:num w:numId="23">
    <w:abstractNumId w:val="39"/>
  </w:num>
  <w:num w:numId="24">
    <w:abstractNumId w:val="14"/>
  </w:num>
  <w:num w:numId="25">
    <w:abstractNumId w:val="20"/>
  </w:num>
  <w:num w:numId="26">
    <w:abstractNumId w:val="35"/>
  </w:num>
  <w:num w:numId="27">
    <w:abstractNumId w:val="41"/>
  </w:num>
  <w:num w:numId="28">
    <w:abstractNumId w:val="48"/>
  </w:num>
  <w:num w:numId="29">
    <w:abstractNumId w:val="59"/>
  </w:num>
  <w:num w:numId="30">
    <w:abstractNumId w:val="8"/>
  </w:num>
  <w:num w:numId="31">
    <w:abstractNumId w:val="21"/>
  </w:num>
  <w:num w:numId="32">
    <w:abstractNumId w:val="44"/>
  </w:num>
  <w:num w:numId="33">
    <w:abstractNumId w:val="27"/>
  </w:num>
  <w:num w:numId="34">
    <w:abstractNumId w:val="25"/>
  </w:num>
  <w:num w:numId="35">
    <w:abstractNumId w:val="49"/>
  </w:num>
  <w:num w:numId="36">
    <w:abstractNumId w:val="32"/>
  </w:num>
  <w:num w:numId="37">
    <w:abstractNumId w:val="60"/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58"/>
  </w:num>
  <w:num w:numId="43">
    <w:abstractNumId w:val="22"/>
  </w:num>
  <w:num w:numId="44">
    <w:abstractNumId w:val="53"/>
  </w:num>
  <w:num w:numId="45">
    <w:abstractNumId w:val="11"/>
    <w:lvlOverride w:ilvl="0">
      <w:startOverride w:val="1"/>
    </w:lvlOverride>
  </w:num>
  <w:num w:numId="46">
    <w:abstractNumId w:val="11"/>
  </w:num>
  <w:num w:numId="47">
    <w:abstractNumId w:val="11"/>
    <w:lvlOverride w:ilvl="0">
      <w:startOverride w:val="1"/>
    </w:lvlOverride>
  </w:num>
  <w:num w:numId="48">
    <w:abstractNumId w:val="11"/>
    <w:lvlOverride w:ilvl="0">
      <w:startOverride w:val="1"/>
    </w:lvlOverride>
  </w:num>
  <w:num w:numId="49">
    <w:abstractNumId w:val="52"/>
  </w:num>
  <w:num w:numId="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6"/>
  </w:num>
  <w:num w:numId="52">
    <w:abstractNumId w:val="11"/>
  </w:num>
  <w:num w:numId="53">
    <w:abstractNumId w:val="11"/>
    <w:lvlOverride w:ilvl="0">
      <w:startOverride w:val="1"/>
    </w:lvlOverride>
  </w:num>
  <w:num w:numId="54">
    <w:abstractNumId w:val="11"/>
    <w:lvlOverride w:ilvl="0">
      <w:startOverride w:val="1"/>
    </w:lvlOverride>
  </w:num>
  <w:num w:numId="55">
    <w:abstractNumId w:val="11"/>
    <w:lvlOverride w:ilvl="0">
      <w:startOverride w:val="1"/>
    </w:lvlOverride>
  </w:num>
  <w:num w:numId="56">
    <w:abstractNumId w:val="11"/>
    <w:lvlOverride w:ilvl="0">
      <w:startOverride w:val="1"/>
    </w:lvlOverride>
  </w:num>
  <w:num w:numId="57">
    <w:abstractNumId w:val="11"/>
    <w:lvlOverride w:ilvl="0">
      <w:startOverride w:val="1"/>
    </w:lvlOverride>
  </w:num>
  <w:num w:numId="58">
    <w:abstractNumId w:val="11"/>
    <w:lvlOverride w:ilvl="0">
      <w:startOverride w:val="1"/>
    </w:lvlOverride>
  </w:num>
  <w:num w:numId="59">
    <w:abstractNumId w:val="11"/>
  </w:num>
  <w:num w:numId="60">
    <w:abstractNumId w:val="11"/>
  </w:num>
  <w:num w:numId="61">
    <w:abstractNumId w:val="11"/>
    <w:lvlOverride w:ilvl="0">
      <w:startOverride w:val="1"/>
    </w:lvlOverride>
  </w:num>
  <w:num w:numId="62">
    <w:abstractNumId w:val="11"/>
    <w:lvlOverride w:ilvl="0">
      <w:startOverride w:val="1"/>
    </w:lvlOverride>
  </w:num>
  <w:num w:numId="63">
    <w:abstractNumId w:val="11"/>
    <w:lvlOverride w:ilvl="0">
      <w:startOverride w:val="1"/>
    </w:lvlOverride>
  </w:num>
  <w:num w:numId="64">
    <w:abstractNumId w:val="11"/>
  </w:num>
  <w:num w:numId="65">
    <w:abstractNumId w:val="11"/>
    <w:lvlOverride w:ilvl="0">
      <w:startOverride w:val="1"/>
    </w:lvlOverride>
  </w:num>
  <w:num w:numId="66">
    <w:abstractNumId w:val="7"/>
  </w:num>
  <w:num w:numId="67">
    <w:abstractNumId w:val="15"/>
  </w:num>
  <w:num w:numId="68">
    <w:abstractNumId w:val="11"/>
    <w:lvlOverride w:ilvl="0">
      <w:startOverride w:val="1"/>
    </w:lvlOverride>
  </w:num>
  <w:num w:numId="69">
    <w:abstractNumId w:val="11"/>
    <w:lvlOverride w:ilvl="0">
      <w:startOverride w:val="1"/>
    </w:lvlOverride>
  </w:num>
  <w:num w:numId="70">
    <w:abstractNumId w:val="29"/>
  </w:num>
  <w:num w:numId="71">
    <w:abstractNumId w:val="11"/>
    <w:lvlOverride w:ilvl="0">
      <w:startOverride w:val="1"/>
    </w:lvlOverride>
  </w:num>
  <w:num w:numId="72">
    <w:abstractNumId w:val="11"/>
    <w:lvlOverride w:ilvl="0">
      <w:startOverride w:val="1"/>
    </w:lvlOverride>
  </w:num>
  <w:num w:numId="73">
    <w:abstractNumId w:val="11"/>
    <w:lvlOverride w:ilvl="0">
      <w:startOverride w:val="1"/>
    </w:lvlOverride>
  </w:num>
  <w:num w:numId="74">
    <w:abstractNumId w:val="19"/>
  </w:num>
  <w:num w:numId="75">
    <w:abstractNumId w:val="54"/>
  </w:num>
  <w:num w:numId="7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1"/>
    <w:lvlOverride w:ilvl="0">
      <w:startOverride w:val="1"/>
    </w:lvlOverride>
  </w:num>
  <w:num w:numId="80">
    <w:abstractNumId w:val="43"/>
  </w:num>
  <w:num w:numId="81">
    <w:abstractNumId w:val="30"/>
  </w:num>
  <w:num w:numId="82">
    <w:abstractNumId w:val="12"/>
  </w:num>
  <w:num w:numId="83">
    <w:abstractNumId w:val="11"/>
    <w:lvlOverride w:ilvl="0">
      <w:startOverride w:val="1"/>
    </w:lvlOverride>
  </w:num>
  <w:num w:numId="84">
    <w:abstractNumId w:val="13"/>
  </w:num>
  <w:num w:numId="85">
    <w:abstractNumId w:val="9"/>
  </w:num>
  <w:num w:numId="86">
    <w:abstractNumId w:val="11"/>
    <w:lvlOverride w:ilvl="0">
      <w:startOverride w:val="1"/>
    </w:lvlOverride>
  </w:num>
  <w:num w:numId="87">
    <w:abstractNumId w:val="42"/>
  </w:num>
  <w:num w:numId="88">
    <w:abstractNumId w:val="6"/>
  </w:num>
  <w:num w:numId="89">
    <w:abstractNumId w:val="36"/>
  </w:num>
  <w:num w:numId="90">
    <w:abstractNumId w:val="47"/>
  </w:num>
  <w:num w:numId="91">
    <w:abstractNumId w:val="40"/>
  </w:num>
  <w:num w:numId="92">
    <w:abstractNumId w:val="34"/>
  </w:num>
  <w:num w:numId="93">
    <w:abstractNumId w:val="57"/>
  </w:num>
  <w:num w:numId="94">
    <w:abstractNumId w:val="18"/>
  </w:num>
  <w:num w:numId="95">
    <w:abstractNumId w:val="18"/>
  </w:num>
  <w:num w:numId="96">
    <w:abstractNumId w:val="37"/>
  </w:num>
  <w:num w:numId="97">
    <w:abstractNumId w:val="3"/>
  </w:num>
  <w:num w:numId="98">
    <w:abstractNumId w:val="26"/>
  </w:num>
  <w:num w:numId="99">
    <w:abstractNumId w:val="24"/>
  </w:num>
  <w:num w:numId="100">
    <w:abstractNumId w:val="10"/>
  </w:num>
  <w:num w:numId="101">
    <w:abstractNumId w:val="4"/>
  </w:num>
  <w:num w:numId="102">
    <w:abstractNumId w:val="18"/>
  </w:num>
  <w:num w:numId="103">
    <w:abstractNumId w:val="5"/>
  </w:num>
  <w:num w:numId="104">
    <w:abstractNumId w:val="56"/>
  </w:num>
  <w:num w:numId="105">
    <w:abstractNumId w:val="28"/>
  </w:num>
  <w:num w:numId="106">
    <w:abstractNumId w:val="2"/>
  </w:num>
  <w:num w:numId="107">
    <w:abstractNumId w:val="55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26"/>
    <w:rsid w:val="00030F61"/>
    <w:rsid w:val="00035A26"/>
    <w:rsid w:val="0005745E"/>
    <w:rsid w:val="0008146F"/>
    <w:rsid w:val="00087346"/>
    <w:rsid w:val="00092FD0"/>
    <w:rsid w:val="00094729"/>
    <w:rsid w:val="000A015B"/>
    <w:rsid w:val="000A2126"/>
    <w:rsid w:val="000C7DE5"/>
    <w:rsid w:val="000D38ED"/>
    <w:rsid w:val="000D50DB"/>
    <w:rsid w:val="000E5910"/>
    <w:rsid w:val="000E6490"/>
    <w:rsid w:val="000E7E83"/>
    <w:rsid w:val="00112AE0"/>
    <w:rsid w:val="0013162A"/>
    <w:rsid w:val="00132A31"/>
    <w:rsid w:val="00150617"/>
    <w:rsid w:val="00155A8D"/>
    <w:rsid w:val="00166218"/>
    <w:rsid w:val="001771EB"/>
    <w:rsid w:val="00185AF3"/>
    <w:rsid w:val="0019044F"/>
    <w:rsid w:val="0019532E"/>
    <w:rsid w:val="001A50A1"/>
    <w:rsid w:val="001B1DAC"/>
    <w:rsid w:val="001B794F"/>
    <w:rsid w:val="001D377D"/>
    <w:rsid w:val="001D61E0"/>
    <w:rsid w:val="001D7266"/>
    <w:rsid w:val="001F5E9C"/>
    <w:rsid w:val="00201509"/>
    <w:rsid w:val="002444FF"/>
    <w:rsid w:val="00244671"/>
    <w:rsid w:val="00251199"/>
    <w:rsid w:val="00270C38"/>
    <w:rsid w:val="00270FCA"/>
    <w:rsid w:val="00284534"/>
    <w:rsid w:val="002854FF"/>
    <w:rsid w:val="00292B29"/>
    <w:rsid w:val="00296BBF"/>
    <w:rsid w:val="002C141A"/>
    <w:rsid w:val="002C1982"/>
    <w:rsid w:val="002D3D42"/>
    <w:rsid w:val="002D5ED0"/>
    <w:rsid w:val="002E28E9"/>
    <w:rsid w:val="002F15DD"/>
    <w:rsid w:val="002F4B57"/>
    <w:rsid w:val="00303DC8"/>
    <w:rsid w:val="00311E97"/>
    <w:rsid w:val="00323F6E"/>
    <w:rsid w:val="00342964"/>
    <w:rsid w:val="00364D74"/>
    <w:rsid w:val="003711B3"/>
    <w:rsid w:val="00387E10"/>
    <w:rsid w:val="00395532"/>
    <w:rsid w:val="003A4E95"/>
    <w:rsid w:val="003B0E90"/>
    <w:rsid w:val="003C2810"/>
    <w:rsid w:val="003E1A1B"/>
    <w:rsid w:val="00400985"/>
    <w:rsid w:val="0040298C"/>
    <w:rsid w:val="00412E47"/>
    <w:rsid w:val="004347A5"/>
    <w:rsid w:val="00447629"/>
    <w:rsid w:val="00451E07"/>
    <w:rsid w:val="004605D9"/>
    <w:rsid w:val="00463BC5"/>
    <w:rsid w:val="004677DC"/>
    <w:rsid w:val="00477484"/>
    <w:rsid w:val="0048416D"/>
    <w:rsid w:val="0049308F"/>
    <w:rsid w:val="004950BD"/>
    <w:rsid w:val="004A3FC8"/>
    <w:rsid w:val="004B1483"/>
    <w:rsid w:val="004C08D2"/>
    <w:rsid w:val="004D077C"/>
    <w:rsid w:val="00512B60"/>
    <w:rsid w:val="00514790"/>
    <w:rsid w:val="00514894"/>
    <w:rsid w:val="005203E4"/>
    <w:rsid w:val="0054095B"/>
    <w:rsid w:val="00550BD1"/>
    <w:rsid w:val="005524E9"/>
    <w:rsid w:val="0057389A"/>
    <w:rsid w:val="005E7941"/>
    <w:rsid w:val="005F0877"/>
    <w:rsid w:val="005F0B98"/>
    <w:rsid w:val="005F1E88"/>
    <w:rsid w:val="006007E9"/>
    <w:rsid w:val="006030ED"/>
    <w:rsid w:val="00607E5C"/>
    <w:rsid w:val="00610B73"/>
    <w:rsid w:val="00620630"/>
    <w:rsid w:val="00625ED8"/>
    <w:rsid w:val="006267F9"/>
    <w:rsid w:val="0062703C"/>
    <w:rsid w:val="006324C6"/>
    <w:rsid w:val="00671206"/>
    <w:rsid w:val="00684E99"/>
    <w:rsid w:val="006A3648"/>
    <w:rsid w:val="006A4501"/>
    <w:rsid w:val="006D46A3"/>
    <w:rsid w:val="006D7AA7"/>
    <w:rsid w:val="00706D32"/>
    <w:rsid w:val="00717B43"/>
    <w:rsid w:val="007222E7"/>
    <w:rsid w:val="00732712"/>
    <w:rsid w:val="00741EC2"/>
    <w:rsid w:val="007445A3"/>
    <w:rsid w:val="007448F3"/>
    <w:rsid w:val="0075460B"/>
    <w:rsid w:val="007647F8"/>
    <w:rsid w:val="007661F7"/>
    <w:rsid w:val="00775062"/>
    <w:rsid w:val="00775FCB"/>
    <w:rsid w:val="00776406"/>
    <w:rsid w:val="007A0770"/>
    <w:rsid w:val="007A44EC"/>
    <w:rsid w:val="007A5FC5"/>
    <w:rsid w:val="007A67C1"/>
    <w:rsid w:val="007B5718"/>
    <w:rsid w:val="007C2693"/>
    <w:rsid w:val="007C5DA6"/>
    <w:rsid w:val="007D18D6"/>
    <w:rsid w:val="007F6F16"/>
    <w:rsid w:val="00814C79"/>
    <w:rsid w:val="00815163"/>
    <w:rsid w:val="00815197"/>
    <w:rsid w:val="00830221"/>
    <w:rsid w:val="008454D7"/>
    <w:rsid w:val="00873C68"/>
    <w:rsid w:val="0087564F"/>
    <w:rsid w:val="008821B6"/>
    <w:rsid w:val="00887461"/>
    <w:rsid w:val="008913CD"/>
    <w:rsid w:val="008A7235"/>
    <w:rsid w:val="008B1742"/>
    <w:rsid w:val="008B3835"/>
    <w:rsid w:val="008B57AD"/>
    <w:rsid w:val="008D417C"/>
    <w:rsid w:val="008D6356"/>
    <w:rsid w:val="008D6549"/>
    <w:rsid w:val="008F6E93"/>
    <w:rsid w:val="00907058"/>
    <w:rsid w:val="009078D1"/>
    <w:rsid w:val="0092285C"/>
    <w:rsid w:val="00922A0E"/>
    <w:rsid w:val="00941637"/>
    <w:rsid w:val="00944557"/>
    <w:rsid w:val="00950955"/>
    <w:rsid w:val="009671B6"/>
    <w:rsid w:val="0098081B"/>
    <w:rsid w:val="0098708B"/>
    <w:rsid w:val="00990EAC"/>
    <w:rsid w:val="0099717C"/>
    <w:rsid w:val="00997825"/>
    <w:rsid w:val="009A1CB3"/>
    <w:rsid w:val="009A78AA"/>
    <w:rsid w:val="009C1E84"/>
    <w:rsid w:val="009C2712"/>
    <w:rsid w:val="009D6117"/>
    <w:rsid w:val="009F59D7"/>
    <w:rsid w:val="00A26122"/>
    <w:rsid w:val="00A2784B"/>
    <w:rsid w:val="00A3550C"/>
    <w:rsid w:val="00A43971"/>
    <w:rsid w:val="00A43D43"/>
    <w:rsid w:val="00A631A3"/>
    <w:rsid w:val="00A6518F"/>
    <w:rsid w:val="00A7464D"/>
    <w:rsid w:val="00A9681C"/>
    <w:rsid w:val="00AB047F"/>
    <w:rsid w:val="00AB2CBA"/>
    <w:rsid w:val="00AB465D"/>
    <w:rsid w:val="00AB6C03"/>
    <w:rsid w:val="00AC53A7"/>
    <w:rsid w:val="00AC724C"/>
    <w:rsid w:val="00AE185C"/>
    <w:rsid w:val="00AF476E"/>
    <w:rsid w:val="00B0159C"/>
    <w:rsid w:val="00B11F03"/>
    <w:rsid w:val="00B37E6B"/>
    <w:rsid w:val="00B63A5B"/>
    <w:rsid w:val="00B6451B"/>
    <w:rsid w:val="00B6663A"/>
    <w:rsid w:val="00B7174E"/>
    <w:rsid w:val="00B75FDC"/>
    <w:rsid w:val="00B770C9"/>
    <w:rsid w:val="00B800E1"/>
    <w:rsid w:val="00B83066"/>
    <w:rsid w:val="00B91151"/>
    <w:rsid w:val="00B919FC"/>
    <w:rsid w:val="00B941B2"/>
    <w:rsid w:val="00BB02CA"/>
    <w:rsid w:val="00BB41FD"/>
    <w:rsid w:val="00BB73D6"/>
    <w:rsid w:val="00BD07C5"/>
    <w:rsid w:val="00BD2B75"/>
    <w:rsid w:val="00BE39B8"/>
    <w:rsid w:val="00BE442E"/>
    <w:rsid w:val="00BF20F8"/>
    <w:rsid w:val="00C11E33"/>
    <w:rsid w:val="00C173C3"/>
    <w:rsid w:val="00C32F9A"/>
    <w:rsid w:val="00C44F52"/>
    <w:rsid w:val="00C54F79"/>
    <w:rsid w:val="00C64A3A"/>
    <w:rsid w:val="00C66AD0"/>
    <w:rsid w:val="00C847C3"/>
    <w:rsid w:val="00C848FE"/>
    <w:rsid w:val="00C8774D"/>
    <w:rsid w:val="00C90AD4"/>
    <w:rsid w:val="00C93C3A"/>
    <w:rsid w:val="00C96227"/>
    <w:rsid w:val="00C965FE"/>
    <w:rsid w:val="00CA462A"/>
    <w:rsid w:val="00CA46E3"/>
    <w:rsid w:val="00CA4FD6"/>
    <w:rsid w:val="00CB211A"/>
    <w:rsid w:val="00CC6811"/>
    <w:rsid w:val="00CC7640"/>
    <w:rsid w:val="00CD1405"/>
    <w:rsid w:val="00CE3A3D"/>
    <w:rsid w:val="00D0476C"/>
    <w:rsid w:val="00D24A5D"/>
    <w:rsid w:val="00D2756B"/>
    <w:rsid w:val="00D3115C"/>
    <w:rsid w:val="00D31A36"/>
    <w:rsid w:val="00D31D7E"/>
    <w:rsid w:val="00D36621"/>
    <w:rsid w:val="00D50473"/>
    <w:rsid w:val="00D71519"/>
    <w:rsid w:val="00D730CA"/>
    <w:rsid w:val="00DA33AC"/>
    <w:rsid w:val="00DA64D0"/>
    <w:rsid w:val="00DA6582"/>
    <w:rsid w:val="00DB4C47"/>
    <w:rsid w:val="00DB67CB"/>
    <w:rsid w:val="00DC575A"/>
    <w:rsid w:val="00DE03C1"/>
    <w:rsid w:val="00DE18B5"/>
    <w:rsid w:val="00DF09F4"/>
    <w:rsid w:val="00E0593E"/>
    <w:rsid w:val="00E26720"/>
    <w:rsid w:val="00E33344"/>
    <w:rsid w:val="00E4794F"/>
    <w:rsid w:val="00E51041"/>
    <w:rsid w:val="00E6002A"/>
    <w:rsid w:val="00E82499"/>
    <w:rsid w:val="00E85CEA"/>
    <w:rsid w:val="00E97C53"/>
    <w:rsid w:val="00EA6493"/>
    <w:rsid w:val="00EA70F3"/>
    <w:rsid w:val="00EB0651"/>
    <w:rsid w:val="00EB1FC2"/>
    <w:rsid w:val="00EC1BB9"/>
    <w:rsid w:val="00ED7346"/>
    <w:rsid w:val="00ED7C3C"/>
    <w:rsid w:val="00EE38FA"/>
    <w:rsid w:val="00EE7021"/>
    <w:rsid w:val="00F109CF"/>
    <w:rsid w:val="00F122EA"/>
    <w:rsid w:val="00F20633"/>
    <w:rsid w:val="00F24AD0"/>
    <w:rsid w:val="00F34EC4"/>
    <w:rsid w:val="00F374E5"/>
    <w:rsid w:val="00F40EFC"/>
    <w:rsid w:val="00F74CB2"/>
    <w:rsid w:val="00F76B03"/>
    <w:rsid w:val="00F76EBD"/>
    <w:rsid w:val="00F84AC0"/>
    <w:rsid w:val="00F84B99"/>
    <w:rsid w:val="00F8700A"/>
    <w:rsid w:val="00F87575"/>
    <w:rsid w:val="00FA3223"/>
    <w:rsid w:val="00FA6956"/>
    <w:rsid w:val="00FB00F7"/>
    <w:rsid w:val="00FB05EA"/>
    <w:rsid w:val="00FC05F8"/>
    <w:rsid w:val="00FD2680"/>
    <w:rsid w:val="00FF3109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8EA91E32-994D-ED4D-872E-38C30D16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8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8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8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8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8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8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8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8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8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6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59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8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14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2F4B57"/>
    <w:pPr>
      <w:tabs>
        <w:tab w:val="left" w:pos="426"/>
        <w:tab w:val="left" w:pos="480"/>
        <w:tab w:val="right" w:leader="dot" w:pos="9344"/>
        <w:tab w:val="right" w:leader="dot" w:pos="10206"/>
      </w:tabs>
      <w:spacing w:before="0" w:line="276" w:lineRule="auto"/>
      <w:ind w:left="426" w:right="567" w:hanging="426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2F4B5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FF6AC0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b">
    <w:name w:val="Текст документа"/>
    <w:basedOn w:val="a1"/>
    <w:link w:val="afc"/>
    <w:qFormat/>
    <w:rsid w:val="00FC05F8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fc">
    <w:name w:val="Текст документа Знак"/>
    <w:link w:val="afb"/>
    <w:rsid w:val="00FC05F8"/>
    <w:rPr>
      <w:rFonts w:ascii="Times New Roman" w:eastAsia="Times New Roman" w:hAnsi="Times New Roman" w:cs="Times New Roman"/>
      <w:sz w:val="28"/>
      <w:szCs w:val="24"/>
      <w:lang w:eastAsia="en-US" w:bidi="en-US"/>
    </w:rPr>
  </w:style>
  <w:style w:type="paragraph" w:customStyle="1" w:styleId="LO-normal">
    <w:name w:val="LO-normal"/>
    <w:qFormat/>
    <w:rsid w:val="00092FD0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fd">
    <w:name w:val="TOC Heading"/>
    <w:basedOn w:val="1"/>
    <w:next w:val="a1"/>
    <w:uiPriority w:val="99"/>
    <w:semiHidden/>
    <w:unhideWhenUsed/>
    <w:qFormat/>
    <w:rsid w:val="00F24AD0"/>
    <w:pPr>
      <w:pageBreakBefore w:val="0"/>
      <w:numPr>
        <w:numId w:val="0"/>
      </w:numPr>
      <w:tabs>
        <w:tab w:val="clear" w:pos="1418"/>
      </w:tabs>
      <w:spacing w:before="240"/>
      <w:ind w:firstLine="851"/>
      <w:jc w:val="both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C877E-CBC8-4BB2-918A-8163068C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102</TotalTime>
  <Pages>12</Pages>
  <Words>1893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Данил</cp:lastModifiedBy>
  <cp:revision>5</cp:revision>
  <cp:lastPrinted>2019-07-22T21:48:00Z</cp:lastPrinted>
  <dcterms:created xsi:type="dcterms:W3CDTF">2024-11-17T14:56:00Z</dcterms:created>
  <dcterms:modified xsi:type="dcterms:W3CDTF">2024-11-17T18:10:00Z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