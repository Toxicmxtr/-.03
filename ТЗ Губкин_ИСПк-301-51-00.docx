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A6B2A" w14:textId="5D109A98" w:rsidR="00990EAC" w:rsidRPr="00284DB0" w:rsidRDefault="00990EAC" w:rsidP="003D10E7">
      <w:pPr>
        <w:tabs>
          <w:tab w:val="left" w:pos="6764"/>
        </w:tabs>
        <w:ind w:firstLine="0"/>
        <w:rPr>
          <w:noProof/>
          <w:lang w:val="en-US"/>
        </w:rPr>
      </w:pPr>
    </w:p>
    <w:p w14:paraId="66DDFF13" w14:textId="77777777" w:rsidR="00990EAC" w:rsidRPr="00646136" w:rsidRDefault="00990EAC" w:rsidP="00990EAC"/>
    <w:p w14:paraId="6D8F6D6B" w14:textId="77777777" w:rsidR="00990EAC" w:rsidRPr="00646136" w:rsidRDefault="00990EAC" w:rsidP="00990EAC"/>
    <w:tbl>
      <w:tblPr>
        <w:tblpPr w:leftFromText="180" w:rightFromText="180" w:vertAnchor="text" w:horzAnchor="margin" w:tblpXSpec="right" w:tblpY="-727"/>
        <w:tblW w:w="10172" w:type="dxa"/>
        <w:jc w:val="right"/>
        <w:tblLayout w:type="fixed"/>
        <w:tblLook w:val="00A0" w:firstRow="1" w:lastRow="0" w:firstColumn="1" w:lastColumn="0" w:noHBand="0" w:noVBand="0"/>
      </w:tblPr>
      <w:tblGrid>
        <w:gridCol w:w="4820"/>
        <w:gridCol w:w="1163"/>
        <w:gridCol w:w="4189"/>
      </w:tblGrid>
      <w:tr w:rsidR="003D10E7" w:rsidRPr="003D10E7" w14:paraId="2E740104" w14:textId="77777777" w:rsidTr="00B83540">
        <w:trPr>
          <w:jc w:val="right"/>
        </w:trPr>
        <w:tc>
          <w:tcPr>
            <w:tcW w:w="4820" w:type="dxa"/>
          </w:tcPr>
          <w:p w14:paraId="2C6DF50A" w14:textId="77777777" w:rsidR="003D10E7" w:rsidRPr="003D10E7" w:rsidRDefault="003D10E7" w:rsidP="003D10E7">
            <w:pPr>
              <w:widowControl w:val="0"/>
              <w:suppressAutoHyphens/>
              <w:ind w:firstLine="0"/>
            </w:pPr>
          </w:p>
        </w:tc>
        <w:tc>
          <w:tcPr>
            <w:tcW w:w="1163" w:type="dxa"/>
          </w:tcPr>
          <w:p w14:paraId="115E5228" w14:textId="77777777" w:rsidR="003D10E7" w:rsidRPr="003D10E7" w:rsidRDefault="003D10E7" w:rsidP="003D10E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6A8293FB" w14:textId="77777777" w:rsidR="003D10E7" w:rsidRPr="003D10E7" w:rsidRDefault="003D10E7" w:rsidP="003D10E7">
            <w:pPr>
              <w:widowControl w:val="0"/>
              <w:suppressAutoHyphens/>
              <w:ind w:firstLine="0"/>
            </w:pPr>
            <w:r w:rsidRPr="003D10E7">
              <w:t>УТВЕРЖДАЮ</w:t>
            </w:r>
          </w:p>
        </w:tc>
      </w:tr>
      <w:tr w:rsidR="003D10E7" w:rsidRPr="003D10E7" w14:paraId="518DB0FD" w14:textId="77777777" w:rsidTr="00B83540">
        <w:trPr>
          <w:trHeight w:val="2047"/>
          <w:jc w:val="right"/>
        </w:trPr>
        <w:tc>
          <w:tcPr>
            <w:tcW w:w="4820" w:type="dxa"/>
          </w:tcPr>
          <w:p w14:paraId="3357C175" w14:textId="77777777" w:rsidR="003D10E7" w:rsidRPr="003D10E7" w:rsidRDefault="003D10E7" w:rsidP="003D10E7">
            <w:pPr>
              <w:widowControl w:val="0"/>
              <w:suppressAutoHyphens/>
              <w:ind w:firstLine="0"/>
              <w:rPr>
                <w:sz w:val="16"/>
                <w:szCs w:val="16"/>
              </w:rPr>
            </w:pPr>
          </w:p>
        </w:tc>
        <w:tc>
          <w:tcPr>
            <w:tcW w:w="1163" w:type="dxa"/>
          </w:tcPr>
          <w:p w14:paraId="48A57886" w14:textId="77777777" w:rsidR="003D10E7" w:rsidRPr="003D10E7" w:rsidRDefault="003D10E7" w:rsidP="003D10E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0F0D906A" w14:textId="77777777" w:rsidR="003D10E7" w:rsidRPr="003D10E7" w:rsidRDefault="003D10E7" w:rsidP="003D10E7">
            <w:pPr>
              <w:widowControl w:val="0"/>
              <w:suppressAutoHyphens/>
              <w:ind w:firstLine="0"/>
            </w:pPr>
            <w:r w:rsidRPr="003D10E7">
              <w:t>Руководитель</w:t>
            </w:r>
          </w:p>
          <w:p w14:paraId="1669DCEC" w14:textId="77777777" w:rsidR="003D10E7" w:rsidRPr="003D10E7" w:rsidRDefault="003D10E7" w:rsidP="003D10E7">
            <w:pPr>
              <w:widowControl w:val="0"/>
              <w:suppressAutoHyphens/>
              <w:ind w:firstLine="0"/>
            </w:pPr>
            <w:r w:rsidRPr="003D10E7">
              <w:t>________________ Сергеева Е.Г.</w:t>
            </w:r>
          </w:p>
          <w:p w14:paraId="764CF5DD" w14:textId="77777777" w:rsidR="003D10E7" w:rsidRPr="003D10E7" w:rsidRDefault="003D10E7" w:rsidP="003D10E7">
            <w:pPr>
              <w:widowControl w:val="0"/>
              <w:suppressAutoHyphens/>
              <w:ind w:firstLine="0"/>
            </w:pPr>
            <w:r w:rsidRPr="003D10E7">
              <w:t>«____» _____________ 20__ г.</w:t>
            </w:r>
          </w:p>
          <w:p w14:paraId="01811EF8" w14:textId="77777777" w:rsidR="003D10E7" w:rsidRPr="003D10E7" w:rsidRDefault="003D10E7" w:rsidP="003D10E7">
            <w:pPr>
              <w:widowControl w:val="0"/>
              <w:suppressAutoHyphens/>
              <w:ind w:firstLine="0"/>
              <w:rPr>
                <w:sz w:val="16"/>
              </w:rPr>
            </w:pPr>
            <w:r w:rsidRPr="003D10E7">
              <w:rPr>
                <w:sz w:val="16"/>
                <w:szCs w:val="16"/>
              </w:rPr>
              <w:t>М.П.</w:t>
            </w:r>
          </w:p>
        </w:tc>
      </w:tr>
    </w:tbl>
    <w:p w14:paraId="43CBA9C9" w14:textId="77777777" w:rsidR="003D10E7" w:rsidRPr="003D10E7" w:rsidRDefault="003D10E7" w:rsidP="003D10E7">
      <w:pPr>
        <w:suppressAutoHyphens/>
        <w:spacing w:before="480" w:after="120"/>
        <w:ind w:firstLine="0"/>
        <w:contextualSpacing w:val="0"/>
        <w:jc w:val="center"/>
        <w:rPr>
          <w:b/>
          <w:caps/>
          <w:sz w:val="32"/>
          <w:lang w:val="en-US"/>
        </w:rPr>
      </w:pPr>
      <w:r w:rsidRPr="003D10E7">
        <w:rPr>
          <w:b/>
          <w:caps/>
          <w:sz w:val="32"/>
        </w:rPr>
        <w:t>ТЕХНИЧЕСКОЕ ЗАДАНИЕ</w:t>
      </w:r>
    </w:p>
    <w:p w14:paraId="773D5B15" w14:textId="77777777" w:rsidR="003D10E7" w:rsidRPr="003D10E7" w:rsidRDefault="003D10E7" w:rsidP="003D10E7">
      <w:pPr>
        <w:suppressAutoHyphens/>
        <w:ind w:firstLine="0"/>
        <w:jc w:val="center"/>
      </w:pPr>
      <w:r w:rsidRPr="003D10E7">
        <w:t>на разработку</w:t>
      </w:r>
    </w:p>
    <w:p w14:paraId="7372D582" w14:textId="4C1B3E90" w:rsidR="003D10E7" w:rsidRPr="00FD3145" w:rsidRDefault="003D10E7" w:rsidP="003D10E7">
      <w:pPr>
        <w:ind w:firstLine="0"/>
        <w:jc w:val="center"/>
        <w:rPr>
          <w:u w:val="single"/>
        </w:rPr>
      </w:pPr>
      <w:r>
        <w:rPr>
          <w:u w:val="single"/>
        </w:rPr>
        <w:t xml:space="preserve">информационной системы </w:t>
      </w:r>
      <w:r w:rsidR="00E81F49">
        <w:rPr>
          <w:u w:val="single"/>
        </w:rPr>
        <w:t>для магазина одежды</w:t>
      </w:r>
    </w:p>
    <w:p w14:paraId="07DC3762" w14:textId="3A94A460" w:rsidR="003D10E7" w:rsidRPr="003D10E7" w:rsidRDefault="003D10E7" w:rsidP="003D10E7">
      <w:pPr>
        <w:suppressAutoHyphens/>
        <w:ind w:firstLine="0"/>
        <w:jc w:val="center"/>
      </w:pPr>
    </w:p>
    <w:p w14:paraId="26455CBB" w14:textId="77777777" w:rsidR="003D10E7" w:rsidRPr="003D10E7" w:rsidRDefault="003D10E7" w:rsidP="003D10E7">
      <w:pPr>
        <w:suppressAutoHyphens/>
      </w:pPr>
    </w:p>
    <w:p w14:paraId="4E033944" w14:textId="77777777" w:rsidR="003D10E7" w:rsidRPr="003D10E7" w:rsidRDefault="003D10E7" w:rsidP="003D10E7">
      <w:pPr>
        <w:suppressAutoHyphens/>
      </w:pPr>
    </w:p>
    <w:tbl>
      <w:tblPr>
        <w:tblW w:w="10172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4820"/>
        <w:gridCol w:w="1134"/>
        <w:gridCol w:w="4218"/>
      </w:tblGrid>
      <w:tr w:rsidR="003D10E7" w:rsidRPr="003D10E7" w14:paraId="2B17C8F3" w14:textId="77777777" w:rsidTr="37C149DF">
        <w:tc>
          <w:tcPr>
            <w:tcW w:w="4820" w:type="dxa"/>
          </w:tcPr>
          <w:p w14:paraId="6CB8BC8B" w14:textId="77777777" w:rsidR="003D10E7" w:rsidRPr="003D10E7" w:rsidRDefault="003D10E7" w:rsidP="003D10E7">
            <w:pPr>
              <w:widowControl w:val="0"/>
              <w:suppressAutoHyphens/>
              <w:ind w:firstLine="0"/>
            </w:pPr>
            <w:r w:rsidRPr="003D10E7">
              <w:t>СОГЛАСОВАНО</w:t>
            </w:r>
          </w:p>
        </w:tc>
        <w:tc>
          <w:tcPr>
            <w:tcW w:w="1134" w:type="dxa"/>
          </w:tcPr>
          <w:p w14:paraId="06260E58" w14:textId="77777777" w:rsidR="003D10E7" w:rsidRPr="003D10E7" w:rsidRDefault="003D10E7" w:rsidP="003D10E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7D010488" w14:textId="77777777" w:rsidR="003D10E7" w:rsidRPr="003D10E7" w:rsidRDefault="003D10E7" w:rsidP="003D10E7">
            <w:pPr>
              <w:widowControl w:val="0"/>
              <w:suppressAutoHyphens/>
              <w:ind w:firstLine="0"/>
            </w:pPr>
            <w:r w:rsidRPr="003D10E7">
              <w:t>СОГЛАСОВАНО</w:t>
            </w:r>
          </w:p>
        </w:tc>
      </w:tr>
      <w:tr w:rsidR="003D10E7" w:rsidRPr="003D10E7" w14:paraId="02EA111A" w14:textId="77777777" w:rsidTr="37C149DF">
        <w:trPr>
          <w:trHeight w:val="1713"/>
        </w:trPr>
        <w:tc>
          <w:tcPr>
            <w:tcW w:w="4820" w:type="dxa"/>
          </w:tcPr>
          <w:p w14:paraId="4A84C959" w14:textId="77777777" w:rsidR="003D10E7" w:rsidRPr="003D10E7" w:rsidRDefault="003D10E7" w:rsidP="003D10E7">
            <w:pPr>
              <w:widowControl w:val="0"/>
              <w:suppressAutoHyphens/>
              <w:ind w:firstLine="0"/>
            </w:pPr>
            <w:r w:rsidRPr="003D10E7">
              <w:t xml:space="preserve">Колледж </w:t>
            </w:r>
            <w:proofErr w:type="spellStart"/>
            <w:r w:rsidRPr="003D10E7">
              <w:t>ВятГУ</w:t>
            </w:r>
            <w:proofErr w:type="spellEnd"/>
          </w:p>
          <w:p w14:paraId="632D4893" w14:textId="26CA7EDC" w:rsidR="003D10E7" w:rsidRPr="003D10E7" w:rsidRDefault="003D10E7" w:rsidP="003D10E7">
            <w:pPr>
              <w:widowControl w:val="0"/>
              <w:suppressAutoHyphens/>
              <w:ind w:firstLine="0"/>
            </w:pPr>
            <w:r w:rsidRPr="003D10E7">
              <w:t xml:space="preserve">________________ </w:t>
            </w:r>
            <w:r w:rsidR="00F06041">
              <w:t>Губкин</w:t>
            </w:r>
            <w:r w:rsidRPr="003D10E7">
              <w:t xml:space="preserve"> </w:t>
            </w:r>
            <w:r w:rsidR="003E3856">
              <w:t>Д</w:t>
            </w:r>
            <w:r w:rsidRPr="003D10E7">
              <w:t>.</w:t>
            </w:r>
            <w:r w:rsidR="00F06041">
              <w:t>И</w:t>
            </w:r>
            <w:r w:rsidRPr="003D10E7">
              <w:t>.</w:t>
            </w:r>
          </w:p>
          <w:p w14:paraId="5B462929" w14:textId="77777777" w:rsidR="003D10E7" w:rsidRPr="003D10E7" w:rsidRDefault="003D10E7" w:rsidP="003D10E7">
            <w:pPr>
              <w:widowControl w:val="0"/>
              <w:suppressAutoHyphens/>
              <w:ind w:firstLine="0"/>
            </w:pPr>
            <w:r w:rsidRPr="003D10E7">
              <w:t>«____» _____________ 20__ г.</w:t>
            </w:r>
          </w:p>
          <w:p w14:paraId="2DA5EA1B" w14:textId="77777777" w:rsidR="003D10E7" w:rsidRPr="003D10E7" w:rsidRDefault="003D10E7" w:rsidP="003D10E7">
            <w:pPr>
              <w:widowControl w:val="0"/>
              <w:suppressAutoHyphens/>
              <w:ind w:firstLine="0"/>
            </w:pPr>
            <w:r w:rsidRPr="003D10E7">
              <w:rPr>
                <w:sz w:val="16"/>
                <w:szCs w:val="14"/>
              </w:rPr>
              <w:t>М.П.</w:t>
            </w:r>
          </w:p>
        </w:tc>
        <w:tc>
          <w:tcPr>
            <w:tcW w:w="1134" w:type="dxa"/>
          </w:tcPr>
          <w:p w14:paraId="5112C9FA" w14:textId="77777777" w:rsidR="003D10E7" w:rsidRPr="003D10E7" w:rsidRDefault="003D10E7" w:rsidP="003D10E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58DB5030" w14:textId="047A2AFC" w:rsidR="003D10E7" w:rsidRPr="003D10E7" w:rsidRDefault="003D10E7" w:rsidP="003D10E7">
            <w:pPr>
              <w:widowControl w:val="0"/>
              <w:suppressAutoHyphens/>
              <w:ind w:firstLine="0"/>
            </w:pPr>
            <w:r w:rsidRPr="003D10E7">
              <w:t xml:space="preserve">Преподаватель </w:t>
            </w:r>
            <w:r w:rsidR="00BF1042">
              <w:t>УП</w:t>
            </w:r>
            <w:r w:rsidRPr="003D10E7">
              <w:t>.0</w:t>
            </w:r>
            <w:r w:rsidR="00BF1042">
              <w:t>3</w:t>
            </w:r>
          </w:p>
          <w:p w14:paraId="70A02F81" w14:textId="2B81D78E" w:rsidR="003D10E7" w:rsidRPr="003D10E7" w:rsidRDefault="003D10E7" w:rsidP="003D10E7">
            <w:pPr>
              <w:widowControl w:val="0"/>
              <w:suppressAutoHyphens/>
              <w:ind w:firstLine="0"/>
            </w:pPr>
            <w:r>
              <w:t xml:space="preserve">________________ </w:t>
            </w:r>
            <w:proofErr w:type="spellStart"/>
            <w:r w:rsidR="00BF1042">
              <w:t>Долженкова</w:t>
            </w:r>
            <w:proofErr w:type="spellEnd"/>
            <w:r>
              <w:t xml:space="preserve"> </w:t>
            </w:r>
            <w:r w:rsidR="00BF1042">
              <w:t>М</w:t>
            </w:r>
            <w:r>
              <w:t>.</w:t>
            </w:r>
            <w:r w:rsidR="00BF1042">
              <w:t>Л</w:t>
            </w:r>
            <w:r>
              <w:t>.</w:t>
            </w:r>
          </w:p>
          <w:p w14:paraId="4C4B618C" w14:textId="77777777" w:rsidR="003D10E7" w:rsidRPr="003D10E7" w:rsidRDefault="003D10E7" w:rsidP="003D10E7">
            <w:pPr>
              <w:widowControl w:val="0"/>
              <w:suppressAutoHyphens/>
              <w:ind w:firstLine="0"/>
            </w:pPr>
            <w:r w:rsidRPr="003D10E7">
              <w:t>«____» _____________ 20__ г.</w:t>
            </w:r>
          </w:p>
        </w:tc>
      </w:tr>
      <w:tr w:rsidR="003D10E7" w:rsidRPr="003D10E7" w14:paraId="54D7842E" w14:textId="77777777" w:rsidTr="37C149DF">
        <w:trPr>
          <w:trHeight w:val="420"/>
        </w:trPr>
        <w:tc>
          <w:tcPr>
            <w:tcW w:w="4820" w:type="dxa"/>
          </w:tcPr>
          <w:p w14:paraId="689ED2BB" w14:textId="77777777" w:rsidR="003D10E7" w:rsidRPr="003D10E7" w:rsidRDefault="003D10E7" w:rsidP="003D10E7">
            <w:pPr>
              <w:widowControl w:val="0"/>
              <w:suppressAutoHyphens/>
              <w:ind w:firstLine="0"/>
            </w:pPr>
          </w:p>
        </w:tc>
        <w:tc>
          <w:tcPr>
            <w:tcW w:w="1134" w:type="dxa"/>
          </w:tcPr>
          <w:p w14:paraId="30074A4C" w14:textId="77777777" w:rsidR="003D10E7" w:rsidRPr="003D10E7" w:rsidRDefault="003D10E7" w:rsidP="003D10E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22BA017B" w14:textId="4EDCEB0D" w:rsidR="003D10E7" w:rsidRPr="003D10E7" w:rsidRDefault="003D10E7" w:rsidP="003D10E7">
            <w:pPr>
              <w:widowControl w:val="0"/>
              <w:suppressAutoHyphens/>
              <w:ind w:firstLine="0"/>
            </w:pPr>
          </w:p>
        </w:tc>
      </w:tr>
      <w:tr w:rsidR="003D10E7" w:rsidRPr="003D10E7" w14:paraId="7EF0CD56" w14:textId="77777777" w:rsidTr="37C149DF">
        <w:trPr>
          <w:trHeight w:val="1713"/>
        </w:trPr>
        <w:tc>
          <w:tcPr>
            <w:tcW w:w="4820" w:type="dxa"/>
          </w:tcPr>
          <w:p w14:paraId="6AF6B0E6" w14:textId="77777777" w:rsidR="003D10E7" w:rsidRPr="003D10E7" w:rsidRDefault="003D10E7" w:rsidP="003D10E7">
            <w:pPr>
              <w:widowControl w:val="0"/>
              <w:suppressAutoHyphens/>
              <w:ind w:firstLine="0"/>
            </w:pPr>
          </w:p>
        </w:tc>
        <w:tc>
          <w:tcPr>
            <w:tcW w:w="1134" w:type="dxa"/>
          </w:tcPr>
          <w:p w14:paraId="14ED5FBE" w14:textId="77777777" w:rsidR="003D10E7" w:rsidRPr="003D10E7" w:rsidRDefault="003D10E7" w:rsidP="003D10E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717EBCFC" w14:textId="32DAC9F0" w:rsidR="003D10E7" w:rsidRPr="003D10E7" w:rsidRDefault="003D10E7" w:rsidP="003D10E7">
            <w:pPr>
              <w:widowControl w:val="0"/>
              <w:suppressAutoHyphens/>
              <w:ind w:firstLine="0"/>
            </w:pPr>
          </w:p>
          <w:p w14:paraId="2624FBE5" w14:textId="4EBF3A18" w:rsidR="003D10E7" w:rsidRPr="003D10E7" w:rsidRDefault="003D10E7" w:rsidP="003D10E7">
            <w:pPr>
              <w:widowControl w:val="0"/>
              <w:suppressAutoHyphens/>
              <w:ind w:firstLine="0"/>
            </w:pPr>
          </w:p>
          <w:p w14:paraId="73E04CD7" w14:textId="59EB9861" w:rsidR="003D10E7" w:rsidRPr="003D10E7" w:rsidRDefault="003D10E7" w:rsidP="003D10E7">
            <w:pPr>
              <w:widowControl w:val="0"/>
              <w:suppressAutoHyphens/>
              <w:ind w:firstLine="0"/>
            </w:pPr>
          </w:p>
        </w:tc>
      </w:tr>
      <w:tr w:rsidR="003D10E7" w:rsidRPr="003D10E7" w14:paraId="4E31190B" w14:textId="77777777" w:rsidTr="37C149DF">
        <w:trPr>
          <w:trHeight w:val="420"/>
        </w:trPr>
        <w:tc>
          <w:tcPr>
            <w:tcW w:w="4820" w:type="dxa"/>
          </w:tcPr>
          <w:p w14:paraId="7702588C" w14:textId="77777777" w:rsidR="003D10E7" w:rsidRPr="003D10E7" w:rsidRDefault="003D10E7" w:rsidP="003D10E7">
            <w:pPr>
              <w:widowControl w:val="0"/>
              <w:suppressAutoHyphens/>
              <w:ind w:firstLine="0"/>
            </w:pPr>
          </w:p>
        </w:tc>
        <w:tc>
          <w:tcPr>
            <w:tcW w:w="1134" w:type="dxa"/>
          </w:tcPr>
          <w:p w14:paraId="300BD9E3" w14:textId="77777777" w:rsidR="003D10E7" w:rsidRPr="003D10E7" w:rsidRDefault="003D10E7" w:rsidP="003D10E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51B2AA03" w14:textId="21180C89" w:rsidR="003D10E7" w:rsidRPr="003D10E7" w:rsidRDefault="003D10E7" w:rsidP="003D10E7">
            <w:pPr>
              <w:widowControl w:val="0"/>
              <w:suppressAutoHyphens/>
              <w:ind w:firstLine="0"/>
            </w:pPr>
          </w:p>
        </w:tc>
      </w:tr>
      <w:tr w:rsidR="003D10E7" w:rsidRPr="003D10E7" w14:paraId="7C563256" w14:textId="77777777" w:rsidTr="37C149DF">
        <w:trPr>
          <w:trHeight w:val="1713"/>
        </w:trPr>
        <w:tc>
          <w:tcPr>
            <w:tcW w:w="4820" w:type="dxa"/>
          </w:tcPr>
          <w:p w14:paraId="4C9AA0AC" w14:textId="77777777" w:rsidR="003D10E7" w:rsidRPr="003D10E7" w:rsidRDefault="003D10E7" w:rsidP="003D10E7">
            <w:pPr>
              <w:widowControl w:val="0"/>
              <w:suppressAutoHyphens/>
              <w:ind w:firstLine="0"/>
            </w:pPr>
          </w:p>
        </w:tc>
        <w:tc>
          <w:tcPr>
            <w:tcW w:w="1134" w:type="dxa"/>
          </w:tcPr>
          <w:p w14:paraId="6312D2FB" w14:textId="77777777" w:rsidR="003D10E7" w:rsidRPr="003D10E7" w:rsidRDefault="003D10E7" w:rsidP="003D10E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6434C19F" w14:textId="0828B9E7" w:rsidR="003D10E7" w:rsidRPr="003D10E7" w:rsidRDefault="003D10E7" w:rsidP="003D10E7">
            <w:pPr>
              <w:widowControl w:val="0"/>
              <w:suppressAutoHyphens/>
              <w:ind w:firstLine="0"/>
            </w:pPr>
          </w:p>
          <w:p w14:paraId="56F4D3D1" w14:textId="79A7EC1D" w:rsidR="003D10E7" w:rsidRPr="003D10E7" w:rsidRDefault="003D10E7" w:rsidP="003D10E7">
            <w:pPr>
              <w:widowControl w:val="0"/>
              <w:suppressAutoHyphens/>
              <w:ind w:firstLine="0"/>
            </w:pPr>
          </w:p>
          <w:p w14:paraId="096ED7B7" w14:textId="7B38E1CF" w:rsidR="003D10E7" w:rsidRPr="003D10E7" w:rsidRDefault="003D10E7" w:rsidP="003D10E7">
            <w:pPr>
              <w:widowControl w:val="0"/>
              <w:suppressAutoHyphens/>
              <w:ind w:firstLine="0"/>
            </w:pPr>
          </w:p>
        </w:tc>
      </w:tr>
    </w:tbl>
    <w:p w14:paraId="11D6098D" w14:textId="77777777" w:rsidR="003D10E7" w:rsidRPr="003D10E7" w:rsidRDefault="003D10E7" w:rsidP="003D10E7">
      <w:pPr>
        <w:suppressAutoHyphens/>
      </w:pPr>
    </w:p>
    <w:p w14:paraId="15D082F6" w14:textId="5009C1ED" w:rsidR="00990EAC" w:rsidRPr="00646136" w:rsidRDefault="003D10E7" w:rsidP="00115FCB">
      <w:pPr>
        <w:suppressAutoHyphens/>
        <w:ind w:firstLine="0"/>
        <w:jc w:val="center"/>
        <w:sectPr w:rsidR="00990EAC" w:rsidRPr="00646136">
          <w:pgSz w:w="11907" w:h="16840"/>
          <w:pgMar w:top="1134" w:right="851" w:bottom="1134" w:left="1418" w:header="720" w:footer="720" w:gutter="0"/>
          <w:cols w:space="720"/>
        </w:sectPr>
      </w:pPr>
      <w:r w:rsidRPr="003D10E7">
        <w:t>202</w:t>
      </w:r>
      <w:r w:rsidR="00C319A0">
        <w:t>4</w:t>
      </w: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noProof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szCs w:val="24"/>
        </w:rPr>
      </w:sdtEndPr>
      <w:sdtContent>
        <w:p w14:paraId="0A769E9D" w14:textId="5C684F88" w:rsidR="00442256" w:rsidRPr="005A4FB3" w:rsidRDefault="00442256">
          <w:pPr>
            <w:pStyle w:val="afb"/>
            <w:rPr>
              <w:lang w:val="en-US"/>
            </w:rPr>
          </w:pPr>
        </w:p>
        <w:p w14:paraId="330A26C8" w14:textId="3D7DCE59" w:rsidR="006D06DA" w:rsidRDefault="0044225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754817" w:history="1">
            <w:r w:rsidR="006D06DA" w:rsidRPr="00B62A66">
              <w:rPr>
                <w:rStyle w:val="a6"/>
              </w:rPr>
              <w:t>1</w:t>
            </w:r>
            <w:r w:rsidR="006D06D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D06DA" w:rsidRPr="00B62A66">
              <w:rPr>
                <w:rStyle w:val="a6"/>
              </w:rPr>
              <w:t>Введение</w:t>
            </w:r>
            <w:r w:rsidR="006D06DA">
              <w:rPr>
                <w:webHidden/>
              </w:rPr>
              <w:tab/>
            </w:r>
            <w:r w:rsidR="006D06DA">
              <w:rPr>
                <w:webHidden/>
              </w:rPr>
              <w:fldChar w:fldCharType="begin"/>
            </w:r>
            <w:r w:rsidR="006D06DA">
              <w:rPr>
                <w:webHidden/>
              </w:rPr>
              <w:instrText xml:space="preserve"> PAGEREF _Toc182754817 \h </w:instrText>
            </w:r>
            <w:r w:rsidR="006D06DA">
              <w:rPr>
                <w:webHidden/>
              </w:rPr>
            </w:r>
            <w:r w:rsidR="006D06DA">
              <w:rPr>
                <w:webHidden/>
              </w:rPr>
              <w:fldChar w:fldCharType="separate"/>
            </w:r>
            <w:r w:rsidR="006751ED">
              <w:rPr>
                <w:webHidden/>
              </w:rPr>
              <w:t>2</w:t>
            </w:r>
            <w:r w:rsidR="006D06DA">
              <w:rPr>
                <w:webHidden/>
              </w:rPr>
              <w:fldChar w:fldCharType="end"/>
            </w:r>
          </w:hyperlink>
        </w:p>
        <w:p w14:paraId="277E85E6" w14:textId="6CB99DF2" w:rsidR="006D06DA" w:rsidRDefault="00BB419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54818" w:history="1">
            <w:r w:rsidR="006D06DA" w:rsidRPr="00B62A6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6D06D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D06DA" w:rsidRPr="00B62A66">
              <w:rPr>
                <w:rStyle w:val="a6"/>
              </w:rPr>
              <w:t>Наименование программы</w:t>
            </w:r>
            <w:r w:rsidR="006D06DA">
              <w:rPr>
                <w:webHidden/>
              </w:rPr>
              <w:tab/>
            </w:r>
            <w:r w:rsidR="006D06DA">
              <w:rPr>
                <w:webHidden/>
              </w:rPr>
              <w:fldChar w:fldCharType="begin"/>
            </w:r>
            <w:r w:rsidR="006D06DA">
              <w:rPr>
                <w:webHidden/>
              </w:rPr>
              <w:instrText xml:space="preserve"> PAGEREF _Toc182754818 \h </w:instrText>
            </w:r>
            <w:r w:rsidR="006D06DA">
              <w:rPr>
                <w:webHidden/>
              </w:rPr>
            </w:r>
            <w:r w:rsidR="006D06DA">
              <w:rPr>
                <w:webHidden/>
              </w:rPr>
              <w:fldChar w:fldCharType="separate"/>
            </w:r>
            <w:r w:rsidR="006751ED">
              <w:rPr>
                <w:webHidden/>
              </w:rPr>
              <w:t>2</w:t>
            </w:r>
            <w:r w:rsidR="006D06DA">
              <w:rPr>
                <w:webHidden/>
              </w:rPr>
              <w:fldChar w:fldCharType="end"/>
            </w:r>
          </w:hyperlink>
        </w:p>
        <w:p w14:paraId="3BE387B8" w14:textId="496958C7" w:rsidR="006D06DA" w:rsidRDefault="00BB419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54819" w:history="1">
            <w:r w:rsidR="006D06DA" w:rsidRPr="00B62A6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6D06D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D06DA" w:rsidRPr="00B62A66">
              <w:rPr>
                <w:rStyle w:val="a6"/>
              </w:rPr>
              <w:t>Область применения</w:t>
            </w:r>
            <w:r w:rsidR="006D06DA">
              <w:rPr>
                <w:webHidden/>
              </w:rPr>
              <w:tab/>
            </w:r>
            <w:r w:rsidR="006D06DA">
              <w:rPr>
                <w:webHidden/>
              </w:rPr>
              <w:fldChar w:fldCharType="begin"/>
            </w:r>
            <w:r w:rsidR="006D06DA">
              <w:rPr>
                <w:webHidden/>
              </w:rPr>
              <w:instrText xml:space="preserve"> PAGEREF _Toc182754819 \h </w:instrText>
            </w:r>
            <w:r w:rsidR="006D06DA">
              <w:rPr>
                <w:webHidden/>
              </w:rPr>
            </w:r>
            <w:r w:rsidR="006D06DA">
              <w:rPr>
                <w:webHidden/>
              </w:rPr>
              <w:fldChar w:fldCharType="separate"/>
            </w:r>
            <w:r w:rsidR="006751ED">
              <w:rPr>
                <w:webHidden/>
              </w:rPr>
              <w:t>2</w:t>
            </w:r>
            <w:r w:rsidR="006D06DA">
              <w:rPr>
                <w:webHidden/>
              </w:rPr>
              <w:fldChar w:fldCharType="end"/>
            </w:r>
          </w:hyperlink>
        </w:p>
        <w:p w14:paraId="22DA7C68" w14:textId="5925709A" w:rsidR="006D06DA" w:rsidRDefault="00BB419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54820" w:history="1">
            <w:r w:rsidR="006D06DA" w:rsidRPr="00B62A66">
              <w:rPr>
                <w:rStyle w:val="a6"/>
              </w:rPr>
              <w:t>2</w:t>
            </w:r>
            <w:r w:rsidR="006D06D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D06DA" w:rsidRPr="00B62A66">
              <w:rPr>
                <w:rStyle w:val="a6"/>
              </w:rPr>
              <w:t>Основание для разработки</w:t>
            </w:r>
            <w:r w:rsidR="006D06DA">
              <w:rPr>
                <w:webHidden/>
              </w:rPr>
              <w:tab/>
            </w:r>
            <w:r w:rsidR="006D06DA">
              <w:rPr>
                <w:webHidden/>
              </w:rPr>
              <w:fldChar w:fldCharType="begin"/>
            </w:r>
            <w:r w:rsidR="006D06DA">
              <w:rPr>
                <w:webHidden/>
              </w:rPr>
              <w:instrText xml:space="preserve"> PAGEREF _Toc182754820 \h </w:instrText>
            </w:r>
            <w:r w:rsidR="006D06DA">
              <w:rPr>
                <w:webHidden/>
              </w:rPr>
            </w:r>
            <w:r w:rsidR="006D06DA">
              <w:rPr>
                <w:webHidden/>
              </w:rPr>
              <w:fldChar w:fldCharType="separate"/>
            </w:r>
            <w:r w:rsidR="006751ED">
              <w:rPr>
                <w:webHidden/>
              </w:rPr>
              <w:t>3</w:t>
            </w:r>
            <w:r w:rsidR="006D06DA">
              <w:rPr>
                <w:webHidden/>
              </w:rPr>
              <w:fldChar w:fldCharType="end"/>
            </w:r>
          </w:hyperlink>
        </w:p>
        <w:p w14:paraId="32E35E1A" w14:textId="26ED4ED0" w:rsidR="006D06DA" w:rsidRDefault="00BB419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54821" w:history="1">
            <w:r w:rsidR="006D06DA" w:rsidRPr="00B62A66">
              <w:rPr>
                <w:rStyle w:val="a6"/>
              </w:rPr>
              <w:t>3</w:t>
            </w:r>
            <w:r w:rsidR="006D06D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D06DA" w:rsidRPr="00B62A66">
              <w:rPr>
                <w:rStyle w:val="a6"/>
              </w:rPr>
              <w:t>Назначение разработки</w:t>
            </w:r>
            <w:r w:rsidR="006D06DA">
              <w:rPr>
                <w:webHidden/>
              </w:rPr>
              <w:tab/>
            </w:r>
            <w:r w:rsidR="006D06DA">
              <w:rPr>
                <w:webHidden/>
              </w:rPr>
              <w:fldChar w:fldCharType="begin"/>
            </w:r>
            <w:r w:rsidR="006D06DA">
              <w:rPr>
                <w:webHidden/>
              </w:rPr>
              <w:instrText xml:space="preserve"> PAGEREF _Toc182754821 \h </w:instrText>
            </w:r>
            <w:r w:rsidR="006D06DA">
              <w:rPr>
                <w:webHidden/>
              </w:rPr>
            </w:r>
            <w:r w:rsidR="006D06DA">
              <w:rPr>
                <w:webHidden/>
              </w:rPr>
              <w:fldChar w:fldCharType="separate"/>
            </w:r>
            <w:r w:rsidR="006751ED">
              <w:rPr>
                <w:webHidden/>
              </w:rPr>
              <w:t>4</w:t>
            </w:r>
            <w:r w:rsidR="006D06DA">
              <w:rPr>
                <w:webHidden/>
              </w:rPr>
              <w:fldChar w:fldCharType="end"/>
            </w:r>
          </w:hyperlink>
        </w:p>
        <w:p w14:paraId="579DC763" w14:textId="771A8569" w:rsidR="006D06DA" w:rsidRDefault="00BB419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54822" w:history="1">
            <w:r w:rsidR="006D06DA" w:rsidRPr="00B62A6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6D06D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D06DA" w:rsidRPr="00B62A66">
              <w:rPr>
                <w:rStyle w:val="a6"/>
              </w:rPr>
              <w:t>Функциональное назначение</w:t>
            </w:r>
            <w:r w:rsidR="006D06DA">
              <w:rPr>
                <w:webHidden/>
              </w:rPr>
              <w:tab/>
            </w:r>
            <w:r w:rsidR="006D06DA">
              <w:rPr>
                <w:webHidden/>
              </w:rPr>
              <w:fldChar w:fldCharType="begin"/>
            </w:r>
            <w:r w:rsidR="006D06DA">
              <w:rPr>
                <w:webHidden/>
              </w:rPr>
              <w:instrText xml:space="preserve"> PAGEREF _Toc182754822 \h </w:instrText>
            </w:r>
            <w:r w:rsidR="006D06DA">
              <w:rPr>
                <w:webHidden/>
              </w:rPr>
            </w:r>
            <w:r w:rsidR="006D06DA">
              <w:rPr>
                <w:webHidden/>
              </w:rPr>
              <w:fldChar w:fldCharType="separate"/>
            </w:r>
            <w:r w:rsidR="006751ED">
              <w:rPr>
                <w:webHidden/>
              </w:rPr>
              <w:t>4</w:t>
            </w:r>
            <w:r w:rsidR="006D06DA">
              <w:rPr>
                <w:webHidden/>
              </w:rPr>
              <w:fldChar w:fldCharType="end"/>
            </w:r>
          </w:hyperlink>
        </w:p>
        <w:p w14:paraId="5AF706CB" w14:textId="51D71349" w:rsidR="006D06DA" w:rsidRDefault="00BB419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54823" w:history="1">
            <w:r w:rsidR="006D06DA" w:rsidRPr="00B62A6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6D06D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D06DA" w:rsidRPr="00B62A66">
              <w:rPr>
                <w:rStyle w:val="a6"/>
              </w:rPr>
              <w:t>Эксплуатационное назначение</w:t>
            </w:r>
            <w:r w:rsidR="006D06DA">
              <w:rPr>
                <w:webHidden/>
              </w:rPr>
              <w:tab/>
            </w:r>
            <w:r w:rsidR="006D06DA">
              <w:rPr>
                <w:webHidden/>
              </w:rPr>
              <w:fldChar w:fldCharType="begin"/>
            </w:r>
            <w:r w:rsidR="006D06DA">
              <w:rPr>
                <w:webHidden/>
              </w:rPr>
              <w:instrText xml:space="preserve"> PAGEREF _Toc182754823 \h </w:instrText>
            </w:r>
            <w:r w:rsidR="006D06DA">
              <w:rPr>
                <w:webHidden/>
              </w:rPr>
            </w:r>
            <w:r w:rsidR="006D06DA">
              <w:rPr>
                <w:webHidden/>
              </w:rPr>
              <w:fldChar w:fldCharType="separate"/>
            </w:r>
            <w:r w:rsidR="006751ED">
              <w:rPr>
                <w:webHidden/>
              </w:rPr>
              <w:t>4</w:t>
            </w:r>
            <w:r w:rsidR="006D06DA">
              <w:rPr>
                <w:webHidden/>
              </w:rPr>
              <w:fldChar w:fldCharType="end"/>
            </w:r>
          </w:hyperlink>
        </w:p>
        <w:p w14:paraId="51CC6DD1" w14:textId="7CC9665A" w:rsidR="006D06DA" w:rsidRDefault="00BB419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54824" w:history="1">
            <w:r w:rsidR="006D06DA" w:rsidRPr="00B62A66">
              <w:rPr>
                <w:rStyle w:val="a6"/>
              </w:rPr>
              <w:t>4</w:t>
            </w:r>
            <w:r w:rsidR="006D06D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D06DA" w:rsidRPr="00B62A66">
              <w:rPr>
                <w:rStyle w:val="a6"/>
              </w:rPr>
              <w:t>Требования к программе</w:t>
            </w:r>
            <w:r w:rsidR="006D06DA">
              <w:rPr>
                <w:webHidden/>
              </w:rPr>
              <w:tab/>
            </w:r>
            <w:r w:rsidR="006D06DA">
              <w:rPr>
                <w:webHidden/>
              </w:rPr>
              <w:fldChar w:fldCharType="begin"/>
            </w:r>
            <w:r w:rsidR="006D06DA">
              <w:rPr>
                <w:webHidden/>
              </w:rPr>
              <w:instrText xml:space="preserve"> PAGEREF _Toc182754824 \h </w:instrText>
            </w:r>
            <w:r w:rsidR="006D06DA">
              <w:rPr>
                <w:webHidden/>
              </w:rPr>
            </w:r>
            <w:r w:rsidR="006D06DA">
              <w:rPr>
                <w:webHidden/>
              </w:rPr>
              <w:fldChar w:fldCharType="separate"/>
            </w:r>
            <w:r w:rsidR="006751ED">
              <w:rPr>
                <w:webHidden/>
              </w:rPr>
              <w:t>5</w:t>
            </w:r>
            <w:r w:rsidR="006D06DA">
              <w:rPr>
                <w:webHidden/>
              </w:rPr>
              <w:fldChar w:fldCharType="end"/>
            </w:r>
          </w:hyperlink>
        </w:p>
        <w:p w14:paraId="2A9DBD20" w14:textId="413971A8" w:rsidR="006D06DA" w:rsidRDefault="00BB419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54825" w:history="1">
            <w:r w:rsidR="006D06DA" w:rsidRPr="00B62A6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6D06D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D06DA" w:rsidRPr="00B62A66">
              <w:rPr>
                <w:rStyle w:val="a6"/>
              </w:rPr>
              <w:t>Требования к пользовательскому интерфейсу</w:t>
            </w:r>
            <w:r w:rsidR="006D06DA">
              <w:rPr>
                <w:webHidden/>
              </w:rPr>
              <w:tab/>
            </w:r>
            <w:r w:rsidR="006D06DA">
              <w:rPr>
                <w:webHidden/>
              </w:rPr>
              <w:fldChar w:fldCharType="begin"/>
            </w:r>
            <w:r w:rsidR="006D06DA">
              <w:rPr>
                <w:webHidden/>
              </w:rPr>
              <w:instrText xml:space="preserve"> PAGEREF _Toc182754825 \h </w:instrText>
            </w:r>
            <w:r w:rsidR="006D06DA">
              <w:rPr>
                <w:webHidden/>
              </w:rPr>
            </w:r>
            <w:r w:rsidR="006D06DA">
              <w:rPr>
                <w:webHidden/>
              </w:rPr>
              <w:fldChar w:fldCharType="separate"/>
            </w:r>
            <w:r w:rsidR="006751ED">
              <w:rPr>
                <w:webHidden/>
              </w:rPr>
              <w:t>5</w:t>
            </w:r>
            <w:r w:rsidR="006D06DA">
              <w:rPr>
                <w:webHidden/>
              </w:rPr>
              <w:fldChar w:fldCharType="end"/>
            </w:r>
          </w:hyperlink>
        </w:p>
        <w:p w14:paraId="006D3212" w14:textId="1A6265EE" w:rsidR="006D06DA" w:rsidRDefault="00BB419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54826" w:history="1">
            <w:r w:rsidR="006D06DA" w:rsidRPr="00B62A6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6D06D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D06DA" w:rsidRPr="00B62A66">
              <w:rPr>
                <w:rStyle w:val="a6"/>
              </w:rPr>
              <w:t>Требования к функциям (задачам), выполняемым системой</w:t>
            </w:r>
            <w:r w:rsidR="006D06DA">
              <w:rPr>
                <w:webHidden/>
              </w:rPr>
              <w:tab/>
            </w:r>
            <w:r w:rsidR="006D06DA">
              <w:rPr>
                <w:webHidden/>
              </w:rPr>
              <w:fldChar w:fldCharType="begin"/>
            </w:r>
            <w:r w:rsidR="006D06DA">
              <w:rPr>
                <w:webHidden/>
              </w:rPr>
              <w:instrText xml:space="preserve"> PAGEREF _Toc182754826 \h </w:instrText>
            </w:r>
            <w:r w:rsidR="006D06DA">
              <w:rPr>
                <w:webHidden/>
              </w:rPr>
            </w:r>
            <w:r w:rsidR="006D06DA">
              <w:rPr>
                <w:webHidden/>
              </w:rPr>
              <w:fldChar w:fldCharType="separate"/>
            </w:r>
            <w:r w:rsidR="006751ED">
              <w:rPr>
                <w:webHidden/>
              </w:rPr>
              <w:t>7</w:t>
            </w:r>
            <w:r w:rsidR="006D06DA">
              <w:rPr>
                <w:webHidden/>
              </w:rPr>
              <w:fldChar w:fldCharType="end"/>
            </w:r>
          </w:hyperlink>
        </w:p>
        <w:p w14:paraId="78268DEA" w14:textId="2C47F61D" w:rsidR="006D06DA" w:rsidRDefault="00BB419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54827" w:history="1">
            <w:r w:rsidR="006D06DA" w:rsidRPr="00B62A6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6D06D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D06DA" w:rsidRPr="00B62A66">
              <w:rPr>
                <w:rStyle w:val="a6"/>
              </w:rPr>
              <w:t>Требования к показателям назначения</w:t>
            </w:r>
            <w:r w:rsidR="006D06DA">
              <w:rPr>
                <w:webHidden/>
              </w:rPr>
              <w:tab/>
            </w:r>
            <w:r w:rsidR="006D06DA">
              <w:rPr>
                <w:webHidden/>
              </w:rPr>
              <w:fldChar w:fldCharType="begin"/>
            </w:r>
            <w:r w:rsidR="006D06DA">
              <w:rPr>
                <w:webHidden/>
              </w:rPr>
              <w:instrText xml:space="preserve"> PAGEREF _Toc182754827 \h </w:instrText>
            </w:r>
            <w:r w:rsidR="006D06DA">
              <w:rPr>
                <w:webHidden/>
              </w:rPr>
            </w:r>
            <w:r w:rsidR="006D06DA">
              <w:rPr>
                <w:webHidden/>
              </w:rPr>
              <w:fldChar w:fldCharType="separate"/>
            </w:r>
            <w:r w:rsidR="006751ED">
              <w:rPr>
                <w:webHidden/>
              </w:rPr>
              <w:t>9</w:t>
            </w:r>
            <w:r w:rsidR="006D06DA">
              <w:rPr>
                <w:webHidden/>
              </w:rPr>
              <w:fldChar w:fldCharType="end"/>
            </w:r>
          </w:hyperlink>
        </w:p>
        <w:p w14:paraId="7A1F3EBE" w14:textId="25715D30" w:rsidR="006D06DA" w:rsidRDefault="00BB419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54828" w:history="1">
            <w:r w:rsidR="006D06DA" w:rsidRPr="00B62A6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</w:t>
            </w:r>
            <w:r w:rsidR="006D06D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D06DA" w:rsidRPr="00B62A66">
              <w:rPr>
                <w:rStyle w:val="a6"/>
              </w:rPr>
              <w:t>Требования к видам обеспечения</w:t>
            </w:r>
            <w:r w:rsidR="006D06DA">
              <w:rPr>
                <w:webHidden/>
              </w:rPr>
              <w:tab/>
            </w:r>
            <w:r w:rsidR="006D06DA">
              <w:rPr>
                <w:webHidden/>
              </w:rPr>
              <w:fldChar w:fldCharType="begin"/>
            </w:r>
            <w:r w:rsidR="006D06DA">
              <w:rPr>
                <w:webHidden/>
              </w:rPr>
              <w:instrText xml:space="preserve"> PAGEREF _Toc182754828 \h </w:instrText>
            </w:r>
            <w:r w:rsidR="006D06DA">
              <w:rPr>
                <w:webHidden/>
              </w:rPr>
            </w:r>
            <w:r w:rsidR="006D06DA">
              <w:rPr>
                <w:webHidden/>
              </w:rPr>
              <w:fldChar w:fldCharType="separate"/>
            </w:r>
            <w:r w:rsidR="006751ED">
              <w:rPr>
                <w:webHidden/>
              </w:rPr>
              <w:t>9</w:t>
            </w:r>
            <w:r w:rsidR="006D06DA">
              <w:rPr>
                <w:webHidden/>
              </w:rPr>
              <w:fldChar w:fldCharType="end"/>
            </w:r>
          </w:hyperlink>
        </w:p>
        <w:p w14:paraId="1BB70A9E" w14:textId="1CE2D927" w:rsidR="006D06DA" w:rsidRDefault="00BB419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54829" w:history="1">
            <w:r w:rsidR="006D06DA" w:rsidRPr="00B62A66">
              <w:rPr>
                <w:rStyle w:val="a6"/>
              </w:rPr>
              <w:t>4.4.1</w:t>
            </w:r>
            <w:r w:rsidR="006D06D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D06DA" w:rsidRPr="00B62A66">
              <w:rPr>
                <w:rStyle w:val="a6"/>
              </w:rPr>
              <w:t>Требования к организации входных и выходных данных</w:t>
            </w:r>
            <w:r w:rsidR="006D06DA">
              <w:rPr>
                <w:webHidden/>
              </w:rPr>
              <w:tab/>
            </w:r>
            <w:r w:rsidR="006D06DA">
              <w:rPr>
                <w:webHidden/>
              </w:rPr>
              <w:fldChar w:fldCharType="begin"/>
            </w:r>
            <w:r w:rsidR="006D06DA">
              <w:rPr>
                <w:webHidden/>
              </w:rPr>
              <w:instrText xml:space="preserve"> PAGEREF _Toc182754829 \h </w:instrText>
            </w:r>
            <w:r w:rsidR="006D06DA">
              <w:rPr>
                <w:webHidden/>
              </w:rPr>
            </w:r>
            <w:r w:rsidR="006D06DA">
              <w:rPr>
                <w:webHidden/>
              </w:rPr>
              <w:fldChar w:fldCharType="separate"/>
            </w:r>
            <w:r w:rsidR="006751ED">
              <w:rPr>
                <w:webHidden/>
              </w:rPr>
              <w:t>9</w:t>
            </w:r>
            <w:r w:rsidR="006D06DA">
              <w:rPr>
                <w:webHidden/>
              </w:rPr>
              <w:fldChar w:fldCharType="end"/>
            </w:r>
          </w:hyperlink>
        </w:p>
        <w:p w14:paraId="581F1229" w14:textId="777EF60B" w:rsidR="006D06DA" w:rsidRDefault="00BB419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54830" w:history="1">
            <w:r w:rsidR="006D06DA" w:rsidRPr="00B62A66">
              <w:rPr>
                <w:rStyle w:val="a6"/>
              </w:rPr>
              <w:t>4.4.2</w:t>
            </w:r>
            <w:r w:rsidR="006D06D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D06DA" w:rsidRPr="00B62A66">
              <w:rPr>
                <w:rStyle w:val="a6"/>
              </w:rPr>
              <w:t>Требования к временным характеристикам</w:t>
            </w:r>
            <w:r w:rsidR="006D06DA">
              <w:rPr>
                <w:webHidden/>
              </w:rPr>
              <w:tab/>
            </w:r>
            <w:r w:rsidR="006D06DA">
              <w:rPr>
                <w:webHidden/>
              </w:rPr>
              <w:fldChar w:fldCharType="begin"/>
            </w:r>
            <w:r w:rsidR="006D06DA">
              <w:rPr>
                <w:webHidden/>
              </w:rPr>
              <w:instrText xml:space="preserve"> PAGEREF _Toc182754830 \h </w:instrText>
            </w:r>
            <w:r w:rsidR="006D06DA">
              <w:rPr>
                <w:webHidden/>
              </w:rPr>
            </w:r>
            <w:r w:rsidR="006D06DA">
              <w:rPr>
                <w:webHidden/>
              </w:rPr>
              <w:fldChar w:fldCharType="separate"/>
            </w:r>
            <w:r w:rsidR="006751ED">
              <w:rPr>
                <w:webHidden/>
              </w:rPr>
              <w:t>10</w:t>
            </w:r>
            <w:r w:rsidR="006D06DA">
              <w:rPr>
                <w:webHidden/>
              </w:rPr>
              <w:fldChar w:fldCharType="end"/>
            </w:r>
          </w:hyperlink>
        </w:p>
        <w:p w14:paraId="3B0882AA" w14:textId="65597BC7" w:rsidR="006D06DA" w:rsidRDefault="00BB419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54831" w:history="1">
            <w:r w:rsidR="006D06DA" w:rsidRPr="00B62A6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4.5</w:t>
            </w:r>
            <w:r w:rsidR="006D06D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D06DA" w:rsidRPr="00B62A66">
              <w:rPr>
                <w:rStyle w:val="a6"/>
              </w:rPr>
              <w:t>Требования к надежности</w:t>
            </w:r>
            <w:r w:rsidR="006D06DA">
              <w:rPr>
                <w:webHidden/>
              </w:rPr>
              <w:tab/>
            </w:r>
            <w:r w:rsidR="006D06DA">
              <w:rPr>
                <w:webHidden/>
              </w:rPr>
              <w:fldChar w:fldCharType="begin"/>
            </w:r>
            <w:r w:rsidR="006D06DA">
              <w:rPr>
                <w:webHidden/>
              </w:rPr>
              <w:instrText xml:space="preserve"> PAGEREF _Toc182754831 \h </w:instrText>
            </w:r>
            <w:r w:rsidR="006D06DA">
              <w:rPr>
                <w:webHidden/>
              </w:rPr>
            </w:r>
            <w:r w:rsidR="006D06DA">
              <w:rPr>
                <w:webHidden/>
              </w:rPr>
              <w:fldChar w:fldCharType="separate"/>
            </w:r>
            <w:r w:rsidR="006751ED">
              <w:rPr>
                <w:webHidden/>
              </w:rPr>
              <w:t>10</w:t>
            </w:r>
            <w:r w:rsidR="006D06DA">
              <w:rPr>
                <w:webHidden/>
              </w:rPr>
              <w:fldChar w:fldCharType="end"/>
            </w:r>
          </w:hyperlink>
        </w:p>
        <w:p w14:paraId="50899072" w14:textId="57473B8A" w:rsidR="006D06DA" w:rsidRDefault="00BB419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54832" w:history="1">
            <w:r w:rsidR="006D06DA" w:rsidRPr="00B62A6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4.6</w:t>
            </w:r>
            <w:r w:rsidR="006D06D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D06DA" w:rsidRPr="00B62A66">
              <w:rPr>
                <w:rStyle w:val="a6"/>
              </w:rPr>
              <w:t>Условия эксплуатации</w:t>
            </w:r>
            <w:r w:rsidR="006D06DA">
              <w:rPr>
                <w:webHidden/>
              </w:rPr>
              <w:tab/>
            </w:r>
            <w:r w:rsidR="006D06DA">
              <w:rPr>
                <w:webHidden/>
              </w:rPr>
              <w:fldChar w:fldCharType="begin"/>
            </w:r>
            <w:r w:rsidR="006D06DA">
              <w:rPr>
                <w:webHidden/>
              </w:rPr>
              <w:instrText xml:space="preserve"> PAGEREF _Toc182754832 \h </w:instrText>
            </w:r>
            <w:r w:rsidR="006D06DA">
              <w:rPr>
                <w:webHidden/>
              </w:rPr>
            </w:r>
            <w:r w:rsidR="006D06DA">
              <w:rPr>
                <w:webHidden/>
              </w:rPr>
              <w:fldChar w:fldCharType="separate"/>
            </w:r>
            <w:r w:rsidR="006751ED">
              <w:rPr>
                <w:webHidden/>
              </w:rPr>
              <w:t>10</w:t>
            </w:r>
            <w:r w:rsidR="006D06DA">
              <w:rPr>
                <w:webHidden/>
              </w:rPr>
              <w:fldChar w:fldCharType="end"/>
            </w:r>
          </w:hyperlink>
        </w:p>
        <w:p w14:paraId="48773357" w14:textId="7E6F512D" w:rsidR="006D06DA" w:rsidRDefault="00BB419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54833" w:history="1">
            <w:r w:rsidR="006D06DA" w:rsidRPr="00B62A66">
              <w:rPr>
                <w:rStyle w:val="a6"/>
              </w:rPr>
              <w:t>4.6.1</w:t>
            </w:r>
            <w:r w:rsidR="006D06D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D06DA" w:rsidRPr="00B62A66">
              <w:rPr>
                <w:rStyle w:val="a6"/>
              </w:rPr>
              <w:t>Требования к численности и квалификации персонала</w:t>
            </w:r>
            <w:r w:rsidR="006D06DA">
              <w:rPr>
                <w:webHidden/>
              </w:rPr>
              <w:tab/>
            </w:r>
            <w:r w:rsidR="006D06DA">
              <w:rPr>
                <w:webHidden/>
              </w:rPr>
              <w:fldChar w:fldCharType="begin"/>
            </w:r>
            <w:r w:rsidR="006D06DA">
              <w:rPr>
                <w:webHidden/>
              </w:rPr>
              <w:instrText xml:space="preserve"> PAGEREF _Toc182754833 \h </w:instrText>
            </w:r>
            <w:r w:rsidR="006D06DA">
              <w:rPr>
                <w:webHidden/>
              </w:rPr>
            </w:r>
            <w:r w:rsidR="006D06DA">
              <w:rPr>
                <w:webHidden/>
              </w:rPr>
              <w:fldChar w:fldCharType="separate"/>
            </w:r>
            <w:r w:rsidR="006751ED">
              <w:rPr>
                <w:webHidden/>
              </w:rPr>
              <w:t>10</w:t>
            </w:r>
            <w:r w:rsidR="006D06DA">
              <w:rPr>
                <w:webHidden/>
              </w:rPr>
              <w:fldChar w:fldCharType="end"/>
            </w:r>
          </w:hyperlink>
        </w:p>
        <w:p w14:paraId="1FF966DA" w14:textId="025CEF62" w:rsidR="006D06DA" w:rsidRDefault="00BB419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54834" w:history="1">
            <w:r w:rsidR="006D06DA" w:rsidRPr="00B62A6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4.7</w:t>
            </w:r>
            <w:r w:rsidR="006D06D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D06DA" w:rsidRPr="00B62A66">
              <w:rPr>
                <w:rStyle w:val="a6"/>
              </w:rPr>
              <w:t>Требования к составу и параметрам технических средств</w:t>
            </w:r>
            <w:r w:rsidR="006D06DA">
              <w:rPr>
                <w:webHidden/>
              </w:rPr>
              <w:tab/>
            </w:r>
            <w:r w:rsidR="006D06DA">
              <w:rPr>
                <w:webHidden/>
              </w:rPr>
              <w:fldChar w:fldCharType="begin"/>
            </w:r>
            <w:r w:rsidR="006D06DA">
              <w:rPr>
                <w:webHidden/>
              </w:rPr>
              <w:instrText xml:space="preserve"> PAGEREF _Toc182754834 \h </w:instrText>
            </w:r>
            <w:r w:rsidR="006D06DA">
              <w:rPr>
                <w:webHidden/>
              </w:rPr>
            </w:r>
            <w:r w:rsidR="006D06DA">
              <w:rPr>
                <w:webHidden/>
              </w:rPr>
              <w:fldChar w:fldCharType="separate"/>
            </w:r>
            <w:r w:rsidR="006751ED">
              <w:rPr>
                <w:webHidden/>
              </w:rPr>
              <w:t>11</w:t>
            </w:r>
            <w:r w:rsidR="006D06DA">
              <w:rPr>
                <w:webHidden/>
              </w:rPr>
              <w:fldChar w:fldCharType="end"/>
            </w:r>
          </w:hyperlink>
        </w:p>
        <w:p w14:paraId="3DEB6F4B" w14:textId="1114703C" w:rsidR="006D06DA" w:rsidRDefault="00BB419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54835" w:history="1">
            <w:r w:rsidR="006D06DA" w:rsidRPr="00B62A6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4.8</w:t>
            </w:r>
            <w:r w:rsidR="006D06D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D06DA" w:rsidRPr="00B62A66">
              <w:rPr>
                <w:rStyle w:val="a6"/>
              </w:rPr>
              <w:t>Требования к информационной и программной совместимости</w:t>
            </w:r>
            <w:r w:rsidR="006D06DA">
              <w:rPr>
                <w:webHidden/>
              </w:rPr>
              <w:tab/>
            </w:r>
            <w:r w:rsidR="006D06DA">
              <w:rPr>
                <w:webHidden/>
              </w:rPr>
              <w:fldChar w:fldCharType="begin"/>
            </w:r>
            <w:r w:rsidR="006D06DA">
              <w:rPr>
                <w:webHidden/>
              </w:rPr>
              <w:instrText xml:space="preserve"> PAGEREF _Toc182754835 \h </w:instrText>
            </w:r>
            <w:r w:rsidR="006D06DA">
              <w:rPr>
                <w:webHidden/>
              </w:rPr>
            </w:r>
            <w:r w:rsidR="006D06DA">
              <w:rPr>
                <w:webHidden/>
              </w:rPr>
              <w:fldChar w:fldCharType="separate"/>
            </w:r>
            <w:r w:rsidR="006751ED">
              <w:rPr>
                <w:webHidden/>
              </w:rPr>
              <w:t>11</w:t>
            </w:r>
            <w:r w:rsidR="006D06DA">
              <w:rPr>
                <w:webHidden/>
              </w:rPr>
              <w:fldChar w:fldCharType="end"/>
            </w:r>
          </w:hyperlink>
        </w:p>
        <w:p w14:paraId="0C196FA2" w14:textId="7551DE4E" w:rsidR="006D06DA" w:rsidRDefault="00BB419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54836" w:history="1">
            <w:r w:rsidR="006D06DA" w:rsidRPr="00B62A6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4.9</w:t>
            </w:r>
            <w:r w:rsidR="006D06D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D06DA" w:rsidRPr="00B62A66">
              <w:rPr>
                <w:rStyle w:val="a6"/>
              </w:rPr>
              <w:t>Требования к маркировке и упаковке</w:t>
            </w:r>
            <w:r w:rsidR="006D06DA">
              <w:rPr>
                <w:webHidden/>
              </w:rPr>
              <w:tab/>
            </w:r>
            <w:r w:rsidR="006D06DA">
              <w:rPr>
                <w:webHidden/>
              </w:rPr>
              <w:fldChar w:fldCharType="begin"/>
            </w:r>
            <w:r w:rsidR="006D06DA">
              <w:rPr>
                <w:webHidden/>
              </w:rPr>
              <w:instrText xml:space="preserve"> PAGEREF _Toc182754836 \h </w:instrText>
            </w:r>
            <w:r w:rsidR="006D06DA">
              <w:rPr>
                <w:webHidden/>
              </w:rPr>
            </w:r>
            <w:r w:rsidR="006D06DA">
              <w:rPr>
                <w:webHidden/>
              </w:rPr>
              <w:fldChar w:fldCharType="separate"/>
            </w:r>
            <w:r w:rsidR="006751ED">
              <w:rPr>
                <w:webHidden/>
              </w:rPr>
              <w:t>11</w:t>
            </w:r>
            <w:r w:rsidR="006D06DA">
              <w:rPr>
                <w:webHidden/>
              </w:rPr>
              <w:fldChar w:fldCharType="end"/>
            </w:r>
          </w:hyperlink>
        </w:p>
        <w:p w14:paraId="46DC5618" w14:textId="27618D41" w:rsidR="006D06DA" w:rsidRDefault="00BB4194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54837" w:history="1">
            <w:r w:rsidR="006D06DA" w:rsidRPr="00B62A6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4.10</w:t>
            </w:r>
            <w:r w:rsidR="006D06D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D06DA" w:rsidRPr="00B62A66">
              <w:rPr>
                <w:rStyle w:val="a6"/>
              </w:rPr>
              <w:t>Требования к транспортированию и хранению</w:t>
            </w:r>
            <w:r w:rsidR="006D06DA">
              <w:rPr>
                <w:webHidden/>
              </w:rPr>
              <w:tab/>
            </w:r>
            <w:r w:rsidR="006D06DA">
              <w:rPr>
                <w:webHidden/>
              </w:rPr>
              <w:fldChar w:fldCharType="begin"/>
            </w:r>
            <w:r w:rsidR="006D06DA">
              <w:rPr>
                <w:webHidden/>
              </w:rPr>
              <w:instrText xml:space="preserve"> PAGEREF _Toc182754837 \h </w:instrText>
            </w:r>
            <w:r w:rsidR="006D06DA">
              <w:rPr>
                <w:webHidden/>
              </w:rPr>
            </w:r>
            <w:r w:rsidR="006D06DA">
              <w:rPr>
                <w:webHidden/>
              </w:rPr>
              <w:fldChar w:fldCharType="separate"/>
            </w:r>
            <w:r w:rsidR="006751ED">
              <w:rPr>
                <w:webHidden/>
              </w:rPr>
              <w:t>11</w:t>
            </w:r>
            <w:r w:rsidR="006D06DA">
              <w:rPr>
                <w:webHidden/>
              </w:rPr>
              <w:fldChar w:fldCharType="end"/>
            </w:r>
          </w:hyperlink>
        </w:p>
        <w:p w14:paraId="0DDFB20F" w14:textId="22A2B46B" w:rsidR="006D06DA" w:rsidRDefault="00BB419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54838" w:history="1">
            <w:r w:rsidR="006D06DA" w:rsidRPr="00B62A66">
              <w:rPr>
                <w:rStyle w:val="a6"/>
              </w:rPr>
              <w:t>5</w:t>
            </w:r>
            <w:r w:rsidR="006D06D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D06DA" w:rsidRPr="00B62A66">
              <w:rPr>
                <w:rStyle w:val="a6"/>
              </w:rPr>
              <w:t>Требования к программной документации</w:t>
            </w:r>
            <w:r w:rsidR="006D06DA">
              <w:rPr>
                <w:webHidden/>
              </w:rPr>
              <w:tab/>
            </w:r>
            <w:r w:rsidR="006D06DA">
              <w:rPr>
                <w:webHidden/>
              </w:rPr>
              <w:fldChar w:fldCharType="begin"/>
            </w:r>
            <w:r w:rsidR="006D06DA">
              <w:rPr>
                <w:webHidden/>
              </w:rPr>
              <w:instrText xml:space="preserve"> PAGEREF _Toc182754838 \h </w:instrText>
            </w:r>
            <w:r w:rsidR="006D06DA">
              <w:rPr>
                <w:webHidden/>
              </w:rPr>
            </w:r>
            <w:r w:rsidR="006D06DA">
              <w:rPr>
                <w:webHidden/>
              </w:rPr>
              <w:fldChar w:fldCharType="separate"/>
            </w:r>
            <w:r w:rsidR="006751ED">
              <w:rPr>
                <w:webHidden/>
              </w:rPr>
              <w:t>12</w:t>
            </w:r>
            <w:r w:rsidR="006D06DA">
              <w:rPr>
                <w:webHidden/>
              </w:rPr>
              <w:fldChar w:fldCharType="end"/>
            </w:r>
          </w:hyperlink>
        </w:p>
        <w:p w14:paraId="59BEAD09" w14:textId="7A2ABEF3" w:rsidR="006D06DA" w:rsidRDefault="00BB419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54839" w:history="1">
            <w:r w:rsidR="006D06DA" w:rsidRPr="00B62A66">
              <w:rPr>
                <w:rStyle w:val="a6"/>
              </w:rPr>
              <w:t>6</w:t>
            </w:r>
            <w:r w:rsidR="006D06D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D06DA" w:rsidRPr="00B62A66">
              <w:rPr>
                <w:rStyle w:val="a6"/>
              </w:rPr>
              <w:t>Технико-экономические показатели</w:t>
            </w:r>
            <w:r w:rsidR="006D06DA">
              <w:rPr>
                <w:webHidden/>
              </w:rPr>
              <w:tab/>
            </w:r>
            <w:r w:rsidR="006D06DA">
              <w:rPr>
                <w:webHidden/>
              </w:rPr>
              <w:fldChar w:fldCharType="begin"/>
            </w:r>
            <w:r w:rsidR="006D06DA">
              <w:rPr>
                <w:webHidden/>
              </w:rPr>
              <w:instrText xml:space="preserve"> PAGEREF _Toc182754839 \h </w:instrText>
            </w:r>
            <w:r w:rsidR="006D06DA">
              <w:rPr>
                <w:webHidden/>
              </w:rPr>
            </w:r>
            <w:r w:rsidR="006D06DA">
              <w:rPr>
                <w:webHidden/>
              </w:rPr>
              <w:fldChar w:fldCharType="separate"/>
            </w:r>
            <w:r w:rsidR="006751ED">
              <w:rPr>
                <w:webHidden/>
              </w:rPr>
              <w:t>13</w:t>
            </w:r>
            <w:r w:rsidR="006D06DA">
              <w:rPr>
                <w:webHidden/>
              </w:rPr>
              <w:fldChar w:fldCharType="end"/>
            </w:r>
          </w:hyperlink>
        </w:p>
        <w:p w14:paraId="030105F8" w14:textId="1EBFAB55" w:rsidR="006D06DA" w:rsidRDefault="00BB419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54840" w:history="1">
            <w:r w:rsidR="006D06DA" w:rsidRPr="00B62A66">
              <w:rPr>
                <w:rStyle w:val="a6"/>
              </w:rPr>
              <w:t>7</w:t>
            </w:r>
            <w:r w:rsidR="006D06D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D06DA" w:rsidRPr="00B62A66">
              <w:rPr>
                <w:rStyle w:val="a6"/>
              </w:rPr>
              <w:t>Стадии и этапы разработки</w:t>
            </w:r>
            <w:r w:rsidR="006D06DA">
              <w:rPr>
                <w:webHidden/>
              </w:rPr>
              <w:tab/>
            </w:r>
            <w:r w:rsidR="006D06DA">
              <w:rPr>
                <w:webHidden/>
              </w:rPr>
              <w:fldChar w:fldCharType="begin"/>
            </w:r>
            <w:r w:rsidR="006D06DA">
              <w:rPr>
                <w:webHidden/>
              </w:rPr>
              <w:instrText xml:space="preserve"> PAGEREF _Toc182754840 \h </w:instrText>
            </w:r>
            <w:r w:rsidR="006D06DA">
              <w:rPr>
                <w:webHidden/>
              </w:rPr>
            </w:r>
            <w:r w:rsidR="006D06DA">
              <w:rPr>
                <w:webHidden/>
              </w:rPr>
              <w:fldChar w:fldCharType="separate"/>
            </w:r>
            <w:r w:rsidR="006751ED">
              <w:rPr>
                <w:webHidden/>
              </w:rPr>
              <w:t>14</w:t>
            </w:r>
            <w:r w:rsidR="006D06DA">
              <w:rPr>
                <w:webHidden/>
              </w:rPr>
              <w:fldChar w:fldCharType="end"/>
            </w:r>
          </w:hyperlink>
        </w:p>
        <w:p w14:paraId="594EAA72" w14:textId="49287FBF" w:rsidR="006D06DA" w:rsidRDefault="00BB419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54841" w:history="1">
            <w:r w:rsidR="006D06DA" w:rsidRPr="00B62A66">
              <w:rPr>
                <w:rStyle w:val="a6"/>
              </w:rPr>
              <w:t>8</w:t>
            </w:r>
            <w:r w:rsidR="006D06D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D06DA" w:rsidRPr="00B62A66">
              <w:rPr>
                <w:rStyle w:val="a6"/>
              </w:rPr>
              <w:t>Порядок контроля и приемки</w:t>
            </w:r>
            <w:r w:rsidR="006D06DA">
              <w:rPr>
                <w:webHidden/>
              </w:rPr>
              <w:tab/>
            </w:r>
            <w:r w:rsidR="006D06DA">
              <w:rPr>
                <w:webHidden/>
              </w:rPr>
              <w:fldChar w:fldCharType="begin"/>
            </w:r>
            <w:r w:rsidR="006D06DA">
              <w:rPr>
                <w:webHidden/>
              </w:rPr>
              <w:instrText xml:space="preserve"> PAGEREF _Toc182754841 \h </w:instrText>
            </w:r>
            <w:r w:rsidR="006D06DA">
              <w:rPr>
                <w:webHidden/>
              </w:rPr>
            </w:r>
            <w:r w:rsidR="006D06DA">
              <w:rPr>
                <w:webHidden/>
              </w:rPr>
              <w:fldChar w:fldCharType="separate"/>
            </w:r>
            <w:r w:rsidR="006751ED">
              <w:rPr>
                <w:webHidden/>
              </w:rPr>
              <w:t>16</w:t>
            </w:r>
            <w:r w:rsidR="006D06DA">
              <w:rPr>
                <w:webHidden/>
              </w:rPr>
              <w:fldChar w:fldCharType="end"/>
            </w:r>
          </w:hyperlink>
        </w:p>
        <w:p w14:paraId="15FE9A3E" w14:textId="39EDCFD4" w:rsidR="00C15772" w:rsidRDefault="00442256" w:rsidP="00C15772">
          <w:pPr>
            <w:pStyle w:val="11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EECD698" w14:textId="611A9B6B" w:rsidR="008A3C7E" w:rsidRDefault="00680547" w:rsidP="0074588A">
      <w:pPr>
        <w:pStyle w:val="1"/>
        <w:ind w:left="0" w:firstLine="709"/>
      </w:pPr>
      <w:bookmarkStart w:id="0" w:name="_Toc182754817"/>
      <w:bookmarkStart w:id="1" w:name="_Hlk178012823"/>
      <w:r>
        <w:lastRenderedPageBreak/>
        <w:t>Введение</w:t>
      </w:r>
      <w:bookmarkEnd w:id="0"/>
    </w:p>
    <w:p w14:paraId="7240C137" w14:textId="0D3A68A0" w:rsidR="00541702" w:rsidRDefault="003D14D4" w:rsidP="0074588A">
      <w:pPr>
        <w:pStyle w:val="2"/>
        <w:ind w:left="0" w:firstLine="709"/>
      </w:pPr>
      <w:bookmarkStart w:id="2" w:name="_Toc182754818"/>
      <w:bookmarkStart w:id="3" w:name="_Hlk178012029"/>
      <w:bookmarkEnd w:id="1"/>
      <w:r>
        <w:t xml:space="preserve">Наименование </w:t>
      </w:r>
      <w:r w:rsidR="00680547">
        <w:t>программы</w:t>
      </w:r>
      <w:bookmarkEnd w:id="2"/>
    </w:p>
    <w:bookmarkEnd w:id="3"/>
    <w:p w14:paraId="14CC7F1F" w14:textId="3CAB0C50" w:rsidR="00680547" w:rsidRDefault="00680547" w:rsidP="00680547">
      <w:pPr>
        <w:ind w:firstLine="709"/>
      </w:pPr>
      <w:r w:rsidRPr="00680547">
        <w:t xml:space="preserve">Информационная система учета </w:t>
      </w:r>
      <w:r w:rsidR="00E81F49">
        <w:t>магазина одежды</w:t>
      </w:r>
      <w:r w:rsidRPr="00680547">
        <w:t xml:space="preserve">. Данная информационная система предназначена для автоматизации </w:t>
      </w:r>
      <w:r w:rsidR="00E81F49">
        <w:t>работы систем управления приема товара, коррекции цен и скорости обслуживания клиентов</w:t>
      </w:r>
      <w:r w:rsidRPr="00680547">
        <w:t xml:space="preserve">, повышения качества обслуживания, предназначена для автоматизации хранения данных о </w:t>
      </w:r>
      <w:r w:rsidR="00E81F49">
        <w:t>товаре</w:t>
      </w:r>
      <w:r w:rsidRPr="00680547">
        <w:t xml:space="preserve">, </w:t>
      </w:r>
      <w:r w:rsidR="00E81F49">
        <w:t>его состоянии на складе</w:t>
      </w:r>
      <w:r w:rsidRPr="00680547">
        <w:t>.</w:t>
      </w:r>
    </w:p>
    <w:p w14:paraId="2916EFA6" w14:textId="16912FA9" w:rsidR="0074588A" w:rsidRDefault="0074588A" w:rsidP="0074588A">
      <w:pPr>
        <w:pStyle w:val="2"/>
        <w:ind w:left="0" w:firstLine="709"/>
      </w:pPr>
      <w:bookmarkStart w:id="4" w:name="_Toc182754819"/>
      <w:r>
        <w:t>Область применения</w:t>
      </w:r>
      <w:bookmarkEnd w:id="4"/>
    </w:p>
    <w:p w14:paraId="75F95C82" w14:textId="0B400BAD" w:rsidR="00FB57CF" w:rsidRPr="00FB57CF" w:rsidRDefault="0074588A" w:rsidP="00FB57CF">
      <w:pPr>
        <w:ind w:firstLine="709"/>
      </w:pPr>
      <w:r>
        <w:t>Областью применения программного продукта явля</w:t>
      </w:r>
      <w:r w:rsidR="00E81F49">
        <w:t>ю</w:t>
      </w:r>
      <w:r>
        <w:t>тся</w:t>
      </w:r>
      <w:r w:rsidR="00E81F49">
        <w:t xml:space="preserve"> частные точки магазинов одежды, занимающиеся закупкой товара на продажу, корректировкой цен на них, а также непосредственной продажей товара</w:t>
      </w:r>
      <w:r w:rsidR="00FB57CF">
        <w:t>.</w:t>
      </w:r>
    </w:p>
    <w:p w14:paraId="12049D2E" w14:textId="0CF73B83" w:rsidR="00FB57CF" w:rsidRDefault="00115FCB" w:rsidP="00115FCB">
      <w:pPr>
        <w:pStyle w:val="1"/>
        <w:ind w:left="0" w:firstLine="709"/>
      </w:pPr>
      <w:bookmarkStart w:id="5" w:name="_Toc182754820"/>
      <w:bookmarkStart w:id="6" w:name="_Hlk178014405"/>
      <w:r>
        <w:lastRenderedPageBreak/>
        <w:t>Основание для разработки</w:t>
      </w:r>
      <w:bookmarkEnd w:id="5"/>
    </w:p>
    <w:bookmarkEnd w:id="6"/>
    <w:p w14:paraId="03B2C74B" w14:textId="31916713" w:rsidR="00115FCB" w:rsidRPr="00115FCB" w:rsidRDefault="00777162" w:rsidP="00115FCB">
      <w:pPr>
        <w:ind w:firstLine="709"/>
      </w:pPr>
      <w:r>
        <w:t xml:space="preserve">Основанием для разработки является Техническое задание (Далее ТЗ) по ГОСТ 19. ТЗ утверждено руководителем учебной практики </w:t>
      </w:r>
      <w:proofErr w:type="spellStart"/>
      <w:r>
        <w:t>Долженковой</w:t>
      </w:r>
      <w:proofErr w:type="spellEnd"/>
      <w:r>
        <w:t xml:space="preserve"> Марией Львовной, именуемой в дальнейшем Заказчиком, и </w:t>
      </w:r>
      <w:r w:rsidR="001B656C">
        <w:t>Губкиным Данилом Ивановичем</w:t>
      </w:r>
      <w:r>
        <w:t xml:space="preserve">, именуемым в дальнейшем исполнителем, </w:t>
      </w:r>
      <w:r w:rsidR="00F131CE">
        <w:t>01.09.2024</w:t>
      </w:r>
      <w:r>
        <w:t>.</w:t>
      </w:r>
    </w:p>
    <w:p w14:paraId="46A0FD01" w14:textId="25A1726D" w:rsidR="0074588A" w:rsidRDefault="00777162" w:rsidP="00680547">
      <w:pPr>
        <w:ind w:firstLine="709"/>
      </w:pPr>
      <w:r>
        <w:t xml:space="preserve">Согласно договору, Исполнитель обязан разработать информационную систему (Далее ИС) </w:t>
      </w:r>
      <w:r w:rsidR="001B656C">
        <w:t>для магазина одежды</w:t>
      </w:r>
      <w:r>
        <w:t xml:space="preserve"> и продемонстрировать работу ИС на собственном оборудовании не позднее </w:t>
      </w:r>
      <w:r w:rsidR="006751ED">
        <w:t>02.09.2024</w:t>
      </w:r>
      <w:r>
        <w:t xml:space="preserve">, предоставить исходные коды и комплект документации </w:t>
      </w:r>
      <w:r w:rsidR="00973EDF">
        <w:t xml:space="preserve">к разработанной системе не позднее </w:t>
      </w:r>
      <w:r w:rsidR="006751ED">
        <w:t>24.11.2024</w:t>
      </w:r>
      <w:r w:rsidR="00973EDF">
        <w:t>.</w:t>
      </w:r>
    </w:p>
    <w:p w14:paraId="5D98125D" w14:textId="62F4F4CB" w:rsidR="00973EDF" w:rsidRDefault="00973EDF" w:rsidP="00680547">
      <w:pPr>
        <w:ind w:firstLine="709"/>
      </w:pPr>
      <w:r>
        <w:t xml:space="preserve">Наименование темы разработки – «Информационная система </w:t>
      </w:r>
      <w:r w:rsidR="001B656C">
        <w:t>для магазина одежды</w:t>
      </w:r>
      <w:r>
        <w:t>».</w:t>
      </w:r>
    </w:p>
    <w:p w14:paraId="3D2E0B7A" w14:textId="44AB938A" w:rsidR="005A39EE" w:rsidRDefault="005A39EE" w:rsidP="005A39EE">
      <w:pPr>
        <w:pStyle w:val="1"/>
        <w:ind w:left="0" w:firstLine="709"/>
      </w:pPr>
      <w:bookmarkStart w:id="7" w:name="_Toc182754821"/>
      <w:r>
        <w:lastRenderedPageBreak/>
        <w:t>Назначение разработки</w:t>
      </w:r>
      <w:bookmarkEnd w:id="7"/>
    </w:p>
    <w:p w14:paraId="0F7C6D0A" w14:textId="1F317782" w:rsidR="005A39EE" w:rsidRDefault="005A39EE" w:rsidP="001B656C">
      <w:pPr>
        <w:ind w:firstLine="709"/>
      </w:pPr>
      <w:r>
        <w:t>Программа будет использоваться для автоматизации процессов учета</w:t>
      </w:r>
      <w:r w:rsidR="001B656C">
        <w:t xml:space="preserve"> и</w:t>
      </w:r>
      <w:r>
        <w:t xml:space="preserve"> управления</w:t>
      </w:r>
      <w:r w:rsidR="001B656C">
        <w:t xml:space="preserve"> товаром на складе и его ценами следующими должностными лицами</w:t>
      </w:r>
      <w:r>
        <w:t>:</w:t>
      </w:r>
    </w:p>
    <w:p w14:paraId="112178AD" w14:textId="287213B4" w:rsidR="005A39EE" w:rsidRDefault="001B656C" w:rsidP="005A39EE">
      <w:pPr>
        <w:pStyle w:val="a0"/>
        <w:ind w:firstLine="709"/>
      </w:pPr>
      <w:r>
        <w:t>администратор магазина</w:t>
      </w:r>
      <w:r w:rsidR="005A39EE">
        <w:t>;</w:t>
      </w:r>
    </w:p>
    <w:p w14:paraId="077B6127" w14:textId="074C488F" w:rsidR="005A39EE" w:rsidRDefault="001B656C" w:rsidP="005A39EE">
      <w:pPr>
        <w:pStyle w:val="a0"/>
        <w:ind w:firstLine="709"/>
      </w:pPr>
      <w:r>
        <w:t>товаровед;</w:t>
      </w:r>
    </w:p>
    <w:p w14:paraId="73EAEB7A" w14:textId="4C6161AA" w:rsidR="005A39EE" w:rsidRDefault="001B656C" w:rsidP="005A39EE">
      <w:pPr>
        <w:pStyle w:val="a0"/>
        <w:ind w:firstLine="709"/>
      </w:pPr>
      <w:r>
        <w:t>кассир.</w:t>
      </w:r>
    </w:p>
    <w:p w14:paraId="6E391F81" w14:textId="1B71BD5B" w:rsidR="009A668C" w:rsidRDefault="00AB5248" w:rsidP="009A668C">
      <w:pPr>
        <w:pStyle w:val="2"/>
        <w:ind w:left="0" w:firstLine="709"/>
      </w:pPr>
      <w:bookmarkStart w:id="8" w:name="_Toc182754822"/>
      <w:bookmarkStart w:id="9" w:name="_Hlk178016379"/>
      <w:r>
        <w:t>Функциональное назначение</w:t>
      </w:r>
      <w:bookmarkEnd w:id="8"/>
    </w:p>
    <w:bookmarkEnd w:id="9"/>
    <w:p w14:paraId="757A1D21" w14:textId="701040AC" w:rsidR="00AB5248" w:rsidRDefault="00AB5248" w:rsidP="00AB5248">
      <w:pPr>
        <w:ind w:firstLine="709"/>
      </w:pPr>
      <w:r>
        <w:t xml:space="preserve">Для </w:t>
      </w:r>
      <w:r w:rsidR="001B656C">
        <w:t>администратора магазина</w:t>
      </w:r>
      <w:r>
        <w:t xml:space="preserve"> ИС предоставляет возможность </w:t>
      </w:r>
      <w:r w:rsidR="001B656C">
        <w:t>корректировать цены и себестоимость товаров согласно актуальному курсу для поддержания прибыли магазина</w:t>
      </w:r>
      <w:r>
        <w:t>.</w:t>
      </w:r>
    </w:p>
    <w:p w14:paraId="3A8DFD2C" w14:textId="0AFB0EA1" w:rsidR="001B656C" w:rsidRDefault="001B656C" w:rsidP="001B656C">
      <w:pPr>
        <w:ind w:firstLine="709"/>
      </w:pPr>
      <w:r>
        <w:t>Для товароведа ИС предоставляет возможность вносить данные о поступившем на склад товаре и его количестве для повышения продаж магазина.</w:t>
      </w:r>
    </w:p>
    <w:p w14:paraId="7B61445D" w14:textId="3D7B20B2" w:rsidR="00A560D3" w:rsidRPr="00AB5248" w:rsidRDefault="001B656C" w:rsidP="00AB5248">
      <w:pPr>
        <w:ind w:firstLine="709"/>
      </w:pPr>
      <w:r>
        <w:t>Для кассира ИС предоставляет возможность заниматься продажей товара, автоматически считать сдачу, а также печатать сменные отчеты, необходимые для анализа покупательской способности.</w:t>
      </w:r>
    </w:p>
    <w:p w14:paraId="0B6C3269" w14:textId="487F3A03" w:rsidR="002C239E" w:rsidRDefault="002C239E" w:rsidP="002C239E">
      <w:pPr>
        <w:pStyle w:val="2"/>
        <w:ind w:left="0" w:firstLine="709"/>
      </w:pPr>
      <w:bookmarkStart w:id="10" w:name="_Toc182754823"/>
      <w:r>
        <w:t>Эксплуатационное назначение</w:t>
      </w:r>
      <w:bookmarkEnd w:id="10"/>
    </w:p>
    <w:p w14:paraId="53E167FF" w14:textId="54E59819" w:rsidR="002C239E" w:rsidRPr="002C239E" w:rsidRDefault="00ED662C" w:rsidP="002C239E">
      <w:pPr>
        <w:ind w:firstLine="709"/>
      </w:pPr>
      <w:r>
        <w:t>Информационная система должна эксплуатироваться на</w:t>
      </w:r>
      <w:r w:rsidR="00273F43">
        <w:t xml:space="preserve"> персональных компьютерах или ноутбуках с установленной операционной системой </w:t>
      </w:r>
      <w:r w:rsidR="00273F43">
        <w:rPr>
          <w:lang w:val="en-US"/>
        </w:rPr>
        <w:t>Windows</w:t>
      </w:r>
      <w:r w:rsidR="00273F43">
        <w:t xml:space="preserve"> версии 7 и выше, имеющих постоянный доступ в интернет</w:t>
      </w:r>
      <w:r w:rsidR="00565681">
        <w:t>,</w:t>
      </w:r>
      <w:r>
        <w:t xml:space="preserve"> для обеспечения быстрого доступа к ключевым функциям и данным в любое</w:t>
      </w:r>
      <w:r w:rsidR="00322E90">
        <w:t xml:space="preserve"> </w:t>
      </w:r>
      <w:r>
        <w:t>время</w:t>
      </w:r>
      <w:r w:rsidR="00322E90">
        <w:t>. Это позволит оперативно решать задачи по</w:t>
      </w:r>
      <w:r w:rsidR="00273F43">
        <w:t xml:space="preserve"> приему товара, корректированию цен и себестоимости, а также продажи товара и печати сводных отчетов</w:t>
      </w:r>
      <w:r w:rsidR="00322E90">
        <w:t xml:space="preserve">. </w:t>
      </w:r>
    </w:p>
    <w:p w14:paraId="441C39BA" w14:textId="3392CA47" w:rsidR="00FD22AE" w:rsidRDefault="00FD22AE" w:rsidP="00FD22AE">
      <w:pPr>
        <w:pStyle w:val="1"/>
        <w:ind w:left="0" w:firstLine="709"/>
      </w:pPr>
      <w:bookmarkStart w:id="11" w:name="_Toc182754824"/>
      <w:r>
        <w:lastRenderedPageBreak/>
        <w:t>Требования к программе</w:t>
      </w:r>
      <w:bookmarkEnd w:id="11"/>
    </w:p>
    <w:p w14:paraId="782F7099" w14:textId="27C7B27E" w:rsidR="00DC697B" w:rsidRDefault="00DC697B" w:rsidP="00DC697B">
      <w:pPr>
        <w:pStyle w:val="2"/>
        <w:ind w:left="0" w:firstLine="709"/>
      </w:pPr>
      <w:bookmarkStart w:id="12" w:name="_Toc182754825"/>
      <w:bookmarkStart w:id="13" w:name="_Hlk182588645"/>
      <w:r>
        <w:t xml:space="preserve">Требования к </w:t>
      </w:r>
      <w:r w:rsidR="00F512A7">
        <w:t>пользовательскому интерфейсу</w:t>
      </w:r>
      <w:bookmarkEnd w:id="12"/>
    </w:p>
    <w:bookmarkEnd w:id="13"/>
    <w:p w14:paraId="081F0832" w14:textId="2C1760D1" w:rsidR="00E01149" w:rsidRDefault="005476CE" w:rsidP="008F544F">
      <w:pPr>
        <w:ind w:firstLine="709"/>
      </w:pPr>
      <w:r>
        <w:t xml:space="preserve">Прототипы экранных форм информационной системы представлены на рисунках ниже. </w:t>
      </w:r>
      <w:r w:rsidR="008F544F">
        <w:t xml:space="preserve">После открытия приложения, пользователю </w:t>
      </w:r>
      <w:r w:rsidR="0080797A">
        <w:t>представляется</w:t>
      </w:r>
      <w:r w:rsidR="008F544F">
        <w:t xml:space="preserve"> главная форма ИС</w:t>
      </w:r>
      <w:r w:rsidR="002B49D1">
        <w:t xml:space="preserve"> (см. рис. 1)</w:t>
      </w:r>
      <w:r w:rsidR="008F544F">
        <w:t>. В верхней части окна располагае</w:t>
      </w:r>
      <w:r w:rsidR="0080797A">
        <w:t>т</w:t>
      </w:r>
      <w:r w:rsidR="008F544F">
        <w:t xml:space="preserve">ся поле управления с кнопкой «Файл», в правой части находится поле суммы, являющееся динамичным и изменяющееся в зависимости от суммы цен выбранных для продажи товаров, под ним находится поле, в котором отображаются выбранные товары, ниже этого поля находятся кнопки «Оплата» и «Отменить чек», выполняющие переход на окно оплаты товаров и очищающие поля суммы и </w:t>
      </w:r>
      <w:r w:rsidR="0080797A">
        <w:t xml:space="preserve">списка выбранных товаров соответственно. Основную часть окна занимает место с категориями товаров на продажу, при нажатии на любой из них, товар появляется в списке покупок, а его цена суммируется с уже имеющейся в после суммы. </w:t>
      </w:r>
    </w:p>
    <w:p w14:paraId="2A1D8789" w14:textId="77777777" w:rsidR="0080797A" w:rsidRDefault="0080797A" w:rsidP="008F544F">
      <w:pPr>
        <w:ind w:firstLine="709"/>
      </w:pPr>
    </w:p>
    <w:p w14:paraId="6761B8EB" w14:textId="5F57DF37" w:rsidR="001637AC" w:rsidRDefault="008F544F" w:rsidP="00E01149">
      <w:pPr>
        <w:ind w:firstLine="0"/>
        <w:jc w:val="center"/>
      </w:pPr>
      <w:r>
        <w:rPr>
          <w:noProof/>
        </w:rPr>
        <w:drawing>
          <wp:inline distT="0" distB="0" distL="0" distR="0" wp14:anchorId="491B175F" wp14:editId="2F5C81E9">
            <wp:extent cx="4269070" cy="27336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Прототип гм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118" cy="273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218E" w14:textId="1E829B10" w:rsidR="00685F0B" w:rsidRDefault="00685F0B" w:rsidP="00E01149">
      <w:pPr>
        <w:ind w:firstLine="0"/>
        <w:jc w:val="center"/>
      </w:pPr>
      <w:r>
        <w:t>Рисунок 1 – Главная форма</w:t>
      </w:r>
    </w:p>
    <w:p w14:paraId="653AFAA3" w14:textId="293EFAA9" w:rsidR="00685F0B" w:rsidRDefault="00685F0B" w:rsidP="00E01149">
      <w:pPr>
        <w:ind w:firstLine="0"/>
        <w:jc w:val="center"/>
      </w:pPr>
    </w:p>
    <w:p w14:paraId="580396DE" w14:textId="112E8D30" w:rsidR="003F1C35" w:rsidRDefault="0080797A" w:rsidP="00685F0B">
      <w:pPr>
        <w:ind w:firstLine="709"/>
      </w:pPr>
      <w:r>
        <w:t>При нажатии на кнопку «Оплата»</w:t>
      </w:r>
      <w:r w:rsidR="002B49D1">
        <w:t xml:space="preserve"> (см. рис. 2)</w:t>
      </w:r>
      <w:r>
        <w:t xml:space="preserve"> открывается окно оплаты, состоящее из поля «Наличными», куда кассир может вписать количество денег, которое дал ему покупатель, и сдача, где в зависимости от суммы и количества наличных будет автоматически высчитываться количество сдачи, которое нужно дать покупателю. Кнопка оплата картой сразу проводит платеж, окно закрывается, а база данных вычитает количество купленного товара из перечня и записывает транзакцию.</w:t>
      </w:r>
    </w:p>
    <w:p w14:paraId="189CF423" w14:textId="05ECED31" w:rsidR="00685F0B" w:rsidRDefault="0080797A" w:rsidP="003F1C3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D5427CC" wp14:editId="5087BA61">
            <wp:extent cx="4313693" cy="2762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Прототип оплаты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202" cy="277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9615" w14:textId="3806D54E" w:rsidR="003F1C35" w:rsidRDefault="003F1C35" w:rsidP="003F1C35">
      <w:pPr>
        <w:ind w:firstLine="0"/>
        <w:jc w:val="center"/>
      </w:pPr>
      <w:r>
        <w:t xml:space="preserve">Рисунок 2 – Форма </w:t>
      </w:r>
      <w:r w:rsidR="0080797A">
        <w:t>оплаты товара</w:t>
      </w:r>
    </w:p>
    <w:p w14:paraId="093F6658" w14:textId="68FE15F8" w:rsidR="003F1C35" w:rsidRDefault="003F1C35" w:rsidP="003F1C35">
      <w:pPr>
        <w:ind w:firstLine="709"/>
      </w:pPr>
    </w:p>
    <w:p w14:paraId="2F1EE256" w14:textId="67A7BA59" w:rsidR="00C47178" w:rsidRDefault="002B49D1" w:rsidP="003F1C35">
      <w:pPr>
        <w:ind w:firstLine="709"/>
      </w:pPr>
      <w:r>
        <w:t>При нажатии на кнопку «Файл» (см. рис. 3 и рис. 4) на главной форме, пользователю будет предложено выбрать, какое действие он собирается выполнить, открыть окно администрирования или напечатать отчеты. При выборе действия «Отчеты», пользователю дадут выбрать тип отчета, общий или отчет о прибыли, в зависимости от выбранного действия будет открыто окно с соответсвенными данными.</w:t>
      </w:r>
    </w:p>
    <w:p w14:paraId="3C52A1C3" w14:textId="77777777" w:rsidR="002B49D1" w:rsidRDefault="002B49D1" w:rsidP="003F1C35">
      <w:pPr>
        <w:ind w:firstLine="709"/>
      </w:pPr>
    </w:p>
    <w:p w14:paraId="2BE7FC76" w14:textId="50FBFDFE" w:rsidR="00C47178" w:rsidRDefault="002B49D1" w:rsidP="00C47178">
      <w:pPr>
        <w:ind w:firstLine="0"/>
        <w:jc w:val="center"/>
      </w:pPr>
      <w:r>
        <w:rPr>
          <w:noProof/>
        </w:rPr>
        <w:drawing>
          <wp:inline distT="0" distB="0" distL="0" distR="0" wp14:anchorId="6E4BD4D5" wp14:editId="6E30EE3B">
            <wp:extent cx="4552950" cy="291545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Прототип отчетов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688" cy="293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3F56E" w14:textId="254E83A0" w:rsidR="00C47178" w:rsidRDefault="00C47178" w:rsidP="00C47178">
      <w:pPr>
        <w:ind w:firstLine="0"/>
        <w:jc w:val="center"/>
      </w:pPr>
      <w:r>
        <w:t xml:space="preserve">Рисунок </w:t>
      </w:r>
      <w:r w:rsidR="002B49D1">
        <w:t>3</w:t>
      </w:r>
      <w:r>
        <w:t xml:space="preserve"> – Форма </w:t>
      </w:r>
      <w:r w:rsidR="002B49D1">
        <w:t>выбора типа отчета</w:t>
      </w:r>
    </w:p>
    <w:p w14:paraId="68097C1F" w14:textId="4EEB97EA" w:rsidR="00C47178" w:rsidRDefault="00C47178" w:rsidP="002B49D1">
      <w:pPr>
        <w:ind w:firstLine="0"/>
      </w:pPr>
    </w:p>
    <w:p w14:paraId="3F2FC001" w14:textId="5FDA9E5C" w:rsidR="00C47178" w:rsidRDefault="002B49D1" w:rsidP="00C4717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0FA26EE" wp14:editId="77B46DCC">
            <wp:extent cx="4362450" cy="2793472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Прототип суммы в отчете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837" cy="280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670C" w14:textId="3D3824FD" w:rsidR="00C47178" w:rsidRDefault="00C47178" w:rsidP="00C47178">
      <w:pPr>
        <w:ind w:firstLine="0"/>
        <w:jc w:val="center"/>
      </w:pPr>
      <w:r>
        <w:t>Рисунок 4 – Форма отчет</w:t>
      </w:r>
      <w:r w:rsidR="002B49D1">
        <w:t>а</w:t>
      </w:r>
    </w:p>
    <w:p w14:paraId="3750F962" w14:textId="387BF23A" w:rsidR="00C47178" w:rsidRDefault="00C47178" w:rsidP="00C47178">
      <w:pPr>
        <w:ind w:firstLine="0"/>
        <w:jc w:val="center"/>
      </w:pPr>
    </w:p>
    <w:p w14:paraId="7924A26A" w14:textId="04FE7F5B" w:rsidR="00327951" w:rsidRDefault="002B49D1" w:rsidP="00C47178">
      <w:pPr>
        <w:ind w:firstLine="709"/>
      </w:pPr>
      <w:r>
        <w:t>При нажатии на кнопку «Окно администрирования» на вкладке «Файл» (см. рис. 5) открывается окно, позволяющее ввести количество поступившего товара на склад и изменить его цену.</w:t>
      </w:r>
    </w:p>
    <w:p w14:paraId="32688154" w14:textId="77777777" w:rsidR="00877E7E" w:rsidRDefault="00877E7E" w:rsidP="00C47178">
      <w:pPr>
        <w:ind w:firstLine="709"/>
      </w:pPr>
    </w:p>
    <w:p w14:paraId="44F70ACB" w14:textId="436B7161" w:rsidR="00327951" w:rsidRDefault="002B49D1" w:rsidP="00327951">
      <w:pPr>
        <w:ind w:firstLine="0"/>
        <w:jc w:val="center"/>
      </w:pPr>
      <w:r>
        <w:rPr>
          <w:noProof/>
        </w:rPr>
        <w:drawing>
          <wp:inline distT="0" distB="0" distL="0" distR="0" wp14:anchorId="0BE9663A" wp14:editId="140381E9">
            <wp:extent cx="4640939" cy="29718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рототип экранной формы окна администратора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557" cy="29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94A7" w14:textId="6CDA1257" w:rsidR="00327951" w:rsidRDefault="00327951" w:rsidP="00327951">
      <w:pPr>
        <w:ind w:firstLine="0"/>
        <w:jc w:val="center"/>
      </w:pPr>
      <w:r>
        <w:t xml:space="preserve">Рисунок 5 – Форма </w:t>
      </w:r>
      <w:r w:rsidR="00877E7E">
        <w:t>окна администрирования</w:t>
      </w:r>
    </w:p>
    <w:p w14:paraId="179C310F" w14:textId="6E3640FD" w:rsidR="0093217D" w:rsidRDefault="0093217D" w:rsidP="00877E7E">
      <w:pPr>
        <w:ind w:firstLine="0"/>
      </w:pPr>
    </w:p>
    <w:p w14:paraId="355BD1D4" w14:textId="1BAC61E5" w:rsidR="00F512A7" w:rsidRDefault="00F512A7" w:rsidP="00F512A7">
      <w:pPr>
        <w:pStyle w:val="2"/>
      </w:pPr>
      <w:bookmarkStart w:id="14" w:name="_Toc182754826"/>
      <w:r>
        <w:t>Требования к функци</w:t>
      </w:r>
      <w:r w:rsidR="00223D57">
        <w:t>ям (задачам), выполняемым системой</w:t>
      </w:r>
      <w:bookmarkEnd w:id="14"/>
    </w:p>
    <w:p w14:paraId="0D645488" w14:textId="32682312" w:rsidR="001B7A69" w:rsidRDefault="00223D57" w:rsidP="001B7A69">
      <w:r w:rsidRPr="00223D57">
        <w:t>Все функциональные требования представлены в Таблице 1.</w:t>
      </w:r>
    </w:p>
    <w:p w14:paraId="60163870" w14:textId="77777777" w:rsidR="00877E7E" w:rsidRDefault="00877E7E" w:rsidP="001B7A69"/>
    <w:p w14:paraId="4E401BBB" w14:textId="77777777" w:rsidR="00223D57" w:rsidRPr="00223D57" w:rsidRDefault="00223D57" w:rsidP="00223D57">
      <w:pPr>
        <w:spacing w:before="0"/>
        <w:ind w:firstLine="0"/>
        <w:rPr>
          <w:rFonts w:eastAsia="Times New Roman" w:cs="Times New Roman"/>
          <w:szCs w:val="24"/>
        </w:rPr>
      </w:pPr>
      <w:r w:rsidRPr="00223D57">
        <w:rPr>
          <w:rFonts w:eastAsia="Times New Roman" w:cs="Times New Roman"/>
          <w:szCs w:val="24"/>
        </w:rPr>
        <w:lastRenderedPageBreak/>
        <w:t>Таблица 1 – Функциональные требования</w:t>
      </w:r>
    </w:p>
    <w:tbl>
      <w:tblPr>
        <w:tblW w:w="10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"/>
        <w:gridCol w:w="2344"/>
        <w:gridCol w:w="2834"/>
        <w:gridCol w:w="2267"/>
        <w:gridCol w:w="2409"/>
      </w:tblGrid>
      <w:tr w:rsidR="00223D57" w:rsidRPr="00223D57" w14:paraId="287E024C" w14:textId="77777777" w:rsidTr="00972411"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4BB84" w14:textId="77777777" w:rsidR="00223D57" w:rsidRPr="00223D57" w:rsidRDefault="00223D57" w:rsidP="00223D57">
            <w:pPr>
              <w:spacing w:before="0" w:after="60" w:line="276" w:lineRule="auto"/>
              <w:ind w:firstLine="0"/>
              <w:jc w:val="left"/>
              <w:rPr>
                <w:rFonts w:eastAsia="Times New Roman" w:cs="Times New Roman"/>
                <w:b/>
                <w:color w:val="000000"/>
                <w:szCs w:val="24"/>
                <w:highlight w:val="white"/>
              </w:rPr>
            </w:pPr>
            <w:r w:rsidRPr="00223D57">
              <w:rPr>
                <w:rFonts w:eastAsia="Times New Roman" w:cs="Times New Roman"/>
                <w:b/>
                <w:color w:val="000000"/>
                <w:szCs w:val="24"/>
                <w:highlight w:val="white"/>
              </w:rPr>
              <w:t>№</w:t>
            </w:r>
          </w:p>
        </w:tc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A5D9D" w14:textId="77777777" w:rsidR="00223D57" w:rsidRPr="00223D57" w:rsidRDefault="00223D57" w:rsidP="00223D57">
            <w:pPr>
              <w:spacing w:before="0" w:after="60" w:line="276" w:lineRule="auto"/>
              <w:ind w:firstLine="0"/>
              <w:jc w:val="left"/>
              <w:rPr>
                <w:rFonts w:eastAsia="Times New Roman" w:cs="Times New Roman"/>
                <w:b/>
                <w:color w:val="000000"/>
                <w:szCs w:val="24"/>
                <w:highlight w:val="white"/>
              </w:rPr>
            </w:pPr>
            <w:r w:rsidRPr="00223D57">
              <w:rPr>
                <w:rFonts w:eastAsia="Times New Roman" w:cs="Times New Roman"/>
                <w:b/>
                <w:color w:val="000000"/>
                <w:szCs w:val="24"/>
                <w:highlight w:val="white"/>
              </w:rPr>
              <w:t>Название функции</w:t>
            </w:r>
          </w:p>
        </w:tc>
        <w:tc>
          <w:tcPr>
            <w:tcW w:w="2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645BF" w14:textId="77777777" w:rsidR="00223D57" w:rsidRPr="00223D57" w:rsidRDefault="00223D57" w:rsidP="00223D57">
            <w:pPr>
              <w:spacing w:before="0" w:after="60" w:line="276" w:lineRule="auto"/>
              <w:ind w:firstLine="0"/>
              <w:jc w:val="left"/>
              <w:rPr>
                <w:rFonts w:eastAsia="Times New Roman" w:cs="Times New Roman"/>
                <w:b/>
                <w:color w:val="1F1F1F"/>
                <w:szCs w:val="24"/>
                <w:highlight w:val="white"/>
              </w:rPr>
            </w:pPr>
            <w:r w:rsidRPr="00223D57">
              <w:rPr>
                <w:rFonts w:eastAsia="Times New Roman" w:cs="Times New Roman"/>
                <w:b/>
                <w:color w:val="1F1F1F"/>
                <w:szCs w:val="24"/>
                <w:highlight w:val="white"/>
              </w:rPr>
              <w:t>Входные параметры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E9803" w14:textId="77777777" w:rsidR="00223D57" w:rsidRPr="00223D57" w:rsidRDefault="00223D57" w:rsidP="00223D57">
            <w:pPr>
              <w:spacing w:before="0" w:after="60" w:line="276" w:lineRule="auto"/>
              <w:ind w:firstLine="0"/>
              <w:jc w:val="left"/>
              <w:rPr>
                <w:rFonts w:eastAsia="Times New Roman" w:cs="Times New Roman"/>
                <w:b/>
                <w:color w:val="1F1F1F"/>
                <w:szCs w:val="24"/>
                <w:highlight w:val="white"/>
              </w:rPr>
            </w:pPr>
            <w:r w:rsidRPr="00223D57">
              <w:rPr>
                <w:rFonts w:eastAsia="Times New Roman" w:cs="Times New Roman"/>
                <w:b/>
                <w:color w:val="1F1F1F"/>
                <w:szCs w:val="24"/>
                <w:highlight w:val="white"/>
              </w:rPr>
              <w:t>Выходные параметры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A8CF2" w14:textId="77777777" w:rsidR="00223D57" w:rsidRPr="00223D57" w:rsidRDefault="00223D57" w:rsidP="00223D57">
            <w:pPr>
              <w:spacing w:before="0" w:after="60" w:line="276" w:lineRule="auto"/>
              <w:ind w:firstLine="0"/>
              <w:jc w:val="left"/>
              <w:rPr>
                <w:rFonts w:eastAsia="Times New Roman" w:cs="Times New Roman"/>
                <w:b/>
                <w:color w:val="1F1F1F"/>
                <w:szCs w:val="24"/>
                <w:highlight w:val="white"/>
              </w:rPr>
            </w:pPr>
            <w:r w:rsidRPr="00223D57">
              <w:rPr>
                <w:rFonts w:eastAsia="Times New Roman" w:cs="Times New Roman"/>
                <w:b/>
                <w:color w:val="1F1F1F"/>
                <w:szCs w:val="24"/>
                <w:highlight w:val="white"/>
              </w:rPr>
              <w:t>Описание функции</w:t>
            </w:r>
          </w:p>
        </w:tc>
      </w:tr>
      <w:tr w:rsidR="00223D57" w:rsidRPr="00223D57" w14:paraId="1FF6109C" w14:textId="77777777" w:rsidTr="00972411"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AE41F" w14:textId="77777777" w:rsidR="00223D57" w:rsidRPr="00223D57" w:rsidRDefault="00223D57" w:rsidP="00223D57">
            <w:pPr>
              <w:spacing w:before="0" w:after="60" w:line="276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highlight w:val="white"/>
              </w:rPr>
            </w:pPr>
            <w:r w:rsidRPr="00223D57">
              <w:rPr>
                <w:rFonts w:eastAsia="Times New Roman" w:cs="Times New Roman"/>
                <w:color w:val="000000"/>
                <w:szCs w:val="24"/>
                <w:highlight w:val="white"/>
              </w:rPr>
              <w:t>1</w:t>
            </w:r>
          </w:p>
        </w:tc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E29D0" w14:textId="09A18855" w:rsidR="00223D57" w:rsidRPr="00223D57" w:rsidRDefault="00877E7E" w:rsidP="00223D57">
            <w:pPr>
              <w:spacing w:before="0" w:after="60" w:line="276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highlight w:val="white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Выбор товара на продажу</w:t>
            </w:r>
          </w:p>
        </w:tc>
        <w:tc>
          <w:tcPr>
            <w:tcW w:w="2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70560" w14:textId="0D0CF16E" w:rsidR="00223D57" w:rsidRPr="00223D57" w:rsidRDefault="00877E7E" w:rsidP="00223D57">
            <w:pPr>
              <w:spacing w:before="0" w:after="60" w:line="276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highlight w:val="white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Название, цена, себестоимость товара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61489" w14:textId="278056C0" w:rsidR="00223D57" w:rsidRPr="00223D57" w:rsidRDefault="00877E7E" w:rsidP="00223D57">
            <w:pPr>
              <w:spacing w:before="0" w:after="60" w:line="276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highlight w:val="white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Запись в поле списка покупок и в поле суммы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E8B62" w14:textId="5F70D42E" w:rsidR="00223D57" w:rsidRPr="00223D57" w:rsidRDefault="00877E7E" w:rsidP="00223D57">
            <w:pPr>
              <w:spacing w:before="0" w:after="60" w:line="276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highlight w:val="white"/>
              </w:rPr>
            </w:pPr>
            <w:r>
              <w:rPr>
                <w:rFonts w:eastAsia="Times New Roman" w:cs="Times New Roman"/>
                <w:color w:val="000000"/>
                <w:szCs w:val="24"/>
                <w:highlight w:val="white"/>
              </w:rPr>
              <w:t>Позволяет формировать список покупок клиента.</w:t>
            </w:r>
          </w:p>
        </w:tc>
      </w:tr>
      <w:tr w:rsidR="00223D57" w:rsidRPr="00223D57" w14:paraId="3EE60655" w14:textId="77777777" w:rsidTr="00972411"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93E60" w14:textId="1292872D" w:rsidR="00223D57" w:rsidRPr="00223D57" w:rsidRDefault="00223D57" w:rsidP="00223D57">
            <w:pPr>
              <w:spacing w:before="0" w:after="60" w:line="276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highlight w:val="white"/>
              </w:rPr>
            </w:pPr>
            <w:r>
              <w:rPr>
                <w:rFonts w:eastAsia="Times New Roman" w:cs="Times New Roman"/>
                <w:color w:val="000000"/>
                <w:szCs w:val="24"/>
                <w:highlight w:val="white"/>
              </w:rPr>
              <w:t>2</w:t>
            </w:r>
          </w:p>
        </w:tc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A9BD3" w14:textId="2151D8F9" w:rsidR="00223D57" w:rsidRPr="00223D57" w:rsidRDefault="00877E7E" w:rsidP="00223D57">
            <w:pPr>
              <w:spacing w:before="0" w:after="60" w:line="276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highlight w:val="white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Удаление товара</w:t>
            </w:r>
          </w:p>
        </w:tc>
        <w:tc>
          <w:tcPr>
            <w:tcW w:w="2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8DB45" w14:textId="1FF0F7A5" w:rsidR="00223D57" w:rsidRPr="00223D57" w:rsidRDefault="00877E7E" w:rsidP="00223D57">
            <w:pPr>
              <w:spacing w:before="0" w:after="60" w:line="276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highlight w:val="white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Товар в списке покупок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0DC4E" w14:textId="5723EE85" w:rsidR="00223D57" w:rsidRPr="00223D57" w:rsidRDefault="00877E7E" w:rsidP="00223D57">
            <w:pPr>
              <w:spacing w:before="0" w:after="60" w:line="276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highlight w:val="white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Удаление товара из списка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06817" w14:textId="29B8A4D0" w:rsidR="00223D57" w:rsidRPr="00223D57" w:rsidRDefault="00877E7E" w:rsidP="00223D57">
            <w:pPr>
              <w:spacing w:before="0" w:after="60" w:line="276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highlight w:val="white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Позволяет удалить отдельные товары из списка</w:t>
            </w:r>
            <w:r w:rsidR="00953255">
              <w:rPr>
                <w:rFonts w:eastAsia="Times New Roman" w:cs="Times New Roman"/>
                <w:color w:val="000000"/>
                <w:szCs w:val="24"/>
              </w:rPr>
              <w:t>.</w:t>
            </w:r>
          </w:p>
        </w:tc>
      </w:tr>
      <w:tr w:rsidR="00223D57" w:rsidRPr="00223D57" w14:paraId="69C2BDF5" w14:textId="77777777" w:rsidTr="00972411"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80E51" w14:textId="1A587F00" w:rsidR="00223D57" w:rsidRPr="00223D57" w:rsidRDefault="00223D57" w:rsidP="00223D57">
            <w:pPr>
              <w:spacing w:before="0" w:after="60" w:line="276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highlight w:val="white"/>
              </w:rPr>
            </w:pPr>
            <w:r>
              <w:rPr>
                <w:rFonts w:eastAsia="Times New Roman" w:cs="Times New Roman"/>
                <w:color w:val="000000"/>
                <w:szCs w:val="24"/>
                <w:highlight w:val="white"/>
              </w:rPr>
              <w:t>3</w:t>
            </w:r>
          </w:p>
        </w:tc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A06D3" w14:textId="4AD4AE6A" w:rsidR="00223D57" w:rsidRPr="00223D57" w:rsidRDefault="00953255" w:rsidP="00223D57">
            <w:pPr>
              <w:spacing w:before="0" w:after="60" w:line="276" w:lineRule="auto"/>
              <w:ind w:firstLine="0"/>
              <w:jc w:val="left"/>
              <w:rPr>
                <w:highlight w:val="white"/>
              </w:rPr>
            </w:pPr>
            <w:r>
              <w:t>Отмена чека</w:t>
            </w:r>
          </w:p>
        </w:tc>
        <w:tc>
          <w:tcPr>
            <w:tcW w:w="2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4BED8" w14:textId="425E12D6" w:rsidR="00223D57" w:rsidRPr="00223D57" w:rsidRDefault="00953255" w:rsidP="00223D57">
            <w:pPr>
              <w:spacing w:before="0" w:after="60" w:line="276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highlight w:val="white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Список товаров и сумма покупок на главной форме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A376B" w14:textId="61965ED0" w:rsidR="00223D57" w:rsidRPr="00223D57" w:rsidRDefault="00953255" w:rsidP="00223D57">
            <w:pPr>
              <w:spacing w:before="0" w:after="60" w:line="276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highlight w:val="white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Удаление всех товаров из списка и очищение поля суммы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CBA45" w14:textId="1822736C" w:rsidR="00223D57" w:rsidRPr="00223D57" w:rsidRDefault="00953255" w:rsidP="00223D57">
            <w:pPr>
              <w:spacing w:before="0" w:after="60" w:line="276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highlight w:val="white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Позволяет полностью удалить все товары из списка покупок и поля суммы, подготавливая форму для следующего покупателя.</w:t>
            </w:r>
          </w:p>
        </w:tc>
      </w:tr>
      <w:tr w:rsidR="00223D57" w:rsidRPr="00223D57" w14:paraId="2DDC8B48" w14:textId="77777777" w:rsidTr="00972411"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E532" w14:textId="1DD2398D" w:rsidR="00223D57" w:rsidRDefault="00223D57" w:rsidP="00223D57">
            <w:pPr>
              <w:spacing w:before="0" w:after="60" w:line="276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highlight w:val="white"/>
              </w:rPr>
            </w:pPr>
            <w:r>
              <w:rPr>
                <w:rFonts w:eastAsia="Times New Roman" w:cs="Times New Roman"/>
                <w:color w:val="000000"/>
                <w:szCs w:val="24"/>
                <w:highlight w:val="white"/>
              </w:rPr>
              <w:t>4</w:t>
            </w:r>
          </w:p>
        </w:tc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E85B5" w14:textId="44362694" w:rsidR="00223D57" w:rsidRPr="00223D57" w:rsidRDefault="00953255" w:rsidP="00223D57">
            <w:pPr>
              <w:spacing w:before="0" w:after="60" w:line="276" w:lineRule="auto"/>
              <w:ind w:firstLine="0"/>
              <w:jc w:val="left"/>
            </w:pPr>
            <w:r>
              <w:t>Оплата</w:t>
            </w:r>
          </w:p>
        </w:tc>
        <w:tc>
          <w:tcPr>
            <w:tcW w:w="2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C42BA" w14:textId="560EBCFB" w:rsidR="00223D57" w:rsidRPr="00223D57" w:rsidRDefault="00953255" w:rsidP="00223D57">
            <w:pPr>
              <w:spacing w:before="0" w:after="60" w:line="276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Сумма покупки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8A878" w14:textId="50568075" w:rsidR="00223D57" w:rsidRPr="00223D57" w:rsidRDefault="00953255" w:rsidP="00223D57">
            <w:pPr>
              <w:spacing w:before="0" w:after="60" w:line="276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Перенос данных о сумме покупки на форму оплаты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3E7B3" w14:textId="7834AECA" w:rsidR="00223D57" w:rsidRPr="00223D57" w:rsidRDefault="00953255" w:rsidP="00223D57">
            <w:pPr>
              <w:spacing w:before="0" w:after="60" w:line="276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Открывает форму оплаты, перенося туда данные о сумме покупок.</w:t>
            </w:r>
          </w:p>
        </w:tc>
      </w:tr>
      <w:tr w:rsidR="00223D57" w:rsidRPr="00223D57" w14:paraId="739BC972" w14:textId="77777777" w:rsidTr="00972411"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8B602" w14:textId="24F68D26" w:rsidR="00223D57" w:rsidRDefault="00223D57" w:rsidP="00223D57">
            <w:pPr>
              <w:spacing w:before="0" w:after="60" w:line="276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highlight w:val="white"/>
              </w:rPr>
            </w:pPr>
            <w:r>
              <w:rPr>
                <w:rFonts w:eastAsia="Times New Roman" w:cs="Times New Roman"/>
                <w:color w:val="000000"/>
                <w:szCs w:val="24"/>
                <w:highlight w:val="white"/>
              </w:rPr>
              <w:t>5</w:t>
            </w:r>
          </w:p>
        </w:tc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B52A7" w14:textId="0A9EA969" w:rsidR="00223D57" w:rsidRPr="00223D57" w:rsidRDefault="00953255" w:rsidP="00223D57">
            <w:pPr>
              <w:spacing w:before="0" w:after="60" w:line="276" w:lineRule="auto"/>
              <w:ind w:firstLine="0"/>
              <w:jc w:val="left"/>
            </w:pPr>
            <w:r>
              <w:t>Оплата наличными</w:t>
            </w:r>
          </w:p>
        </w:tc>
        <w:tc>
          <w:tcPr>
            <w:tcW w:w="2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EA80A" w14:textId="3E8B8611" w:rsidR="00223D57" w:rsidRPr="00223D57" w:rsidRDefault="00953255" w:rsidP="00223D57">
            <w:pPr>
              <w:spacing w:before="0" w:after="60" w:line="276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Количество денег, которые заплатил покупатель наличными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1332A" w14:textId="33D97502" w:rsidR="00223D57" w:rsidRPr="00223D57" w:rsidRDefault="00953255" w:rsidP="00223D57">
            <w:pPr>
              <w:spacing w:before="0" w:after="60" w:line="276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Количество сдачи клиенту, запись транзакции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4C08E" w14:textId="5818680F" w:rsidR="00223D57" w:rsidRPr="00223D57" w:rsidRDefault="00953255" w:rsidP="00223D57">
            <w:pPr>
              <w:spacing w:before="0" w:after="60" w:line="276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Позволяет подсчитать количество сдачи исходя из денег, которые дал клиент и записать данные о покупке в базу данных.</w:t>
            </w:r>
          </w:p>
        </w:tc>
      </w:tr>
      <w:tr w:rsidR="00223D57" w:rsidRPr="00223D57" w14:paraId="6732A29A" w14:textId="77777777" w:rsidTr="00972411"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71934" w14:textId="2191A3C1" w:rsidR="00223D57" w:rsidRDefault="00223D57" w:rsidP="00223D57">
            <w:pPr>
              <w:spacing w:before="0" w:after="60" w:line="276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highlight w:val="white"/>
              </w:rPr>
            </w:pPr>
            <w:r>
              <w:rPr>
                <w:rFonts w:eastAsia="Times New Roman" w:cs="Times New Roman"/>
                <w:color w:val="000000"/>
                <w:szCs w:val="24"/>
                <w:highlight w:val="white"/>
              </w:rPr>
              <w:t>6</w:t>
            </w:r>
          </w:p>
        </w:tc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EACC4" w14:textId="0A86BA8F" w:rsidR="00223D57" w:rsidRPr="00223D57" w:rsidRDefault="00953255" w:rsidP="00223D57">
            <w:pPr>
              <w:spacing w:before="0" w:after="60" w:line="276" w:lineRule="auto"/>
              <w:ind w:firstLine="0"/>
              <w:jc w:val="left"/>
            </w:pPr>
            <w:r>
              <w:t>Оплата картой</w:t>
            </w:r>
          </w:p>
        </w:tc>
        <w:tc>
          <w:tcPr>
            <w:tcW w:w="2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C2FB" w14:textId="3552EB0F" w:rsidR="00223D57" w:rsidRPr="00223D57" w:rsidRDefault="00953255" w:rsidP="00223D57">
            <w:pPr>
              <w:spacing w:before="0" w:after="60" w:line="276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Сумма покупки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2E09C" w14:textId="1639029D" w:rsidR="00223D57" w:rsidRPr="00223D57" w:rsidRDefault="00953255" w:rsidP="00223D57">
            <w:pPr>
              <w:spacing w:before="0" w:after="60" w:line="276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Запись транзакции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FC12D" w14:textId="7C592232" w:rsidR="00223D57" w:rsidRPr="00223D57" w:rsidRDefault="00953255" w:rsidP="00223D57">
            <w:pPr>
              <w:spacing w:before="0" w:after="60" w:line="276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Позволяет записать данные о покупке в базу данных.</w:t>
            </w:r>
          </w:p>
        </w:tc>
      </w:tr>
      <w:tr w:rsidR="00223D57" w:rsidRPr="00223D57" w14:paraId="26A9CC9C" w14:textId="77777777" w:rsidTr="00972411"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393A1" w14:textId="6B43D863" w:rsidR="00223D57" w:rsidRDefault="00223D57" w:rsidP="00223D57">
            <w:pPr>
              <w:spacing w:before="0" w:after="60" w:line="276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highlight w:val="white"/>
              </w:rPr>
            </w:pPr>
            <w:r>
              <w:rPr>
                <w:rFonts w:eastAsia="Times New Roman" w:cs="Times New Roman"/>
                <w:color w:val="000000"/>
                <w:szCs w:val="24"/>
                <w:highlight w:val="white"/>
              </w:rPr>
              <w:t>7</w:t>
            </w:r>
          </w:p>
        </w:tc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3556B" w14:textId="71344760" w:rsidR="00223D57" w:rsidRPr="00223D57" w:rsidRDefault="00953255" w:rsidP="00223D57">
            <w:pPr>
              <w:spacing w:before="0" w:after="60" w:line="276" w:lineRule="auto"/>
              <w:ind w:firstLine="0"/>
              <w:jc w:val="left"/>
            </w:pPr>
            <w:r>
              <w:t>Печать общего отчета</w:t>
            </w:r>
          </w:p>
        </w:tc>
        <w:tc>
          <w:tcPr>
            <w:tcW w:w="2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099C0" w14:textId="2EE7EEE2" w:rsidR="00223D57" w:rsidRPr="00223D57" w:rsidRDefault="00972411" w:rsidP="00223D57">
            <w:pPr>
              <w:spacing w:before="0" w:after="60" w:line="276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Все транзакции, проведенные за смену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73736" w14:textId="788EAEFB" w:rsidR="00223D57" w:rsidRPr="00223D57" w:rsidRDefault="00972411" w:rsidP="00223D57">
            <w:pPr>
              <w:spacing w:before="0" w:after="60" w:line="276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Данные о сумме всех покупок за смену в окне общего отчета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DF200" w14:textId="57A3863A" w:rsidR="00223D57" w:rsidRPr="00223D57" w:rsidRDefault="00972411" w:rsidP="00223D57">
            <w:pPr>
              <w:spacing w:before="0" w:after="60" w:line="276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Позволяет вывести на экран отчет о сумме всех покупок за смену.</w:t>
            </w:r>
          </w:p>
        </w:tc>
      </w:tr>
      <w:tr w:rsidR="00223D57" w:rsidRPr="00223D57" w14:paraId="5A11108B" w14:textId="77777777" w:rsidTr="00972411"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4AA50" w14:textId="24D12D6D" w:rsidR="00223D57" w:rsidRDefault="00223D57" w:rsidP="00223D57">
            <w:pPr>
              <w:spacing w:before="0" w:after="60" w:line="276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highlight w:val="white"/>
              </w:rPr>
            </w:pPr>
            <w:r>
              <w:rPr>
                <w:rFonts w:eastAsia="Times New Roman" w:cs="Times New Roman"/>
                <w:color w:val="000000"/>
                <w:szCs w:val="24"/>
                <w:highlight w:val="white"/>
              </w:rPr>
              <w:lastRenderedPageBreak/>
              <w:t>8</w:t>
            </w:r>
          </w:p>
        </w:tc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69F0C" w14:textId="144F36FA" w:rsidR="00223D57" w:rsidRPr="00223D57" w:rsidRDefault="00972411" w:rsidP="00223D57">
            <w:pPr>
              <w:spacing w:before="0" w:after="60" w:line="276" w:lineRule="auto"/>
              <w:ind w:firstLine="0"/>
              <w:jc w:val="left"/>
            </w:pPr>
            <w:r>
              <w:t>Печать отчета о прибыли</w:t>
            </w:r>
          </w:p>
        </w:tc>
        <w:tc>
          <w:tcPr>
            <w:tcW w:w="2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05CFC" w14:textId="267F16EC" w:rsidR="00223D57" w:rsidRPr="00223D57" w:rsidRDefault="00972411" w:rsidP="00223D57">
            <w:pPr>
              <w:spacing w:before="0" w:after="60" w:line="276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Все транзакции, проведенные за смену и себестоимости всех купленных за смену товаров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C1047" w14:textId="5DE3B8DF" w:rsidR="00223D57" w:rsidRPr="00223D57" w:rsidRDefault="00972411" w:rsidP="00223D57">
            <w:pPr>
              <w:spacing w:before="0" w:after="60" w:line="276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Данные о чистой прибыли за сутки в окне отчета о прибыли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960BD" w14:textId="59457FE8" w:rsidR="00223D57" w:rsidRPr="00223D57" w:rsidRDefault="00972411" w:rsidP="00871026">
            <w:pPr>
              <w:spacing w:before="0" w:after="60" w:line="276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Позволяет вывести на экран отчет о чистой прибыли за смену.</w:t>
            </w:r>
          </w:p>
        </w:tc>
      </w:tr>
      <w:tr w:rsidR="00223D57" w:rsidRPr="00223D57" w14:paraId="7ED3C8FB" w14:textId="77777777" w:rsidTr="00972411"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5C916" w14:textId="07C871F6" w:rsidR="00223D57" w:rsidRDefault="00223D57" w:rsidP="00223D57">
            <w:pPr>
              <w:spacing w:before="0" w:after="60" w:line="276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highlight w:val="white"/>
              </w:rPr>
            </w:pPr>
            <w:r>
              <w:rPr>
                <w:rFonts w:eastAsia="Times New Roman" w:cs="Times New Roman"/>
                <w:color w:val="000000"/>
                <w:szCs w:val="24"/>
                <w:highlight w:val="white"/>
              </w:rPr>
              <w:t>9</w:t>
            </w:r>
          </w:p>
        </w:tc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02DC2" w14:textId="56D984EE" w:rsidR="00223D57" w:rsidRPr="00223D57" w:rsidRDefault="00972411" w:rsidP="00223D57">
            <w:pPr>
              <w:spacing w:before="0" w:after="60" w:line="276" w:lineRule="auto"/>
              <w:ind w:firstLine="0"/>
              <w:jc w:val="left"/>
            </w:pPr>
            <w:r>
              <w:t>Корректирование цен</w:t>
            </w:r>
          </w:p>
        </w:tc>
        <w:tc>
          <w:tcPr>
            <w:tcW w:w="2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81A01" w14:textId="74CD11CB" w:rsidR="00223D57" w:rsidRPr="00223D57" w:rsidRDefault="00972411" w:rsidP="00223D57">
            <w:pPr>
              <w:spacing w:before="0" w:after="60" w:line="276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Новая цена или себестоимость товара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A90D9" w14:textId="14DA275D" w:rsidR="00223D57" w:rsidRPr="00223D57" w:rsidRDefault="00972411" w:rsidP="00223D57">
            <w:pPr>
              <w:spacing w:before="0" w:after="60" w:line="276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Обновление цены или себестоимости в базе данных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B1AB" w14:textId="77561341" w:rsidR="00223D57" w:rsidRPr="00223D57" w:rsidRDefault="00972411" w:rsidP="00223D57">
            <w:pPr>
              <w:spacing w:before="0" w:after="60" w:line="276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Позволяет обновить цену или себестоимость товаров в базе данных.</w:t>
            </w:r>
          </w:p>
        </w:tc>
      </w:tr>
      <w:tr w:rsidR="00871026" w:rsidRPr="00223D57" w14:paraId="28714F5A" w14:textId="77777777" w:rsidTr="00972411"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DB503" w14:textId="00043EE6" w:rsidR="00871026" w:rsidRDefault="00871026" w:rsidP="00223D57">
            <w:pPr>
              <w:spacing w:before="0" w:after="60" w:line="276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highlight w:val="white"/>
              </w:rPr>
            </w:pPr>
            <w:r>
              <w:rPr>
                <w:rFonts w:eastAsia="Times New Roman" w:cs="Times New Roman"/>
                <w:color w:val="000000"/>
                <w:szCs w:val="24"/>
                <w:highlight w:val="white"/>
              </w:rPr>
              <w:t>10</w:t>
            </w:r>
          </w:p>
        </w:tc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60B28" w14:textId="2580B459" w:rsidR="00871026" w:rsidRPr="00871026" w:rsidRDefault="00972411" w:rsidP="00223D57">
            <w:pPr>
              <w:spacing w:before="0" w:after="60" w:line="276" w:lineRule="auto"/>
              <w:ind w:firstLine="0"/>
              <w:jc w:val="left"/>
            </w:pPr>
            <w:r>
              <w:t>Поступление товара на склад</w:t>
            </w:r>
          </w:p>
        </w:tc>
        <w:tc>
          <w:tcPr>
            <w:tcW w:w="2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6D9EC" w14:textId="66B707B0" w:rsidR="00871026" w:rsidRPr="00871026" w:rsidRDefault="00972411" w:rsidP="00223D57">
            <w:pPr>
              <w:spacing w:before="0" w:after="60" w:line="276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Количество поступившего товара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2E4CA" w14:textId="4619F5B2" w:rsidR="00871026" w:rsidRPr="00871026" w:rsidRDefault="00972411" w:rsidP="00223D57">
            <w:pPr>
              <w:spacing w:before="0" w:after="60" w:line="276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Обновление данных о количестве товара в базе данных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FD9BE" w14:textId="6D660D0B" w:rsidR="00871026" w:rsidRPr="00871026" w:rsidRDefault="00871026" w:rsidP="00223D57">
            <w:pPr>
              <w:spacing w:before="0" w:after="60" w:line="276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871026">
              <w:rPr>
                <w:rFonts w:eastAsia="Times New Roman" w:cs="Times New Roman"/>
                <w:color w:val="000000"/>
                <w:szCs w:val="24"/>
              </w:rPr>
              <w:t xml:space="preserve">Позволяет </w:t>
            </w:r>
            <w:r w:rsidR="00972411">
              <w:rPr>
                <w:rFonts w:eastAsia="Times New Roman" w:cs="Times New Roman"/>
                <w:color w:val="000000"/>
                <w:szCs w:val="24"/>
              </w:rPr>
              <w:t>суммировать имеющееся количество товара на складе с количеством поступившего товара в базе данных.</w:t>
            </w:r>
          </w:p>
        </w:tc>
      </w:tr>
    </w:tbl>
    <w:p w14:paraId="67F28F9D" w14:textId="77777777" w:rsidR="00223D57" w:rsidRPr="001B7A69" w:rsidRDefault="00223D57" w:rsidP="001B7A69"/>
    <w:p w14:paraId="78B7A2BB" w14:textId="4FB2D2D7" w:rsidR="00F512A7" w:rsidRDefault="00F512A7" w:rsidP="00F512A7">
      <w:pPr>
        <w:pStyle w:val="2"/>
      </w:pPr>
      <w:bookmarkStart w:id="15" w:name="_Toc182754827"/>
      <w:bookmarkStart w:id="16" w:name="_Hlk182588719"/>
      <w:r>
        <w:t>Требования к показателям назначения</w:t>
      </w:r>
      <w:bookmarkEnd w:id="15"/>
    </w:p>
    <w:bookmarkEnd w:id="16"/>
    <w:p w14:paraId="1A4F6730" w14:textId="1132D586" w:rsidR="00F512A7" w:rsidRDefault="00F512A7" w:rsidP="00F512A7">
      <w:pPr>
        <w:ind w:firstLine="709"/>
      </w:pPr>
      <w:r w:rsidRPr="00F512A7">
        <w:t>Требования к показателям назначения не предъявляются.</w:t>
      </w:r>
    </w:p>
    <w:p w14:paraId="3FE9AF8A" w14:textId="4042E46A" w:rsidR="00F512A7" w:rsidRPr="00685F0B" w:rsidRDefault="00F512A7" w:rsidP="001B7A69">
      <w:pPr>
        <w:pStyle w:val="2"/>
      </w:pPr>
      <w:bookmarkStart w:id="17" w:name="_Toc182754828"/>
      <w:r>
        <w:t>Требования к видам обеспечения</w:t>
      </w:r>
      <w:bookmarkEnd w:id="17"/>
    </w:p>
    <w:p w14:paraId="0C377BC3" w14:textId="4317BA5E" w:rsidR="00E64984" w:rsidRDefault="00826176" w:rsidP="00826176">
      <w:pPr>
        <w:pStyle w:val="3"/>
        <w:ind w:left="0" w:firstLine="709"/>
      </w:pPr>
      <w:bookmarkStart w:id="18" w:name="_Toc182754829"/>
      <w:r>
        <w:t>Требования к организации входных и выходных данных</w:t>
      </w:r>
      <w:bookmarkEnd w:id="18"/>
    </w:p>
    <w:p w14:paraId="6DB01E54" w14:textId="32CFEA2F" w:rsidR="00826176" w:rsidRDefault="00734105" w:rsidP="00826176">
      <w:pPr>
        <w:ind w:firstLine="709"/>
      </w:pPr>
      <w:r>
        <w:t>Требования к организации входных и выходных данных включают в себя:</w:t>
      </w:r>
    </w:p>
    <w:p w14:paraId="0E29ABF5" w14:textId="54DEF6C9" w:rsidR="00620C2F" w:rsidRDefault="00734105" w:rsidP="00620C2F">
      <w:pPr>
        <w:pStyle w:val="a0"/>
        <w:numPr>
          <w:ilvl w:val="0"/>
          <w:numId w:val="0"/>
        </w:numPr>
        <w:ind w:left="709"/>
      </w:pPr>
      <w:r>
        <w:t>Входные данные</w:t>
      </w:r>
      <w:r w:rsidR="001207B8">
        <w:t>.</w:t>
      </w:r>
    </w:p>
    <w:p w14:paraId="70335955" w14:textId="0D81707C" w:rsidR="00620C2F" w:rsidRDefault="00734105" w:rsidP="001207B8">
      <w:pPr>
        <w:pStyle w:val="a0"/>
        <w:numPr>
          <w:ilvl w:val="0"/>
          <w:numId w:val="0"/>
        </w:numPr>
        <w:ind w:left="709"/>
      </w:pPr>
      <w:r>
        <w:t>Данные</w:t>
      </w:r>
      <w:r w:rsidR="0014116A">
        <w:t xml:space="preserve"> о</w:t>
      </w:r>
      <w:r>
        <w:t xml:space="preserve"> </w:t>
      </w:r>
      <w:r w:rsidR="0014116A">
        <w:t>цене товара</w:t>
      </w:r>
      <w:r w:rsidR="00620C2F">
        <w:t xml:space="preserve">: </w:t>
      </w:r>
    </w:p>
    <w:p w14:paraId="16D43A7D" w14:textId="3A92237C" w:rsidR="001E67AB" w:rsidRDefault="0014116A" w:rsidP="001E67AB">
      <w:pPr>
        <w:pStyle w:val="a0"/>
        <w:ind w:firstLine="709"/>
      </w:pPr>
      <w:r>
        <w:t>Новая цена товара.</w:t>
      </w:r>
    </w:p>
    <w:p w14:paraId="5312E05D" w14:textId="171A1ACB" w:rsidR="001E67AB" w:rsidRDefault="001E67AB" w:rsidP="001E67AB">
      <w:pPr>
        <w:pStyle w:val="a0"/>
        <w:numPr>
          <w:ilvl w:val="0"/>
          <w:numId w:val="0"/>
        </w:numPr>
        <w:ind w:left="709"/>
      </w:pPr>
      <w:r>
        <w:t xml:space="preserve">Данные о </w:t>
      </w:r>
      <w:r w:rsidR="0014116A">
        <w:t>поступившем товаре</w:t>
      </w:r>
      <w:r>
        <w:t>:</w:t>
      </w:r>
    </w:p>
    <w:p w14:paraId="43E27E37" w14:textId="07399B1B" w:rsidR="001E67AB" w:rsidRDefault="0014116A" w:rsidP="001E67AB">
      <w:pPr>
        <w:pStyle w:val="a0"/>
        <w:ind w:firstLine="709"/>
      </w:pPr>
      <w:r>
        <w:t>Количество поступившего товара</w:t>
      </w:r>
      <w:r w:rsidR="001E67AB">
        <w:t>.</w:t>
      </w:r>
    </w:p>
    <w:p w14:paraId="576D7AD5" w14:textId="14CC1C1F" w:rsidR="001E67AB" w:rsidRDefault="001E67AB" w:rsidP="001E67AB">
      <w:pPr>
        <w:pStyle w:val="a0"/>
        <w:numPr>
          <w:ilvl w:val="0"/>
          <w:numId w:val="0"/>
        </w:numPr>
        <w:ind w:left="709"/>
      </w:pPr>
      <w:r>
        <w:t xml:space="preserve">Данные о </w:t>
      </w:r>
      <w:r w:rsidR="0014116A">
        <w:t>наличных</w:t>
      </w:r>
      <w:r>
        <w:t>:</w:t>
      </w:r>
    </w:p>
    <w:p w14:paraId="5B0E23F8" w14:textId="77777777" w:rsidR="0014116A" w:rsidRDefault="0014116A" w:rsidP="0014116A">
      <w:pPr>
        <w:pStyle w:val="a0"/>
        <w:ind w:firstLine="709"/>
      </w:pPr>
      <w:r>
        <w:t>Количество наличных, которые заплатил клиент.</w:t>
      </w:r>
    </w:p>
    <w:p w14:paraId="78D21EF7" w14:textId="232AF82A" w:rsidR="00FE52F3" w:rsidRDefault="00FE52F3" w:rsidP="00FE52F3">
      <w:pPr>
        <w:pStyle w:val="a0"/>
        <w:numPr>
          <w:ilvl w:val="0"/>
          <w:numId w:val="0"/>
        </w:numPr>
        <w:ind w:left="709"/>
      </w:pPr>
      <w:r>
        <w:t>Выходные данные.</w:t>
      </w:r>
    </w:p>
    <w:p w14:paraId="238ED9D4" w14:textId="67B3D04F" w:rsidR="00FE52F3" w:rsidRDefault="00FE52F3" w:rsidP="00FE52F3">
      <w:pPr>
        <w:pStyle w:val="a0"/>
        <w:numPr>
          <w:ilvl w:val="0"/>
          <w:numId w:val="0"/>
        </w:numPr>
        <w:ind w:left="709"/>
      </w:pPr>
      <w:r>
        <w:t>Отчет</w:t>
      </w:r>
      <w:r w:rsidR="0014116A">
        <w:t xml:space="preserve"> о прибыли</w:t>
      </w:r>
      <w:r>
        <w:t>:</w:t>
      </w:r>
    </w:p>
    <w:p w14:paraId="47C0D0A8" w14:textId="2BEF9A07" w:rsidR="00FE52F3" w:rsidRDefault="00FE52F3" w:rsidP="00FE52F3">
      <w:pPr>
        <w:pStyle w:val="a0"/>
        <w:ind w:firstLine="709"/>
      </w:pPr>
      <w:r>
        <w:t>Отчет</w:t>
      </w:r>
      <w:r w:rsidR="0014116A">
        <w:t xml:space="preserve"> об общей прибыли магазина за сутки.</w:t>
      </w:r>
    </w:p>
    <w:p w14:paraId="1D2ED590" w14:textId="75192DD7" w:rsidR="004B6BE2" w:rsidRDefault="0014116A" w:rsidP="004B6BE2">
      <w:pPr>
        <w:pStyle w:val="a0"/>
        <w:numPr>
          <w:ilvl w:val="0"/>
          <w:numId w:val="0"/>
        </w:numPr>
        <w:ind w:left="709"/>
      </w:pPr>
      <w:r>
        <w:t>Общий отчет</w:t>
      </w:r>
      <w:r w:rsidR="004B6BE2">
        <w:t>:</w:t>
      </w:r>
    </w:p>
    <w:p w14:paraId="58D31806" w14:textId="13254C33" w:rsidR="004B6BE2" w:rsidRDefault="0014116A" w:rsidP="004B6BE2">
      <w:pPr>
        <w:pStyle w:val="a0"/>
        <w:ind w:firstLine="709"/>
      </w:pPr>
      <w:r>
        <w:lastRenderedPageBreak/>
        <w:t>Отчет о количестве денег, которые были получены магазином за сутки, включая наценку.</w:t>
      </w:r>
    </w:p>
    <w:p w14:paraId="3FF23D41" w14:textId="05C69CED" w:rsidR="004B6BE2" w:rsidRDefault="00203A9F" w:rsidP="00203A9F">
      <w:pPr>
        <w:pStyle w:val="3"/>
        <w:ind w:left="0" w:firstLine="709"/>
      </w:pPr>
      <w:bookmarkStart w:id="19" w:name="_Toc182754830"/>
      <w:r>
        <w:t>Требования к временным характеристикам</w:t>
      </w:r>
      <w:bookmarkEnd w:id="19"/>
    </w:p>
    <w:p w14:paraId="34B90FE0" w14:textId="060A9A5C" w:rsidR="00203A9F" w:rsidRDefault="00E6245E" w:rsidP="00203A9F">
      <w:pPr>
        <w:ind w:firstLine="709"/>
      </w:pPr>
      <w:r>
        <w:t>При изменении</w:t>
      </w:r>
      <w:r w:rsidR="0014116A">
        <w:t>, добавлении</w:t>
      </w:r>
      <w:r>
        <w:t xml:space="preserve"> и </w:t>
      </w:r>
      <w:r w:rsidR="0014116A">
        <w:t>обновлении</w:t>
      </w:r>
      <w:r>
        <w:t xml:space="preserve"> данных пользователями</w:t>
      </w:r>
      <w:r w:rsidR="0014116A">
        <w:t>,</w:t>
      </w:r>
      <w:r>
        <w:t xml:space="preserve"> данные </w:t>
      </w:r>
      <w:r w:rsidR="00041198">
        <w:t>в базе данных</w:t>
      </w:r>
      <w:r>
        <w:t xml:space="preserve"> обновля</w:t>
      </w:r>
      <w:r w:rsidR="0069060A">
        <w:t>ются не позднее, чем через</w:t>
      </w:r>
      <w:r>
        <w:t xml:space="preserve"> 5 секунд.</w:t>
      </w:r>
    </w:p>
    <w:p w14:paraId="14F3A949" w14:textId="00CEDCBE" w:rsidR="0069060A" w:rsidRDefault="0069060A" w:rsidP="0069060A">
      <w:pPr>
        <w:pStyle w:val="2"/>
      </w:pPr>
      <w:bookmarkStart w:id="20" w:name="_Toc182754831"/>
      <w:r>
        <w:t>Требования к надежности</w:t>
      </w:r>
      <w:bookmarkEnd w:id="20"/>
    </w:p>
    <w:p w14:paraId="14A495FA" w14:textId="5B0A35EA" w:rsidR="0069060A" w:rsidRDefault="0038665E" w:rsidP="0069060A">
      <w:pPr>
        <w:ind w:firstLine="709"/>
      </w:pPr>
      <w:r w:rsidRPr="0038665E">
        <w:t>Система должна быть доступна не менее 9</w:t>
      </w:r>
      <w:r w:rsidR="00041198">
        <w:t>5</w:t>
      </w:r>
      <w:r w:rsidRPr="0038665E">
        <w:t>% времени в течение месяца</w:t>
      </w:r>
      <w:r>
        <w:t>.</w:t>
      </w:r>
    </w:p>
    <w:p w14:paraId="3602F001" w14:textId="4DFF633F" w:rsidR="0038665E" w:rsidRDefault="0038665E" w:rsidP="0038665E">
      <w:pPr>
        <w:ind w:firstLine="709"/>
      </w:pPr>
      <w:r>
        <w:t xml:space="preserve">Ответственность за бесперебойную работу информационной системы </w:t>
      </w:r>
      <w:r w:rsidR="00041198">
        <w:t>для магазина одежды</w:t>
      </w:r>
      <w:r>
        <w:t xml:space="preserve"> несет Исполнитель проекта.</w:t>
      </w:r>
    </w:p>
    <w:p w14:paraId="29BE2F01" w14:textId="77777777" w:rsidR="0038665E" w:rsidRDefault="0038665E" w:rsidP="0038665E">
      <w:pPr>
        <w:ind w:firstLine="709"/>
      </w:pPr>
      <w:r>
        <w:t>Ответственность за бесперебойную работу технических средств, и комплексов инженерных средств несет Заказчик проекта.</w:t>
      </w:r>
    </w:p>
    <w:p w14:paraId="1AB21652" w14:textId="77777777" w:rsidR="00CE1D2A" w:rsidRPr="00E0120A" w:rsidRDefault="00CE1D2A" w:rsidP="00CE1D2A">
      <w:pPr>
        <w:ind w:firstLine="709"/>
      </w:pPr>
      <w:r w:rsidRPr="00E0120A">
        <w:t>Уровень надежности должен достигаться согласованным применением организац</w:t>
      </w:r>
      <w:r>
        <w:t xml:space="preserve">ионно-технических мероприятий, </w:t>
      </w:r>
      <w:r w:rsidRPr="00E0120A">
        <w:t>программно-аппаратных средств.</w:t>
      </w:r>
    </w:p>
    <w:p w14:paraId="3D0EF4E5" w14:textId="77777777" w:rsidR="00CE1D2A" w:rsidRDefault="00CE1D2A" w:rsidP="00CE1D2A">
      <w:pPr>
        <w:ind w:firstLine="709"/>
      </w:pPr>
      <w:r>
        <w:t>Для повышения надежности необходимо:</w:t>
      </w:r>
    </w:p>
    <w:p w14:paraId="01D5DC5F" w14:textId="77777777" w:rsidR="00CE1D2A" w:rsidRDefault="00CE1D2A" w:rsidP="00CE1D2A">
      <w:pPr>
        <w:pStyle w:val="a0"/>
        <w:ind w:firstLine="709"/>
      </w:pPr>
      <w:r>
        <w:t>сконфигурировать аппаратные и программные средства в соответствии с техническими требованиями;</w:t>
      </w:r>
    </w:p>
    <w:p w14:paraId="06CBD149" w14:textId="2B7894FF" w:rsidR="00CE1D2A" w:rsidRDefault="00CE1D2A" w:rsidP="00CE1D2A">
      <w:pPr>
        <w:pStyle w:val="a0"/>
        <w:ind w:firstLine="709"/>
      </w:pPr>
      <w:r>
        <w:t>периодически создавать резервные копии баз данных.</w:t>
      </w:r>
    </w:p>
    <w:p w14:paraId="24411AE4" w14:textId="3635E67A" w:rsidR="00CE1D2A" w:rsidRDefault="00CE1D2A" w:rsidP="00BC4C4C">
      <w:pPr>
        <w:pStyle w:val="2"/>
        <w:ind w:left="0" w:firstLine="709"/>
      </w:pPr>
      <w:bookmarkStart w:id="21" w:name="_Toc182754832"/>
      <w:r>
        <w:t xml:space="preserve">Условия </w:t>
      </w:r>
      <w:r w:rsidR="00BC4C4C">
        <w:t>эксплуатации</w:t>
      </w:r>
      <w:bookmarkEnd w:id="21"/>
    </w:p>
    <w:p w14:paraId="0A799BF7" w14:textId="6FF6D847" w:rsidR="00BC4C4C" w:rsidRDefault="00BC4C4C" w:rsidP="00BC4C4C">
      <w:pPr>
        <w:ind w:firstLine="709"/>
      </w:pPr>
      <w:r>
        <w:t xml:space="preserve">Приложение запускается на </w:t>
      </w:r>
      <w:r w:rsidR="00041198">
        <w:t xml:space="preserve">персональных компьютерах с операционной системой </w:t>
      </w:r>
      <w:r w:rsidR="00041198">
        <w:rPr>
          <w:lang w:val="en-US"/>
        </w:rPr>
        <w:t>Windows</w:t>
      </w:r>
      <w:r w:rsidR="00041198" w:rsidRPr="00041198">
        <w:t xml:space="preserve"> </w:t>
      </w:r>
      <w:r w:rsidR="00041198">
        <w:t xml:space="preserve">версии 7 и выше. </w:t>
      </w:r>
      <w:r>
        <w:t xml:space="preserve">База данных находится на </w:t>
      </w:r>
      <w:r w:rsidR="006751ED">
        <w:t>устройстве, на котором находится само приложение</w:t>
      </w:r>
      <w:r w:rsidR="002530FA">
        <w:t xml:space="preserve">. Должна быть непрерывная связь между </w:t>
      </w:r>
      <w:r w:rsidR="006751ED">
        <w:t>программой и</w:t>
      </w:r>
      <w:r w:rsidR="002530FA">
        <w:t xml:space="preserve"> базой данных.</w:t>
      </w:r>
    </w:p>
    <w:p w14:paraId="6675C6FD" w14:textId="2CA5C914" w:rsidR="002530FA" w:rsidRDefault="002530FA" w:rsidP="00BC4C4C">
      <w:pPr>
        <w:ind w:firstLine="709"/>
      </w:pPr>
      <w:r>
        <w:t xml:space="preserve">Устройство </w:t>
      </w:r>
      <w:r w:rsidR="00041198">
        <w:t>пользователя,</w:t>
      </w:r>
      <w:r>
        <w:t xml:space="preserve"> на котором будет использоваться информационная система, должно</w:t>
      </w:r>
      <w:r w:rsidRPr="002530FA">
        <w:t xml:space="preserve"> быть защищен</w:t>
      </w:r>
      <w:r>
        <w:t>о</w:t>
      </w:r>
      <w:r w:rsidRPr="002530FA">
        <w:t xml:space="preserve"> от пыли</w:t>
      </w:r>
      <w:r w:rsidR="00041198">
        <w:t xml:space="preserve"> и воды</w:t>
      </w:r>
      <w:r w:rsidRPr="002530FA">
        <w:t>,</w:t>
      </w:r>
      <w:r w:rsidR="00041198">
        <w:t xml:space="preserve"> обеспечено качественным охлаждением</w:t>
      </w:r>
      <w:r w:rsidR="00292A83">
        <w:t>,</w:t>
      </w:r>
      <w:r w:rsidRPr="002530FA">
        <w:t xml:space="preserve"> соответствовать классу защиты IP</w:t>
      </w:r>
      <w:r>
        <w:t>67.</w:t>
      </w:r>
    </w:p>
    <w:p w14:paraId="4EA1EF1D" w14:textId="1CC9DAD9" w:rsidR="002530FA" w:rsidRDefault="002530FA" w:rsidP="002530FA">
      <w:pPr>
        <w:pStyle w:val="3"/>
        <w:ind w:left="0" w:firstLine="709"/>
      </w:pPr>
      <w:bookmarkStart w:id="22" w:name="_Toc182754833"/>
      <w:r>
        <w:t xml:space="preserve">Требования </w:t>
      </w:r>
      <w:r w:rsidR="00E638DC">
        <w:t>к численности и квалификации персонала</w:t>
      </w:r>
      <w:bookmarkEnd w:id="22"/>
    </w:p>
    <w:p w14:paraId="7A4517C6" w14:textId="75CCA194" w:rsidR="00E638DC" w:rsidRDefault="00D53735" w:rsidP="00E638DC">
      <w:pPr>
        <w:ind w:firstLine="709"/>
      </w:pPr>
      <w:r>
        <w:t>Для установки и настройки информационной системы требуется системный администратор. В процессе эксплуатации с приложением работают: «</w:t>
      </w:r>
      <w:r w:rsidR="00292A83">
        <w:t>Администратор магазина</w:t>
      </w:r>
      <w:r>
        <w:t>», «</w:t>
      </w:r>
      <w:r w:rsidR="00292A83">
        <w:t>Товаровед</w:t>
      </w:r>
      <w:r>
        <w:t>»</w:t>
      </w:r>
      <w:r w:rsidR="00292A83">
        <w:t xml:space="preserve"> и </w:t>
      </w:r>
      <w:r>
        <w:t>«</w:t>
      </w:r>
      <w:r w:rsidR="00292A83">
        <w:t>Кассир</w:t>
      </w:r>
      <w:r>
        <w:t>».</w:t>
      </w:r>
    </w:p>
    <w:p w14:paraId="36E6902F" w14:textId="29BB6D2E" w:rsidR="00D53735" w:rsidRDefault="00D53735" w:rsidP="00E638DC">
      <w:pPr>
        <w:ind w:firstLine="709"/>
      </w:pPr>
      <w:r>
        <w:t>Задачи системного администратора:</w:t>
      </w:r>
    </w:p>
    <w:p w14:paraId="55A93562" w14:textId="79700102" w:rsidR="00D53735" w:rsidRDefault="00D53735" w:rsidP="00D53735">
      <w:pPr>
        <w:pStyle w:val="a0"/>
        <w:ind w:firstLine="709"/>
      </w:pPr>
      <w:r>
        <w:t>Установка клиентских приложений;</w:t>
      </w:r>
    </w:p>
    <w:p w14:paraId="2E4004B3" w14:textId="1D66A328" w:rsidR="00D53735" w:rsidRDefault="00D53735" w:rsidP="00D53735">
      <w:pPr>
        <w:pStyle w:val="a0"/>
        <w:ind w:firstLine="709"/>
      </w:pPr>
      <w:r>
        <w:lastRenderedPageBreak/>
        <w:t>управление, настройка СУБД;</w:t>
      </w:r>
    </w:p>
    <w:p w14:paraId="0509B820" w14:textId="45337166" w:rsidR="00D53735" w:rsidRPr="00E638DC" w:rsidRDefault="00D53735" w:rsidP="00D53735">
      <w:pPr>
        <w:pStyle w:val="a0"/>
        <w:ind w:firstLine="709"/>
      </w:pPr>
      <w:r>
        <w:t xml:space="preserve">настройка </w:t>
      </w:r>
      <w:r w:rsidR="006751ED">
        <w:t>связи между приложением и</w:t>
      </w:r>
      <w:r>
        <w:t xml:space="preserve"> СУБД.</w:t>
      </w:r>
    </w:p>
    <w:p w14:paraId="7EAA7745" w14:textId="4CD2B997" w:rsidR="00D53735" w:rsidRDefault="00D53735" w:rsidP="00D53735">
      <w:pPr>
        <w:pStyle w:val="a0"/>
        <w:numPr>
          <w:ilvl w:val="0"/>
          <w:numId w:val="0"/>
        </w:numPr>
        <w:ind w:firstLine="709"/>
      </w:pPr>
      <w:r w:rsidRPr="004334F1">
        <w:t>Пользователь должен иметь опыт работы с</w:t>
      </w:r>
      <w:r w:rsidR="00292A83">
        <w:t xml:space="preserve"> персональным компьютером на базе операционной системы </w:t>
      </w:r>
      <w:r w:rsidR="00292A83">
        <w:rPr>
          <w:lang w:val="en-US"/>
        </w:rPr>
        <w:t>Windows</w:t>
      </w:r>
      <w:r w:rsidR="00292A83" w:rsidRPr="00292A83">
        <w:t xml:space="preserve"> 7</w:t>
      </w:r>
      <w:r w:rsidR="00292A83">
        <w:t xml:space="preserve"> и выше</w:t>
      </w:r>
      <w:r w:rsidR="00CA0B20">
        <w:t>,</w:t>
      </w:r>
      <w:r w:rsidRPr="004334F1">
        <w:t xml:space="preserve"> на уровне квалифицированного пользователя, свободно использовать базовые операции в </w:t>
      </w:r>
      <w:r>
        <w:t>операционной системе</w:t>
      </w:r>
      <w:r w:rsidRPr="004334F1">
        <w:t>.</w:t>
      </w:r>
    </w:p>
    <w:p w14:paraId="715E1A6D" w14:textId="7EA1D5C6" w:rsidR="00CA0B20" w:rsidRPr="00BA61E6" w:rsidRDefault="00CA0B20" w:rsidP="00CA0B20">
      <w:pPr>
        <w:pStyle w:val="2"/>
        <w:ind w:left="0" w:firstLine="709"/>
      </w:pPr>
      <w:bookmarkStart w:id="23" w:name="_Toc182754834"/>
      <w:r>
        <w:t>Требования к составу и параметрам технических средств</w:t>
      </w:r>
      <w:bookmarkEnd w:id="23"/>
    </w:p>
    <w:p w14:paraId="41712945" w14:textId="5A856E39" w:rsidR="002530FA" w:rsidRDefault="00CA0B20" w:rsidP="00BC4C4C">
      <w:pPr>
        <w:ind w:firstLine="709"/>
      </w:pPr>
      <w:r>
        <w:t>Состав технических средств:</w:t>
      </w:r>
    </w:p>
    <w:p w14:paraId="2FD9F8FA" w14:textId="7F2C20E2" w:rsidR="003F1F6C" w:rsidRPr="003F1F6C" w:rsidRDefault="003F1F6C" w:rsidP="003F1F6C">
      <w:pPr>
        <w:pStyle w:val="a0"/>
        <w:ind w:firstLine="709"/>
      </w:pPr>
      <w:r>
        <w:rPr>
          <w:bdr w:val="single" w:sz="2" w:space="0" w:color="E5E7EB" w:frame="1"/>
        </w:rPr>
        <w:t>П</w:t>
      </w:r>
      <w:r w:rsidRPr="003F1F6C">
        <w:rPr>
          <w:bdr w:val="single" w:sz="2" w:space="0" w:color="E5E7EB" w:frame="1"/>
        </w:rPr>
        <w:t xml:space="preserve">роцессор с тактовой частотой не менее </w:t>
      </w:r>
      <w:r w:rsidR="00292A83">
        <w:rPr>
          <w:bdr w:val="single" w:sz="2" w:space="0" w:color="E5E7EB" w:frame="1"/>
        </w:rPr>
        <w:t>2</w:t>
      </w:r>
      <w:r w:rsidRPr="003F1F6C">
        <w:rPr>
          <w:bdr w:val="single" w:sz="2" w:space="0" w:color="E5E7EB" w:frame="1"/>
        </w:rPr>
        <w:t>,0 ГГц</w:t>
      </w:r>
      <w:r w:rsidR="00292A83">
        <w:rPr>
          <w:bdr w:val="single" w:sz="2" w:space="0" w:color="E5E7EB" w:frame="1"/>
        </w:rPr>
        <w:t>;</w:t>
      </w:r>
    </w:p>
    <w:p w14:paraId="27086460" w14:textId="3B0DE277" w:rsidR="003F1F6C" w:rsidRPr="003F1F6C" w:rsidRDefault="003F1F6C" w:rsidP="003F1F6C">
      <w:pPr>
        <w:pStyle w:val="a0"/>
        <w:ind w:firstLine="709"/>
      </w:pPr>
      <w:r w:rsidRPr="003F1F6C">
        <w:rPr>
          <w:bdr w:val="single" w:sz="2" w:space="0" w:color="E5E7EB" w:frame="1"/>
        </w:rPr>
        <w:t>Оперативная память</w:t>
      </w:r>
      <w:r>
        <w:rPr>
          <w:bdr w:val="single" w:sz="2" w:space="0" w:color="E5E7EB" w:frame="1"/>
        </w:rPr>
        <w:t>, объемом н</w:t>
      </w:r>
      <w:r w:rsidRPr="003F1F6C">
        <w:rPr>
          <w:bdr w:val="single" w:sz="2" w:space="0" w:color="E5E7EB" w:frame="1"/>
        </w:rPr>
        <w:t xml:space="preserve">е менее </w:t>
      </w:r>
      <w:r w:rsidR="00292A83">
        <w:rPr>
          <w:bdr w:val="single" w:sz="2" w:space="0" w:color="E5E7EB" w:frame="1"/>
        </w:rPr>
        <w:t>6</w:t>
      </w:r>
      <w:r w:rsidRPr="003F1F6C">
        <w:rPr>
          <w:bdr w:val="single" w:sz="2" w:space="0" w:color="E5E7EB" w:frame="1"/>
        </w:rPr>
        <w:t xml:space="preserve"> Гб</w:t>
      </w:r>
      <w:r w:rsidR="00292A83">
        <w:rPr>
          <w:bdr w:val="single" w:sz="2" w:space="0" w:color="E5E7EB" w:frame="1"/>
        </w:rPr>
        <w:t>;</w:t>
      </w:r>
    </w:p>
    <w:p w14:paraId="482282BA" w14:textId="3F6B23A6" w:rsidR="00CA0B20" w:rsidRDefault="003F1F6C" w:rsidP="00CA0B20">
      <w:pPr>
        <w:pStyle w:val="a0"/>
        <w:ind w:firstLine="709"/>
      </w:pPr>
      <w:r w:rsidRPr="003F1F6C">
        <w:t>Внутренняя память</w:t>
      </w:r>
      <w:r>
        <w:t>, объемом н</w:t>
      </w:r>
      <w:r w:rsidRPr="003F1F6C">
        <w:t xml:space="preserve">е менее </w:t>
      </w:r>
      <w:r w:rsidR="00292A83">
        <w:t>256</w:t>
      </w:r>
      <w:r w:rsidRPr="003F1F6C">
        <w:t xml:space="preserve"> Гб</w:t>
      </w:r>
      <w:r w:rsidR="00292A83">
        <w:t>;</w:t>
      </w:r>
    </w:p>
    <w:p w14:paraId="678BDC8F" w14:textId="4C421E1E" w:rsidR="003F1F6C" w:rsidRDefault="003F1F6C" w:rsidP="003F1F6C">
      <w:pPr>
        <w:pStyle w:val="2"/>
      </w:pPr>
      <w:bookmarkStart w:id="24" w:name="_Toc182754835"/>
      <w:r>
        <w:t>Требования к информационной и программной совместимости</w:t>
      </w:r>
      <w:bookmarkEnd w:id="24"/>
    </w:p>
    <w:p w14:paraId="1886C874" w14:textId="6EB0E03A" w:rsidR="003F1F6C" w:rsidRDefault="002E0AB3" w:rsidP="003F1F6C">
      <w:pPr>
        <w:ind w:firstLine="709"/>
      </w:pPr>
      <w:r>
        <w:t>П</w:t>
      </w:r>
      <w:r w:rsidR="00292A83">
        <w:t>рограмма</w:t>
      </w:r>
      <w:r>
        <w:t xml:space="preserve"> </w:t>
      </w:r>
      <w:r w:rsidR="00292A83">
        <w:t xml:space="preserve">пользователя </w:t>
      </w:r>
      <w:r>
        <w:t>обменива</w:t>
      </w:r>
      <w:r w:rsidR="00292A83">
        <w:t>ется</w:t>
      </w:r>
      <w:r>
        <w:t xml:space="preserve"> с СУБД сообщениями</w:t>
      </w:r>
      <w:r w:rsidR="006751ED">
        <w:t xml:space="preserve"> через</w:t>
      </w:r>
      <w:r>
        <w:t xml:space="preserve"> </w:t>
      </w:r>
      <w:r w:rsidR="006751ED">
        <w:t>прямое подключение</w:t>
      </w:r>
      <w:r>
        <w:t>.</w:t>
      </w:r>
    </w:p>
    <w:p w14:paraId="67C9D507" w14:textId="69214964" w:rsidR="002E0AB3" w:rsidRPr="002E0AB3" w:rsidRDefault="002E0AB3" w:rsidP="002E0AB3">
      <w:pPr>
        <w:pStyle w:val="2"/>
        <w:ind w:left="0" w:firstLine="709"/>
      </w:pPr>
      <w:bookmarkStart w:id="25" w:name="_Toc182754836"/>
      <w:r>
        <w:t>Требования к маркировке и упаковке</w:t>
      </w:r>
      <w:bookmarkEnd w:id="25"/>
      <w:r>
        <w:t xml:space="preserve"> </w:t>
      </w:r>
    </w:p>
    <w:p w14:paraId="2ABE5D64" w14:textId="695693B7" w:rsidR="00CE1D2A" w:rsidRDefault="002E0AB3" w:rsidP="002E0AB3">
      <w:pPr>
        <w:ind w:left="709" w:firstLine="0"/>
      </w:pPr>
      <w:r>
        <w:t>Требования не предъявляются.</w:t>
      </w:r>
    </w:p>
    <w:p w14:paraId="431A0C5F" w14:textId="68E455BA" w:rsidR="002E0AB3" w:rsidRDefault="002E0AB3" w:rsidP="002E0AB3">
      <w:pPr>
        <w:pStyle w:val="2"/>
      </w:pPr>
      <w:bookmarkStart w:id="26" w:name="_Toc182754837"/>
      <w:r>
        <w:t>Требования к транспортированию и хранению</w:t>
      </w:r>
      <w:bookmarkEnd w:id="26"/>
    </w:p>
    <w:p w14:paraId="463F5D52" w14:textId="77777777" w:rsidR="002E0AB3" w:rsidRDefault="002E0AB3" w:rsidP="002E0AB3">
      <w:pPr>
        <w:ind w:left="709" w:firstLine="0"/>
      </w:pPr>
      <w:r>
        <w:t>Требования не предъявляются.</w:t>
      </w:r>
    </w:p>
    <w:p w14:paraId="44EA5CBC" w14:textId="7ED26E3E" w:rsidR="00E72C5D" w:rsidRDefault="00E72C5D" w:rsidP="00E72C5D">
      <w:pPr>
        <w:pStyle w:val="1"/>
        <w:ind w:left="0" w:firstLine="709"/>
      </w:pPr>
      <w:bookmarkStart w:id="27" w:name="_Toc182754838"/>
      <w:r>
        <w:lastRenderedPageBreak/>
        <w:t>Требования к программной документации</w:t>
      </w:r>
      <w:bookmarkEnd w:id="27"/>
    </w:p>
    <w:p w14:paraId="4258698F" w14:textId="401747A2" w:rsidR="00E72C5D" w:rsidRDefault="00E72C5D" w:rsidP="00E72C5D">
      <w:pPr>
        <w:ind w:firstLine="709"/>
      </w:pPr>
      <w:r>
        <w:t>Состав программной документации:</w:t>
      </w:r>
    </w:p>
    <w:p w14:paraId="736C4A1C" w14:textId="34C6620B" w:rsidR="00E72C5D" w:rsidRDefault="00E72C5D" w:rsidP="00E72C5D">
      <w:pPr>
        <w:pStyle w:val="a0"/>
        <w:ind w:firstLine="709"/>
      </w:pPr>
      <w:r>
        <w:t>Техническое задание (ГОСТ 19);</w:t>
      </w:r>
    </w:p>
    <w:p w14:paraId="0AB400EE" w14:textId="1956E4B4" w:rsidR="00E72C5D" w:rsidRDefault="00E72C5D" w:rsidP="00E72C5D">
      <w:pPr>
        <w:pStyle w:val="a0"/>
        <w:ind w:firstLine="709"/>
      </w:pPr>
      <w:r>
        <w:t>аналитическая записка;</w:t>
      </w:r>
    </w:p>
    <w:p w14:paraId="300FEA03" w14:textId="6712CAC0" w:rsidR="00E72C5D" w:rsidRDefault="00E72C5D" w:rsidP="00E72C5D">
      <w:pPr>
        <w:pStyle w:val="a0"/>
        <w:ind w:firstLine="709"/>
      </w:pPr>
      <w:r>
        <w:t>технический проект;</w:t>
      </w:r>
    </w:p>
    <w:p w14:paraId="1D4C3B1A" w14:textId="349973A2" w:rsidR="00E72C5D" w:rsidRDefault="00CA3DDB" w:rsidP="00E72C5D">
      <w:pPr>
        <w:pStyle w:val="a0"/>
        <w:ind w:firstLine="709"/>
      </w:pPr>
      <w:r>
        <w:t>рабочий проект (руководство пользователя, руководство программиста, программа и методика испытаний).</w:t>
      </w:r>
    </w:p>
    <w:p w14:paraId="5A81C89B" w14:textId="07B28667" w:rsidR="00CA3DDB" w:rsidRDefault="00CA3DDB" w:rsidP="00CA3DDB">
      <w:pPr>
        <w:pStyle w:val="1"/>
        <w:ind w:left="0" w:firstLine="709"/>
      </w:pPr>
      <w:bookmarkStart w:id="28" w:name="_Toc182754839"/>
      <w:r>
        <w:lastRenderedPageBreak/>
        <w:t>Технико-экономические показатели</w:t>
      </w:r>
      <w:bookmarkEnd w:id="28"/>
    </w:p>
    <w:p w14:paraId="5913B535" w14:textId="68A29368" w:rsidR="00CA3DDB" w:rsidRDefault="00CA3DDB" w:rsidP="00CA3DDB">
      <w:pPr>
        <w:ind w:firstLine="709"/>
      </w:pPr>
      <w:r>
        <w:t>Ориентировочная экономическая эффективность не рассчитываются.</w:t>
      </w:r>
    </w:p>
    <w:p w14:paraId="0D694686" w14:textId="1B26DF03" w:rsidR="000449D6" w:rsidRDefault="000449D6" w:rsidP="000449D6">
      <w:pPr>
        <w:pStyle w:val="1"/>
        <w:ind w:left="0" w:firstLine="709"/>
      </w:pPr>
      <w:bookmarkStart w:id="29" w:name="_Toc182754840"/>
      <w:r>
        <w:lastRenderedPageBreak/>
        <w:t>Стадии и этапы разработки</w:t>
      </w:r>
      <w:bookmarkEnd w:id="29"/>
    </w:p>
    <w:p w14:paraId="5EE0FA92" w14:textId="5A2ABF13" w:rsidR="007E20ED" w:rsidRPr="008F735F" w:rsidRDefault="000449D6" w:rsidP="000449D6">
      <w:pPr>
        <w:ind w:firstLine="709"/>
      </w:pPr>
      <w:r>
        <w:t>Порядок разработки представлен в таблице 1.</w:t>
      </w:r>
    </w:p>
    <w:p w14:paraId="175020AA" w14:textId="21575AA0" w:rsidR="00223581" w:rsidRPr="008D50CB" w:rsidRDefault="00223581" w:rsidP="00223581">
      <w:pPr>
        <w:pStyle w:val="vgutTableName"/>
      </w:pPr>
      <w:r w:rsidRPr="008D50CB">
        <w:t xml:space="preserve">Таблица </w:t>
      </w:r>
      <w:r w:rsidR="000449D6">
        <w:t>1</w:t>
      </w:r>
      <w:r w:rsidRPr="008D50CB">
        <w:t xml:space="preserve"> – Порядок разработки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A02947" w:rsidRPr="005A6ADD" w14:paraId="56770EA5" w14:textId="77777777" w:rsidTr="7351F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8" w:type="dxa"/>
          </w:tcPr>
          <w:p w14:paraId="1C5FD0B1" w14:textId="15C0B655" w:rsidR="00223581" w:rsidRPr="008D50CB" w:rsidRDefault="00A82211" w:rsidP="00A82211">
            <w:pPr>
              <w:ind w:firstLine="0"/>
            </w:pPr>
            <w:r w:rsidRPr="008D50CB">
              <w:t>Название этапа</w:t>
            </w:r>
          </w:p>
        </w:tc>
        <w:tc>
          <w:tcPr>
            <w:tcW w:w="2549" w:type="dxa"/>
          </w:tcPr>
          <w:p w14:paraId="22D5D372" w14:textId="72832894" w:rsidR="00223581" w:rsidRPr="008D50CB" w:rsidRDefault="00A82211" w:rsidP="00212AC5">
            <w:pPr>
              <w:ind w:firstLine="0"/>
              <w:jc w:val="center"/>
            </w:pPr>
            <w:r w:rsidRPr="008D50CB">
              <w:t>Сроки выполнения</w:t>
            </w:r>
          </w:p>
        </w:tc>
        <w:tc>
          <w:tcPr>
            <w:tcW w:w="2549" w:type="dxa"/>
          </w:tcPr>
          <w:p w14:paraId="001D7849" w14:textId="68A02C5D" w:rsidR="00223581" w:rsidRPr="008D50CB" w:rsidRDefault="00A82211" w:rsidP="00212AC5">
            <w:pPr>
              <w:ind w:firstLine="0"/>
              <w:jc w:val="center"/>
            </w:pPr>
            <w:r w:rsidRPr="008D50CB">
              <w:t>Содержание работ</w:t>
            </w:r>
          </w:p>
        </w:tc>
        <w:tc>
          <w:tcPr>
            <w:tcW w:w="2549" w:type="dxa"/>
          </w:tcPr>
          <w:p w14:paraId="059C4105" w14:textId="24B1FE3F" w:rsidR="00223581" w:rsidRPr="008D50CB" w:rsidRDefault="00A82211" w:rsidP="00212AC5">
            <w:pPr>
              <w:ind w:firstLine="0"/>
              <w:jc w:val="center"/>
            </w:pPr>
            <w:r w:rsidRPr="008D50CB">
              <w:t xml:space="preserve">Результат </w:t>
            </w:r>
          </w:p>
        </w:tc>
      </w:tr>
      <w:tr w:rsidR="00A02947" w:rsidRPr="008D50CB" w14:paraId="7F92200C" w14:textId="77777777" w:rsidTr="7351FEEC">
        <w:tc>
          <w:tcPr>
            <w:tcW w:w="2548" w:type="dxa"/>
          </w:tcPr>
          <w:p w14:paraId="3079B023" w14:textId="5D146C53" w:rsidR="00223581" w:rsidRPr="008D50CB" w:rsidRDefault="00360346" w:rsidP="00223581">
            <w:pPr>
              <w:ind w:firstLine="0"/>
            </w:pPr>
            <w:r w:rsidRPr="008D50CB">
              <w:t>Анализ требований</w:t>
            </w:r>
          </w:p>
        </w:tc>
        <w:tc>
          <w:tcPr>
            <w:tcW w:w="2549" w:type="dxa"/>
          </w:tcPr>
          <w:p w14:paraId="4766FA64" w14:textId="060EC154" w:rsidR="00223581" w:rsidRPr="008D50CB" w:rsidRDefault="000449D6" w:rsidP="00223581">
            <w:pPr>
              <w:ind w:firstLine="0"/>
            </w:pPr>
            <w:r>
              <w:t>2</w:t>
            </w:r>
            <w:r w:rsidR="00360346" w:rsidRPr="008D50CB">
              <w:t xml:space="preserve"> недел</w:t>
            </w:r>
            <w:r w:rsidR="00292A83">
              <w:t>и</w:t>
            </w:r>
          </w:p>
        </w:tc>
        <w:tc>
          <w:tcPr>
            <w:tcW w:w="2549" w:type="dxa"/>
          </w:tcPr>
          <w:p w14:paraId="54A0B9B3" w14:textId="7A741475" w:rsidR="00223581" w:rsidRPr="008D50CB" w:rsidRDefault="00AA194A" w:rsidP="00B402EE">
            <w:pPr>
              <w:ind w:firstLine="0"/>
              <w:jc w:val="left"/>
            </w:pPr>
            <w:r w:rsidRPr="008D50CB">
              <w:t>На эт</w:t>
            </w:r>
            <w:r w:rsidR="00B402EE" w:rsidRPr="008D50CB">
              <w:t>ом этапе, в течение</w:t>
            </w:r>
            <w:r w:rsidR="001D4432">
              <w:t xml:space="preserve"> 2</w:t>
            </w:r>
            <w:r w:rsidR="00B402EE" w:rsidRPr="008D50CB">
              <w:t xml:space="preserve"> недел</w:t>
            </w:r>
            <w:r w:rsidR="001D4432">
              <w:t>ь</w:t>
            </w:r>
            <w:r w:rsidR="00B402EE" w:rsidRPr="008D50CB">
              <w:t>, необходимо выбрать тему, осуществить</w:t>
            </w:r>
            <w:r w:rsidRPr="008D50CB">
              <w:t xml:space="preserve"> поиск, а также сб</w:t>
            </w:r>
            <w:r w:rsidR="00B402EE" w:rsidRPr="008D50CB">
              <w:t>ор информации по выбранной теме</w:t>
            </w:r>
            <w:r w:rsidR="000449D6">
              <w:t>, начать разработку технического задания</w:t>
            </w:r>
          </w:p>
        </w:tc>
        <w:tc>
          <w:tcPr>
            <w:tcW w:w="2549" w:type="dxa"/>
          </w:tcPr>
          <w:p w14:paraId="04CC50AB" w14:textId="5DBDF2A7" w:rsidR="00FE772F" w:rsidRPr="008D50CB" w:rsidRDefault="00B402EE" w:rsidP="00223581">
            <w:pPr>
              <w:ind w:firstLine="0"/>
            </w:pPr>
            <w:r w:rsidRPr="008D50CB">
              <w:t xml:space="preserve">Тема выбрана: </w:t>
            </w:r>
            <w:r w:rsidR="006E546E">
              <w:t xml:space="preserve">«Информационная система </w:t>
            </w:r>
            <w:r w:rsidR="001D4432">
              <w:t>для магазина одежды</w:t>
            </w:r>
            <w:r w:rsidR="006E546E">
              <w:t>»,</w:t>
            </w:r>
          </w:p>
          <w:p w14:paraId="3500ED08" w14:textId="09A26AB7" w:rsidR="00FE772F" w:rsidRPr="008D50CB" w:rsidRDefault="00A02947" w:rsidP="00223581">
            <w:pPr>
              <w:ind w:firstLine="0"/>
            </w:pPr>
            <w:r w:rsidRPr="008D50CB">
              <w:t>в</w:t>
            </w:r>
            <w:r w:rsidR="00FE772F" w:rsidRPr="008D50CB">
              <w:t>ся необходимая информация собрана</w:t>
            </w:r>
            <w:r w:rsidR="000449D6">
              <w:t>, техническое задание разработано.</w:t>
            </w:r>
          </w:p>
        </w:tc>
      </w:tr>
      <w:tr w:rsidR="00A02947" w:rsidRPr="008D50CB" w14:paraId="6788FA33" w14:textId="77777777" w:rsidTr="7351FEEC">
        <w:tc>
          <w:tcPr>
            <w:tcW w:w="2548" w:type="dxa"/>
          </w:tcPr>
          <w:p w14:paraId="47FD1228" w14:textId="738C9E1E" w:rsidR="00AA194A" w:rsidRPr="008D50CB" w:rsidRDefault="00AA194A" w:rsidP="00223581">
            <w:pPr>
              <w:ind w:firstLine="0"/>
            </w:pPr>
            <w:r w:rsidRPr="008D50CB">
              <w:t>Проектирование приложения</w:t>
            </w:r>
          </w:p>
        </w:tc>
        <w:tc>
          <w:tcPr>
            <w:tcW w:w="2549" w:type="dxa"/>
          </w:tcPr>
          <w:p w14:paraId="52AE6657" w14:textId="5527E1B1" w:rsidR="00AA194A" w:rsidRPr="008D50CB" w:rsidRDefault="00BC7853" w:rsidP="00223581">
            <w:pPr>
              <w:ind w:firstLine="0"/>
            </w:pPr>
            <w:r w:rsidRPr="008D50CB">
              <w:t>2 недели</w:t>
            </w:r>
          </w:p>
        </w:tc>
        <w:tc>
          <w:tcPr>
            <w:tcW w:w="2549" w:type="dxa"/>
          </w:tcPr>
          <w:p w14:paraId="07990155" w14:textId="4B7028DF" w:rsidR="00AA194A" w:rsidRPr="008D50CB" w:rsidRDefault="00FE772F" w:rsidP="00A02947">
            <w:pPr>
              <w:ind w:firstLine="0"/>
              <w:jc w:val="left"/>
            </w:pPr>
            <w:r w:rsidRPr="008D50CB">
              <w:t xml:space="preserve">В течение 2 недель необходимо </w:t>
            </w:r>
            <w:r w:rsidR="00BC7853" w:rsidRPr="008D50CB">
              <w:t>про</w:t>
            </w:r>
            <w:r w:rsidRPr="008D50CB">
              <w:t>извести</w:t>
            </w:r>
            <w:r w:rsidR="00A02947" w:rsidRPr="008D50CB">
              <w:t xml:space="preserve"> структурирование </w:t>
            </w:r>
            <w:r w:rsidR="00BC7853" w:rsidRPr="008D50CB">
              <w:t>информации,</w:t>
            </w:r>
            <w:r w:rsidR="00A02947" w:rsidRPr="008D50CB">
              <w:t xml:space="preserve"> анализ информации,</w:t>
            </w:r>
            <w:r w:rsidR="00BC7853" w:rsidRPr="008D50CB">
              <w:t xml:space="preserve"> </w:t>
            </w:r>
            <w:r w:rsidRPr="008D50CB">
              <w:rPr>
                <w:rFonts w:eastAsia="Arial"/>
                <w:szCs w:val="24"/>
              </w:rPr>
              <w:t xml:space="preserve">рассмотреть аналоги </w:t>
            </w:r>
            <w:r w:rsidR="006E546E">
              <w:rPr>
                <w:rFonts w:eastAsia="Arial"/>
                <w:szCs w:val="24"/>
              </w:rPr>
              <w:t xml:space="preserve">информационной системы </w:t>
            </w:r>
            <w:r w:rsidRPr="008D50CB">
              <w:rPr>
                <w:rFonts w:eastAsia="Arial"/>
                <w:szCs w:val="24"/>
              </w:rPr>
              <w:t>от</w:t>
            </w:r>
            <w:r w:rsidR="00BC7853" w:rsidRPr="008D50CB">
              <w:rPr>
                <w:rFonts w:eastAsia="Arial"/>
                <w:szCs w:val="24"/>
              </w:rPr>
              <w:t xml:space="preserve"> сторонних разработчиков</w:t>
            </w:r>
            <w:r w:rsidR="006E546E">
              <w:rPr>
                <w:rFonts w:eastAsia="Arial"/>
                <w:szCs w:val="24"/>
              </w:rPr>
              <w:t xml:space="preserve">, продумать </w:t>
            </w:r>
            <w:r w:rsidR="000C3F6A">
              <w:rPr>
                <w:rFonts w:eastAsia="Arial"/>
                <w:szCs w:val="24"/>
              </w:rPr>
              <w:t>экранные формы для пользователей</w:t>
            </w:r>
            <w:r w:rsidR="00161C5C">
              <w:rPr>
                <w:rFonts w:eastAsia="Arial"/>
                <w:szCs w:val="24"/>
              </w:rPr>
              <w:t>, разработать экранные формы</w:t>
            </w:r>
            <w:r w:rsidR="000C3F6A">
              <w:rPr>
                <w:rFonts w:eastAsia="Arial"/>
                <w:szCs w:val="24"/>
              </w:rPr>
              <w:t>.</w:t>
            </w:r>
            <w:r w:rsidR="00BC7853" w:rsidRPr="008D50CB">
              <w:rPr>
                <w:rFonts w:eastAsia="Arial"/>
                <w:szCs w:val="24"/>
              </w:rPr>
              <w:t xml:space="preserve"> </w:t>
            </w:r>
          </w:p>
        </w:tc>
        <w:tc>
          <w:tcPr>
            <w:tcW w:w="2549" w:type="dxa"/>
          </w:tcPr>
          <w:p w14:paraId="13D4D8AC" w14:textId="19EA5097" w:rsidR="00AA194A" w:rsidRPr="008D50CB" w:rsidRDefault="00A02947" w:rsidP="00223581">
            <w:pPr>
              <w:ind w:firstLine="0"/>
            </w:pPr>
            <w:r w:rsidRPr="008D50CB">
              <w:t>Информация структурирована, проанализирована, а</w:t>
            </w:r>
            <w:r w:rsidR="00FE772F" w:rsidRPr="008D50CB">
              <w:t xml:space="preserve">налоги рассмотрены, </w:t>
            </w:r>
            <w:r w:rsidRPr="008D50CB">
              <w:t>прототип</w:t>
            </w:r>
            <w:r w:rsidR="00930F41">
              <w:t>ы</w:t>
            </w:r>
            <w:r w:rsidRPr="008D50CB">
              <w:t xml:space="preserve"> экранной формы</w:t>
            </w:r>
            <w:r w:rsidR="000C3F6A">
              <w:t xml:space="preserve"> продуман</w:t>
            </w:r>
            <w:r w:rsidR="00930F41">
              <w:t>ы</w:t>
            </w:r>
            <w:r w:rsidR="00161C5C">
              <w:t>, разработан</w:t>
            </w:r>
            <w:r w:rsidR="00930F41">
              <w:t>ы</w:t>
            </w:r>
            <w:r w:rsidRPr="008D50CB">
              <w:t>.</w:t>
            </w:r>
          </w:p>
        </w:tc>
      </w:tr>
      <w:tr w:rsidR="00A02947" w:rsidRPr="008D50CB" w14:paraId="1BFA5593" w14:textId="77777777" w:rsidTr="7351FEEC">
        <w:tc>
          <w:tcPr>
            <w:tcW w:w="2548" w:type="dxa"/>
          </w:tcPr>
          <w:p w14:paraId="219E520C" w14:textId="749AC94D" w:rsidR="00BC7853" w:rsidRPr="008D50CB" w:rsidRDefault="00BC7853" w:rsidP="00223581">
            <w:pPr>
              <w:ind w:firstLine="0"/>
            </w:pPr>
            <w:r w:rsidRPr="008D50CB">
              <w:t>Написание исходного кода</w:t>
            </w:r>
          </w:p>
        </w:tc>
        <w:tc>
          <w:tcPr>
            <w:tcW w:w="2549" w:type="dxa"/>
          </w:tcPr>
          <w:p w14:paraId="51BE64BC" w14:textId="22905605" w:rsidR="00BC7853" w:rsidRPr="008D50CB" w:rsidRDefault="000C3F6A" w:rsidP="00223581">
            <w:pPr>
              <w:ind w:firstLine="0"/>
            </w:pPr>
            <w:r>
              <w:t>1</w:t>
            </w:r>
            <w:r w:rsidR="00BC7853" w:rsidRPr="008D50CB">
              <w:t xml:space="preserve"> месяц</w:t>
            </w:r>
          </w:p>
        </w:tc>
        <w:tc>
          <w:tcPr>
            <w:tcW w:w="2549" w:type="dxa"/>
          </w:tcPr>
          <w:p w14:paraId="102B59FD" w14:textId="56AC7436" w:rsidR="00B51AF0" w:rsidRPr="008D50CB" w:rsidRDefault="000449D6" w:rsidP="0083790E">
            <w:pPr>
              <w:ind w:firstLine="0"/>
            </w:pPr>
            <w:r>
              <w:t>Н</w:t>
            </w:r>
            <w:r w:rsidR="33F786D7">
              <w:t>аписать код для вывода</w:t>
            </w:r>
            <w:r>
              <w:t xml:space="preserve"> форм, кнопок, текстовых полей и других элементов</w:t>
            </w:r>
            <w:r w:rsidR="33F786D7">
              <w:t xml:space="preserve">, срок 1 неделя, </w:t>
            </w:r>
            <w:r w:rsidR="33F786D7">
              <w:lastRenderedPageBreak/>
              <w:t xml:space="preserve">продумать и разработать БД, интегрировать БД, срок </w:t>
            </w:r>
            <w:r w:rsidR="001435D6">
              <w:t>1</w:t>
            </w:r>
            <w:r w:rsidR="33F786D7">
              <w:t xml:space="preserve"> недел</w:t>
            </w:r>
            <w:r w:rsidR="001435D6">
              <w:t>я; прописать необходимые функции, срок 2 недели.</w:t>
            </w:r>
          </w:p>
        </w:tc>
        <w:tc>
          <w:tcPr>
            <w:tcW w:w="2549" w:type="dxa"/>
          </w:tcPr>
          <w:p w14:paraId="6A2802A5" w14:textId="540A0595" w:rsidR="00BC7853" w:rsidRPr="008D50CB" w:rsidRDefault="00A02947" w:rsidP="00223581">
            <w:pPr>
              <w:ind w:firstLine="0"/>
            </w:pPr>
            <w:r w:rsidRPr="008D50CB">
              <w:lastRenderedPageBreak/>
              <w:t>Готовое приложение</w:t>
            </w:r>
          </w:p>
        </w:tc>
      </w:tr>
      <w:tr w:rsidR="00A02947" w:rsidRPr="008D50CB" w14:paraId="4AB9E95E" w14:textId="77777777" w:rsidTr="7351FEEC">
        <w:tc>
          <w:tcPr>
            <w:tcW w:w="2548" w:type="dxa"/>
          </w:tcPr>
          <w:p w14:paraId="743AC81C" w14:textId="71297818" w:rsidR="00B51AF0" w:rsidRPr="008D50CB" w:rsidRDefault="00B51AF0" w:rsidP="00223581">
            <w:pPr>
              <w:ind w:firstLine="0"/>
            </w:pPr>
            <w:r w:rsidRPr="008D50CB">
              <w:t>Тестирование приложения</w:t>
            </w:r>
          </w:p>
        </w:tc>
        <w:tc>
          <w:tcPr>
            <w:tcW w:w="2549" w:type="dxa"/>
          </w:tcPr>
          <w:p w14:paraId="0E1BDA61" w14:textId="5CF32D71" w:rsidR="00B51AF0" w:rsidRPr="008D50CB" w:rsidRDefault="00A825E3" w:rsidP="00223581">
            <w:pPr>
              <w:ind w:firstLine="0"/>
            </w:pPr>
            <w:r>
              <w:t>0,5</w:t>
            </w:r>
            <w:r w:rsidR="00797203" w:rsidRPr="008D50CB">
              <w:t xml:space="preserve"> месяца</w:t>
            </w:r>
          </w:p>
        </w:tc>
        <w:tc>
          <w:tcPr>
            <w:tcW w:w="2549" w:type="dxa"/>
          </w:tcPr>
          <w:p w14:paraId="5D95669F" w14:textId="68FAA06E" w:rsidR="00B51AF0" w:rsidRPr="008D50CB" w:rsidRDefault="00A02947" w:rsidP="0083790E">
            <w:pPr>
              <w:ind w:firstLine="0"/>
            </w:pPr>
            <w:r w:rsidRPr="008D50CB">
              <w:t>Проверить взаимодействие</w:t>
            </w:r>
            <w:r w:rsidR="00B02DD1" w:rsidRPr="008D50CB">
              <w:t xml:space="preserve"> </w:t>
            </w:r>
            <w:r w:rsidR="001435D6">
              <w:t>приложени</w:t>
            </w:r>
            <w:r w:rsidR="000449D6">
              <w:t xml:space="preserve">я </w:t>
            </w:r>
            <w:r w:rsidR="00B02DD1" w:rsidRPr="008D50CB">
              <w:t xml:space="preserve">с функциями, срок </w:t>
            </w:r>
            <w:r w:rsidR="000C3F6A">
              <w:t>1</w:t>
            </w:r>
            <w:r w:rsidR="00B02DD1" w:rsidRPr="008D50CB">
              <w:t xml:space="preserve"> недел</w:t>
            </w:r>
            <w:r w:rsidR="000C3F6A">
              <w:t>я</w:t>
            </w:r>
            <w:r w:rsidR="0083790E" w:rsidRPr="008D50CB">
              <w:t>; п</w:t>
            </w:r>
            <w:r w:rsidRPr="008D50CB">
              <w:t>роверить интерфейс</w:t>
            </w:r>
            <w:r w:rsidR="00B02DD1" w:rsidRPr="008D50CB">
              <w:t xml:space="preserve"> на предмет удобства, срок 1 день</w:t>
            </w:r>
            <w:r w:rsidR="0083790E" w:rsidRPr="008D50CB">
              <w:t>; п</w:t>
            </w:r>
            <w:r w:rsidRPr="008D50CB">
              <w:t>роверить</w:t>
            </w:r>
            <w:r w:rsidR="0041194F" w:rsidRPr="008D50CB">
              <w:t xml:space="preserve"> коррек</w:t>
            </w:r>
            <w:r w:rsidRPr="008D50CB">
              <w:t>тность</w:t>
            </w:r>
            <w:r w:rsidR="000C3F6A">
              <w:t xml:space="preserve"> взаимодействия пользователей с </w:t>
            </w:r>
            <w:r w:rsidR="001435D6">
              <w:t>приложением</w:t>
            </w:r>
            <w:r w:rsidR="00B02DD1" w:rsidRPr="008D50CB">
              <w:t>, срок 1 неделя</w:t>
            </w:r>
            <w:r w:rsidR="0083790E" w:rsidRPr="008D50CB">
              <w:t>; д</w:t>
            </w:r>
            <w:r w:rsidRPr="008D50CB">
              <w:t>оработать</w:t>
            </w:r>
            <w:r w:rsidR="0041194F" w:rsidRPr="008D50CB">
              <w:t xml:space="preserve"> и повторн</w:t>
            </w:r>
            <w:r w:rsidRPr="008D50CB">
              <w:t>о</w:t>
            </w:r>
            <w:r w:rsidR="0041194F" w:rsidRPr="008D50CB">
              <w:t xml:space="preserve"> испыта</w:t>
            </w:r>
            <w:r w:rsidRPr="008D50CB">
              <w:t>ть</w:t>
            </w:r>
            <w:r w:rsidR="001435D6">
              <w:t xml:space="preserve"> приложение</w:t>
            </w:r>
            <w:r w:rsidR="000449D6">
              <w:t xml:space="preserve"> </w:t>
            </w:r>
            <w:r w:rsidR="001435D6" w:rsidRPr="008D50CB">
              <w:t>до</w:t>
            </w:r>
            <w:r w:rsidR="0041194F" w:rsidRPr="008D50CB">
              <w:t xml:space="preserve"> устранения недостатков</w:t>
            </w:r>
            <w:r w:rsidR="00B02DD1" w:rsidRPr="008D50CB">
              <w:t>, срок</w:t>
            </w:r>
            <w:r w:rsidR="000C3F6A">
              <w:t xml:space="preserve"> 1</w:t>
            </w:r>
            <w:r w:rsidR="00B02DD1" w:rsidRPr="008D50CB">
              <w:t xml:space="preserve"> недел</w:t>
            </w:r>
            <w:r w:rsidR="00A825E3">
              <w:t>я.</w:t>
            </w:r>
          </w:p>
        </w:tc>
        <w:tc>
          <w:tcPr>
            <w:tcW w:w="2549" w:type="dxa"/>
          </w:tcPr>
          <w:p w14:paraId="478EC21F" w14:textId="78B296E3" w:rsidR="00B51AF0" w:rsidRPr="008D50CB" w:rsidRDefault="000449D6" w:rsidP="00004EE8">
            <w:pPr>
              <w:ind w:firstLine="0"/>
            </w:pPr>
            <w:r>
              <w:t>П</w:t>
            </w:r>
            <w:r w:rsidR="001435D6">
              <w:t>риложение</w:t>
            </w:r>
            <w:r>
              <w:t xml:space="preserve"> </w:t>
            </w:r>
            <w:r w:rsidR="001435D6">
              <w:t>работает стабильно,</w:t>
            </w:r>
            <w:r w:rsidR="00A02947" w:rsidRPr="008D50CB">
              <w:t xml:space="preserve"> </w:t>
            </w:r>
            <w:r w:rsidR="00A825E3">
              <w:t xml:space="preserve">пользователи успешно взаимодействуют с </w:t>
            </w:r>
            <w:r>
              <w:t>приложением.</w:t>
            </w:r>
          </w:p>
        </w:tc>
      </w:tr>
      <w:tr w:rsidR="00A02947" w:rsidRPr="008D50CB" w14:paraId="071ACF0B" w14:textId="77777777" w:rsidTr="7351FEEC">
        <w:tc>
          <w:tcPr>
            <w:tcW w:w="2548" w:type="dxa"/>
          </w:tcPr>
          <w:p w14:paraId="2185C4BA" w14:textId="5EF12AED" w:rsidR="00845329" w:rsidRPr="00972802" w:rsidRDefault="35BE97FA" w:rsidP="7351FEEC">
            <w:pPr>
              <w:ind w:firstLine="0"/>
            </w:pPr>
            <w:r w:rsidRPr="00972802">
              <w:t>Внедрение</w:t>
            </w:r>
          </w:p>
        </w:tc>
        <w:tc>
          <w:tcPr>
            <w:tcW w:w="2549" w:type="dxa"/>
          </w:tcPr>
          <w:p w14:paraId="23D8C71F" w14:textId="230EF24B" w:rsidR="00845329" w:rsidRPr="00972802" w:rsidRDefault="1588B99C" w:rsidP="7351FEEC">
            <w:pPr>
              <w:ind w:firstLine="0"/>
            </w:pPr>
            <w:r w:rsidRPr="00972802">
              <w:t>0,5 месяца</w:t>
            </w:r>
          </w:p>
        </w:tc>
        <w:tc>
          <w:tcPr>
            <w:tcW w:w="2549" w:type="dxa"/>
          </w:tcPr>
          <w:p w14:paraId="4E5BC8E7" w14:textId="6C40CCAC" w:rsidR="00265747" w:rsidRPr="00972802" w:rsidRDefault="004C36D9" w:rsidP="7351FEEC">
            <w:pPr>
              <w:ind w:firstLine="0"/>
            </w:pPr>
            <w:r>
              <w:t>Согласовать и утвердить техническое задание, п</w:t>
            </w:r>
            <w:r w:rsidR="7BCE4175" w:rsidRPr="00972802">
              <w:t xml:space="preserve">одготовиться к устной защите </w:t>
            </w:r>
            <w:r w:rsidR="009D7EBE">
              <w:t>учебной практики</w:t>
            </w:r>
            <w:r w:rsidR="2DFB779E" w:rsidRPr="00972802">
              <w:t>, срок 2 дня.</w:t>
            </w:r>
          </w:p>
        </w:tc>
        <w:tc>
          <w:tcPr>
            <w:tcW w:w="2549" w:type="dxa"/>
          </w:tcPr>
          <w:p w14:paraId="32371B30" w14:textId="1FE4E5A3" w:rsidR="00845329" w:rsidRPr="00972802" w:rsidRDefault="009D7EBE" w:rsidP="7351FEEC">
            <w:pPr>
              <w:ind w:firstLine="0"/>
            </w:pPr>
            <w:r>
              <w:t>У</w:t>
            </w:r>
            <w:r w:rsidR="7BCE4175" w:rsidRPr="00972802">
              <w:t xml:space="preserve">стная защита подготовлена. </w:t>
            </w:r>
          </w:p>
        </w:tc>
      </w:tr>
    </w:tbl>
    <w:p w14:paraId="1310B38F" w14:textId="5F74AC33" w:rsidR="00B02DD1" w:rsidRPr="008D50CB" w:rsidRDefault="00B02DD1" w:rsidP="00B02DD1">
      <w:pPr>
        <w:ind w:firstLine="0"/>
      </w:pPr>
    </w:p>
    <w:p w14:paraId="1B1F270F" w14:textId="2CCBD7AF" w:rsidR="003D33E4" w:rsidRDefault="004C36D9" w:rsidP="004C36D9">
      <w:pPr>
        <w:pStyle w:val="1"/>
        <w:ind w:left="0" w:firstLine="709"/>
      </w:pPr>
      <w:bookmarkStart w:id="30" w:name="_Toc182754841"/>
      <w:r>
        <w:lastRenderedPageBreak/>
        <w:t>Порядок контроля и приемки</w:t>
      </w:r>
      <w:bookmarkEnd w:id="30"/>
    </w:p>
    <w:p w14:paraId="06BC1AB6" w14:textId="65C0787A" w:rsidR="004C36D9" w:rsidRPr="003D33E4" w:rsidRDefault="004C36D9" w:rsidP="004C36D9">
      <w:pPr>
        <w:ind w:firstLine="709"/>
      </w:pPr>
      <w:r w:rsidRPr="000B19CD">
        <w:t>В соответствии с установленными процедурами, процесс приемки проекта предусматривает следующий формат. Разработчик, являющийся автором</w:t>
      </w:r>
      <w:r>
        <w:t xml:space="preserve"> проекта</w:t>
      </w:r>
      <w:r w:rsidRPr="000B19CD">
        <w:t>, представляет свою работу комиссии в специально отведенн</w:t>
      </w:r>
      <w:r>
        <w:t>ой</w:t>
      </w:r>
      <w:r w:rsidRPr="000B19CD">
        <w:t xml:space="preserve"> аудитори</w:t>
      </w:r>
      <w:r>
        <w:t>и</w:t>
      </w:r>
      <w:r w:rsidRPr="000B19CD">
        <w:t>,</w:t>
      </w:r>
      <w:r>
        <w:t xml:space="preserve"> оснащённой необходимым оборудованием</w:t>
      </w:r>
      <w:r w:rsidRPr="000B19CD">
        <w:t>. Перед началом презентации разработчик</w:t>
      </w:r>
      <w:r>
        <w:t xml:space="preserve"> передаёт </w:t>
      </w:r>
      <w:r w:rsidRPr="000B19CD">
        <w:t>документацию</w:t>
      </w:r>
      <w:r>
        <w:t xml:space="preserve"> приёмочно-сдаточной</w:t>
      </w:r>
      <w:r w:rsidRPr="000B19CD">
        <w:t xml:space="preserve"> комиссии</w:t>
      </w:r>
      <w:r>
        <w:t xml:space="preserve"> для проверки</w:t>
      </w:r>
      <w:r w:rsidRPr="000B19CD">
        <w:t xml:space="preserve"> и начинает свое выступление. Для представления проекта ему выделяется </w:t>
      </w:r>
      <w:r>
        <w:t xml:space="preserve">около </w:t>
      </w:r>
      <w:r w:rsidRPr="000B19CD">
        <w:t>3-4 минут, после чего он</w:t>
      </w:r>
      <w:r>
        <w:t xml:space="preserve"> должен быть</w:t>
      </w:r>
      <w:r w:rsidRPr="000B19CD">
        <w:t xml:space="preserve"> готов отвечать на вопросы комиссии. В рамках данного формата приемки проекта разработчик должен продемонстрировать полное понимание основных аспектов своей работы и быть готовым к обсуждению любых вопросов, которые могут возникнуть у членов </w:t>
      </w:r>
      <w:r>
        <w:t>приёмо-сдаточной</w:t>
      </w:r>
      <w:r w:rsidRPr="000B19CD">
        <w:t xml:space="preserve"> комиссии.</w:t>
      </w:r>
    </w:p>
    <w:p w14:paraId="549A5033" w14:textId="77777777" w:rsidR="004C36D9" w:rsidRPr="004C36D9" w:rsidRDefault="004C36D9" w:rsidP="004C36D9">
      <w:pPr>
        <w:ind w:firstLine="709"/>
      </w:pPr>
    </w:p>
    <w:sectPr w:rsidR="004C36D9" w:rsidRPr="004C36D9" w:rsidSect="00D2756B">
      <w:headerReference w:type="default" r:id="rId16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0EE60" w14:textId="77777777" w:rsidR="00BB4194" w:rsidRDefault="00BB4194">
      <w:pPr>
        <w:spacing w:before="0" w:line="240" w:lineRule="auto"/>
      </w:pPr>
      <w:r>
        <w:separator/>
      </w:r>
    </w:p>
  </w:endnote>
  <w:endnote w:type="continuationSeparator" w:id="0">
    <w:p w14:paraId="659AF59A" w14:textId="77777777" w:rsidR="00BB4194" w:rsidRDefault="00BB4194">
      <w:pPr>
        <w:spacing w:before="0" w:line="240" w:lineRule="auto"/>
      </w:pPr>
      <w:r>
        <w:continuationSeparator/>
      </w:r>
    </w:p>
  </w:endnote>
  <w:endnote w:type="continuationNotice" w:id="1">
    <w:p w14:paraId="45DD1C16" w14:textId="77777777" w:rsidR="00BB4194" w:rsidRDefault="00BB4194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E5ECB" w14:textId="77777777" w:rsidR="00BB4194" w:rsidRDefault="00BB4194" w:rsidP="00990EAC">
      <w:pPr>
        <w:spacing w:before="0" w:line="240" w:lineRule="auto"/>
      </w:pPr>
      <w:r>
        <w:separator/>
      </w:r>
    </w:p>
  </w:footnote>
  <w:footnote w:type="continuationSeparator" w:id="0">
    <w:p w14:paraId="4BA05375" w14:textId="77777777" w:rsidR="00BB4194" w:rsidRDefault="00BB4194" w:rsidP="00990EAC">
      <w:pPr>
        <w:spacing w:before="0" w:line="240" w:lineRule="auto"/>
      </w:pPr>
      <w:r>
        <w:continuationSeparator/>
      </w:r>
    </w:p>
  </w:footnote>
  <w:footnote w:type="continuationNotice" w:id="1">
    <w:p w14:paraId="2311440E" w14:textId="77777777" w:rsidR="00BB4194" w:rsidRDefault="00BB4194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6B065" w14:textId="39678027" w:rsidR="006A0693" w:rsidRPr="00C17A21" w:rsidRDefault="006A0693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>
      <w:rPr>
        <w:rStyle w:val="af1"/>
        <w:noProof/>
      </w:rPr>
      <w:t>29</w:t>
    </w:r>
    <w:r w:rsidRPr="00C17A21">
      <w:rPr>
        <w:rStyle w:val="af1"/>
      </w:rPr>
      <w:fldChar w:fldCharType="end"/>
    </w:r>
  </w:p>
  <w:p w14:paraId="0AA9F560" w14:textId="77777777" w:rsidR="006A0693" w:rsidRPr="008E27BF" w:rsidRDefault="006A0693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025F1EAA"/>
    <w:multiLevelType w:val="multilevel"/>
    <w:tmpl w:val="15DC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F0115D"/>
    <w:multiLevelType w:val="multilevel"/>
    <w:tmpl w:val="91EE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E2E6B"/>
    <w:multiLevelType w:val="hybridMultilevel"/>
    <w:tmpl w:val="0C9AB538"/>
    <w:lvl w:ilvl="0" w:tplc="7276788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AD47E7A"/>
    <w:multiLevelType w:val="multilevel"/>
    <w:tmpl w:val="3C9C8A98"/>
    <w:lvl w:ilvl="0">
      <w:start w:val="1"/>
      <w:numFmt w:val="decimal"/>
      <w:pStyle w:val="1"/>
      <w:lvlText w:val="%1"/>
      <w:lvlJc w:val="left"/>
      <w:pPr>
        <w:ind w:left="1283" w:hanging="432"/>
      </w:pPr>
      <w:rPr>
        <w:b/>
      </w:r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2566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BC216E4"/>
    <w:multiLevelType w:val="hybridMultilevel"/>
    <w:tmpl w:val="F454D7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9" w15:restartNumberingAfterBreak="0">
    <w:nsid w:val="2F551A34"/>
    <w:multiLevelType w:val="multilevel"/>
    <w:tmpl w:val="EF24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1" w15:restartNumberingAfterBreak="0">
    <w:nsid w:val="31B519A8"/>
    <w:multiLevelType w:val="multilevel"/>
    <w:tmpl w:val="D732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21" w15:restartNumberingAfterBreak="0">
    <w:nsid w:val="7F5949F4"/>
    <w:multiLevelType w:val="multilevel"/>
    <w:tmpl w:val="B4BE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4"/>
  </w:num>
  <w:num w:numId="5">
    <w:abstractNumId w:val="5"/>
  </w:num>
  <w:num w:numId="6">
    <w:abstractNumId w:val="14"/>
  </w:num>
  <w:num w:numId="7">
    <w:abstractNumId w:val="16"/>
  </w:num>
  <w:num w:numId="8">
    <w:abstractNumId w:val="18"/>
  </w:num>
  <w:num w:numId="9">
    <w:abstractNumId w:val="19"/>
  </w:num>
  <w:num w:numId="10">
    <w:abstractNumId w:val="15"/>
  </w:num>
  <w:num w:numId="11">
    <w:abstractNumId w:val="17"/>
  </w:num>
  <w:num w:numId="12">
    <w:abstractNumId w:val="20"/>
  </w:num>
  <w:num w:numId="13">
    <w:abstractNumId w:val="12"/>
  </w:num>
  <w:num w:numId="14">
    <w:abstractNumId w:val="13"/>
  </w:num>
  <w:num w:numId="15">
    <w:abstractNumId w:val="7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</w:num>
  <w:num w:numId="25">
    <w:abstractNumId w:val="5"/>
  </w:num>
  <w:num w:numId="26">
    <w:abstractNumId w:val="9"/>
  </w:num>
  <w:num w:numId="27">
    <w:abstractNumId w:val="3"/>
  </w:num>
  <w:num w:numId="28">
    <w:abstractNumId w:val="2"/>
  </w:num>
  <w:num w:numId="29">
    <w:abstractNumId w:val="1"/>
  </w:num>
  <w:num w:numId="30">
    <w:abstractNumId w:val="21"/>
  </w:num>
  <w:num w:numId="31">
    <w:abstractNumId w:val="11"/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AF1"/>
    <w:rsid w:val="00004EE8"/>
    <w:rsid w:val="00006A2E"/>
    <w:rsid w:val="00007282"/>
    <w:rsid w:val="000102DD"/>
    <w:rsid w:val="00015480"/>
    <w:rsid w:val="00020C2C"/>
    <w:rsid w:val="00024473"/>
    <w:rsid w:val="00032359"/>
    <w:rsid w:val="00033833"/>
    <w:rsid w:val="000354E9"/>
    <w:rsid w:val="00035A26"/>
    <w:rsid w:val="00035A47"/>
    <w:rsid w:val="00035CB7"/>
    <w:rsid w:val="00037B3E"/>
    <w:rsid w:val="00040BE6"/>
    <w:rsid w:val="00040D1E"/>
    <w:rsid w:val="00041198"/>
    <w:rsid w:val="00041685"/>
    <w:rsid w:val="00042B27"/>
    <w:rsid w:val="0004336A"/>
    <w:rsid w:val="00044093"/>
    <w:rsid w:val="0004448D"/>
    <w:rsid w:val="000449D6"/>
    <w:rsid w:val="00044D01"/>
    <w:rsid w:val="00046056"/>
    <w:rsid w:val="00051403"/>
    <w:rsid w:val="0005745E"/>
    <w:rsid w:val="00061595"/>
    <w:rsid w:val="00061B38"/>
    <w:rsid w:val="00061F64"/>
    <w:rsid w:val="00066F6D"/>
    <w:rsid w:val="00067EC7"/>
    <w:rsid w:val="0008146F"/>
    <w:rsid w:val="0008488D"/>
    <w:rsid w:val="00084C60"/>
    <w:rsid w:val="00084D4E"/>
    <w:rsid w:val="00090358"/>
    <w:rsid w:val="000915C9"/>
    <w:rsid w:val="00091B20"/>
    <w:rsid w:val="00092D72"/>
    <w:rsid w:val="000934BA"/>
    <w:rsid w:val="00094729"/>
    <w:rsid w:val="00096EC7"/>
    <w:rsid w:val="000A1DEF"/>
    <w:rsid w:val="000A537A"/>
    <w:rsid w:val="000B19CD"/>
    <w:rsid w:val="000B5611"/>
    <w:rsid w:val="000B5A07"/>
    <w:rsid w:val="000B73C7"/>
    <w:rsid w:val="000C0C5D"/>
    <w:rsid w:val="000C2A5F"/>
    <w:rsid w:val="000C3F6A"/>
    <w:rsid w:val="000C5274"/>
    <w:rsid w:val="000C5346"/>
    <w:rsid w:val="000C5BE4"/>
    <w:rsid w:val="000C7B86"/>
    <w:rsid w:val="000C7DE5"/>
    <w:rsid w:val="000D1879"/>
    <w:rsid w:val="000D3006"/>
    <w:rsid w:val="000D38ED"/>
    <w:rsid w:val="000D3A15"/>
    <w:rsid w:val="000E3C7D"/>
    <w:rsid w:val="000E551E"/>
    <w:rsid w:val="000E6490"/>
    <w:rsid w:val="000E6509"/>
    <w:rsid w:val="000E7E66"/>
    <w:rsid w:val="00104146"/>
    <w:rsid w:val="001050EA"/>
    <w:rsid w:val="00111F2C"/>
    <w:rsid w:val="0011316B"/>
    <w:rsid w:val="001134CF"/>
    <w:rsid w:val="001148D2"/>
    <w:rsid w:val="001157C8"/>
    <w:rsid w:val="00115E53"/>
    <w:rsid w:val="00115FCB"/>
    <w:rsid w:val="00116992"/>
    <w:rsid w:val="001175EF"/>
    <w:rsid w:val="001179A8"/>
    <w:rsid w:val="001207B8"/>
    <w:rsid w:val="001223A9"/>
    <w:rsid w:val="001238DC"/>
    <w:rsid w:val="001275E2"/>
    <w:rsid w:val="0013162A"/>
    <w:rsid w:val="0013287A"/>
    <w:rsid w:val="001362A9"/>
    <w:rsid w:val="0014116A"/>
    <w:rsid w:val="001421D8"/>
    <w:rsid w:val="001435D6"/>
    <w:rsid w:val="00145BC6"/>
    <w:rsid w:val="00150617"/>
    <w:rsid w:val="00155A8D"/>
    <w:rsid w:val="00156DD1"/>
    <w:rsid w:val="0016119C"/>
    <w:rsid w:val="00161C5C"/>
    <w:rsid w:val="00163476"/>
    <w:rsid w:val="001637AC"/>
    <w:rsid w:val="00164486"/>
    <w:rsid w:val="001673EC"/>
    <w:rsid w:val="00170818"/>
    <w:rsid w:val="00172DBA"/>
    <w:rsid w:val="001748D0"/>
    <w:rsid w:val="0018250D"/>
    <w:rsid w:val="0018540A"/>
    <w:rsid w:val="0019044F"/>
    <w:rsid w:val="001905D1"/>
    <w:rsid w:val="00192FAD"/>
    <w:rsid w:val="00193BEA"/>
    <w:rsid w:val="001A0F26"/>
    <w:rsid w:val="001A12C2"/>
    <w:rsid w:val="001A2885"/>
    <w:rsid w:val="001A50A1"/>
    <w:rsid w:val="001B0251"/>
    <w:rsid w:val="001B065B"/>
    <w:rsid w:val="001B3C9B"/>
    <w:rsid w:val="001B5A32"/>
    <w:rsid w:val="001B656C"/>
    <w:rsid w:val="001B794F"/>
    <w:rsid w:val="001B7A69"/>
    <w:rsid w:val="001C20D6"/>
    <w:rsid w:val="001D4432"/>
    <w:rsid w:val="001D5708"/>
    <w:rsid w:val="001E2B11"/>
    <w:rsid w:val="001E5257"/>
    <w:rsid w:val="001E67AB"/>
    <w:rsid w:val="001E729D"/>
    <w:rsid w:val="001F095C"/>
    <w:rsid w:val="001F1BDA"/>
    <w:rsid w:val="001F1D7A"/>
    <w:rsid w:val="001F3C1A"/>
    <w:rsid w:val="001F5E9C"/>
    <w:rsid w:val="001F79A1"/>
    <w:rsid w:val="00201509"/>
    <w:rsid w:val="00203A9F"/>
    <w:rsid w:val="00206D14"/>
    <w:rsid w:val="002106E4"/>
    <w:rsid w:val="00212357"/>
    <w:rsid w:val="00212AC5"/>
    <w:rsid w:val="00214AF7"/>
    <w:rsid w:val="00215775"/>
    <w:rsid w:val="0021605B"/>
    <w:rsid w:val="00216D11"/>
    <w:rsid w:val="00223581"/>
    <w:rsid w:val="00223C32"/>
    <w:rsid w:val="00223D57"/>
    <w:rsid w:val="00225797"/>
    <w:rsid w:val="002276F6"/>
    <w:rsid w:val="00231714"/>
    <w:rsid w:val="0023221D"/>
    <w:rsid w:val="0023254C"/>
    <w:rsid w:val="00234403"/>
    <w:rsid w:val="00234BD7"/>
    <w:rsid w:val="002366CD"/>
    <w:rsid w:val="0024047E"/>
    <w:rsid w:val="002419DD"/>
    <w:rsid w:val="00241C37"/>
    <w:rsid w:val="00242A3C"/>
    <w:rsid w:val="0024388F"/>
    <w:rsid w:val="00244671"/>
    <w:rsid w:val="00244AD0"/>
    <w:rsid w:val="00245955"/>
    <w:rsid w:val="002469D0"/>
    <w:rsid w:val="00246A76"/>
    <w:rsid w:val="002502BF"/>
    <w:rsid w:val="002530FA"/>
    <w:rsid w:val="00263185"/>
    <w:rsid w:val="0026402F"/>
    <w:rsid w:val="0026423B"/>
    <w:rsid w:val="00264551"/>
    <w:rsid w:val="00265747"/>
    <w:rsid w:val="00270C38"/>
    <w:rsid w:val="00273F43"/>
    <w:rsid w:val="0027515C"/>
    <w:rsid w:val="00276314"/>
    <w:rsid w:val="002766FE"/>
    <w:rsid w:val="00276CAB"/>
    <w:rsid w:val="00276F7E"/>
    <w:rsid w:val="00280CCD"/>
    <w:rsid w:val="00284DB0"/>
    <w:rsid w:val="00287E94"/>
    <w:rsid w:val="0029179A"/>
    <w:rsid w:val="002921DD"/>
    <w:rsid w:val="002924C7"/>
    <w:rsid w:val="00292A83"/>
    <w:rsid w:val="00292B29"/>
    <w:rsid w:val="002939DA"/>
    <w:rsid w:val="00294730"/>
    <w:rsid w:val="002952BC"/>
    <w:rsid w:val="00296BBF"/>
    <w:rsid w:val="00297500"/>
    <w:rsid w:val="002A0096"/>
    <w:rsid w:val="002A156A"/>
    <w:rsid w:val="002A514A"/>
    <w:rsid w:val="002A56D9"/>
    <w:rsid w:val="002A6F89"/>
    <w:rsid w:val="002A74FF"/>
    <w:rsid w:val="002A7761"/>
    <w:rsid w:val="002B13D6"/>
    <w:rsid w:val="002B344F"/>
    <w:rsid w:val="002B482A"/>
    <w:rsid w:val="002B49D1"/>
    <w:rsid w:val="002C1982"/>
    <w:rsid w:val="002C239E"/>
    <w:rsid w:val="002D354A"/>
    <w:rsid w:val="002D5B25"/>
    <w:rsid w:val="002D5ED0"/>
    <w:rsid w:val="002D6A6C"/>
    <w:rsid w:val="002E0AB3"/>
    <w:rsid w:val="002E2874"/>
    <w:rsid w:val="002E28E9"/>
    <w:rsid w:val="002E329C"/>
    <w:rsid w:val="002F15DD"/>
    <w:rsid w:val="002F30E3"/>
    <w:rsid w:val="00301365"/>
    <w:rsid w:val="00303DC8"/>
    <w:rsid w:val="00307DE5"/>
    <w:rsid w:val="00311E83"/>
    <w:rsid w:val="00311E97"/>
    <w:rsid w:val="00312254"/>
    <w:rsid w:val="00312F95"/>
    <w:rsid w:val="00313010"/>
    <w:rsid w:val="00315530"/>
    <w:rsid w:val="00316A86"/>
    <w:rsid w:val="00317513"/>
    <w:rsid w:val="00317BF7"/>
    <w:rsid w:val="00321DB8"/>
    <w:rsid w:val="00322E90"/>
    <w:rsid w:val="00323F6E"/>
    <w:rsid w:val="00326605"/>
    <w:rsid w:val="0032693B"/>
    <w:rsid w:val="00327951"/>
    <w:rsid w:val="00342964"/>
    <w:rsid w:val="00343C7E"/>
    <w:rsid w:val="00347678"/>
    <w:rsid w:val="00350180"/>
    <w:rsid w:val="00350B4C"/>
    <w:rsid w:val="003514D0"/>
    <w:rsid w:val="00351631"/>
    <w:rsid w:val="003552A3"/>
    <w:rsid w:val="003572B3"/>
    <w:rsid w:val="00360346"/>
    <w:rsid w:val="003628A3"/>
    <w:rsid w:val="003641AC"/>
    <w:rsid w:val="00364D74"/>
    <w:rsid w:val="00370436"/>
    <w:rsid w:val="003711B3"/>
    <w:rsid w:val="00372C9E"/>
    <w:rsid w:val="00374EF9"/>
    <w:rsid w:val="003759C2"/>
    <w:rsid w:val="00380D25"/>
    <w:rsid w:val="00385BF8"/>
    <w:rsid w:val="0038665E"/>
    <w:rsid w:val="00386F3E"/>
    <w:rsid w:val="00387E10"/>
    <w:rsid w:val="00390EAB"/>
    <w:rsid w:val="003915BE"/>
    <w:rsid w:val="00393F45"/>
    <w:rsid w:val="00397496"/>
    <w:rsid w:val="00397850"/>
    <w:rsid w:val="003A4E95"/>
    <w:rsid w:val="003A77DA"/>
    <w:rsid w:val="003B3090"/>
    <w:rsid w:val="003B3D97"/>
    <w:rsid w:val="003C0693"/>
    <w:rsid w:val="003C0BBC"/>
    <w:rsid w:val="003C13DC"/>
    <w:rsid w:val="003C2810"/>
    <w:rsid w:val="003C7019"/>
    <w:rsid w:val="003D10E7"/>
    <w:rsid w:val="003D14D4"/>
    <w:rsid w:val="003D33E4"/>
    <w:rsid w:val="003D3E93"/>
    <w:rsid w:val="003D5302"/>
    <w:rsid w:val="003D5C3D"/>
    <w:rsid w:val="003D6014"/>
    <w:rsid w:val="003D61D2"/>
    <w:rsid w:val="003D6607"/>
    <w:rsid w:val="003E0217"/>
    <w:rsid w:val="003E09BF"/>
    <w:rsid w:val="003E1A1B"/>
    <w:rsid w:val="003E22A5"/>
    <w:rsid w:val="003E3856"/>
    <w:rsid w:val="003E3B91"/>
    <w:rsid w:val="003E58AE"/>
    <w:rsid w:val="003E701E"/>
    <w:rsid w:val="003E72CD"/>
    <w:rsid w:val="003F1521"/>
    <w:rsid w:val="003F1C35"/>
    <w:rsid w:val="003F1F6C"/>
    <w:rsid w:val="003F2BE0"/>
    <w:rsid w:val="003F34C4"/>
    <w:rsid w:val="003F3F0D"/>
    <w:rsid w:val="003F7CDA"/>
    <w:rsid w:val="00403ABD"/>
    <w:rsid w:val="00410843"/>
    <w:rsid w:val="0041194F"/>
    <w:rsid w:val="00412E47"/>
    <w:rsid w:val="0042527A"/>
    <w:rsid w:val="004270B3"/>
    <w:rsid w:val="00431440"/>
    <w:rsid w:val="00431567"/>
    <w:rsid w:val="004318F9"/>
    <w:rsid w:val="00432DB0"/>
    <w:rsid w:val="004334F1"/>
    <w:rsid w:val="0043407C"/>
    <w:rsid w:val="00434197"/>
    <w:rsid w:val="004344AC"/>
    <w:rsid w:val="004347A5"/>
    <w:rsid w:val="00437FB4"/>
    <w:rsid w:val="00442256"/>
    <w:rsid w:val="004463E4"/>
    <w:rsid w:val="00446F53"/>
    <w:rsid w:val="00447629"/>
    <w:rsid w:val="00450F31"/>
    <w:rsid w:val="00451E07"/>
    <w:rsid w:val="00455936"/>
    <w:rsid w:val="0045599D"/>
    <w:rsid w:val="00456B9E"/>
    <w:rsid w:val="00456E05"/>
    <w:rsid w:val="004605D9"/>
    <w:rsid w:val="00464B8B"/>
    <w:rsid w:val="00464D1B"/>
    <w:rsid w:val="004677DC"/>
    <w:rsid w:val="004712A8"/>
    <w:rsid w:val="00471FE2"/>
    <w:rsid w:val="00472A19"/>
    <w:rsid w:val="00475A10"/>
    <w:rsid w:val="004767CD"/>
    <w:rsid w:val="00477484"/>
    <w:rsid w:val="00480266"/>
    <w:rsid w:val="0048416D"/>
    <w:rsid w:val="00495E48"/>
    <w:rsid w:val="004A0759"/>
    <w:rsid w:val="004A2CFA"/>
    <w:rsid w:val="004A2F45"/>
    <w:rsid w:val="004A34C3"/>
    <w:rsid w:val="004A7A41"/>
    <w:rsid w:val="004B0C8E"/>
    <w:rsid w:val="004B0F88"/>
    <w:rsid w:val="004B3C66"/>
    <w:rsid w:val="004B6782"/>
    <w:rsid w:val="004B6BE2"/>
    <w:rsid w:val="004B7636"/>
    <w:rsid w:val="004C10E9"/>
    <w:rsid w:val="004C22B4"/>
    <w:rsid w:val="004C36D9"/>
    <w:rsid w:val="004C5524"/>
    <w:rsid w:val="004C75FD"/>
    <w:rsid w:val="004C79A2"/>
    <w:rsid w:val="004D0C89"/>
    <w:rsid w:val="004D1342"/>
    <w:rsid w:val="004D5640"/>
    <w:rsid w:val="004E0116"/>
    <w:rsid w:val="004F4D49"/>
    <w:rsid w:val="005008C8"/>
    <w:rsid w:val="005017B0"/>
    <w:rsid w:val="00501FA0"/>
    <w:rsid w:val="00502E6E"/>
    <w:rsid w:val="00503505"/>
    <w:rsid w:val="005040DD"/>
    <w:rsid w:val="00512B60"/>
    <w:rsid w:val="00514790"/>
    <w:rsid w:val="00514894"/>
    <w:rsid w:val="00514CFD"/>
    <w:rsid w:val="00515B84"/>
    <w:rsid w:val="00516E5D"/>
    <w:rsid w:val="00524056"/>
    <w:rsid w:val="00530053"/>
    <w:rsid w:val="00531E80"/>
    <w:rsid w:val="00533BDD"/>
    <w:rsid w:val="005343A0"/>
    <w:rsid w:val="005343B2"/>
    <w:rsid w:val="0054060C"/>
    <w:rsid w:val="00541482"/>
    <w:rsid w:val="00541702"/>
    <w:rsid w:val="00541DD4"/>
    <w:rsid w:val="005425C7"/>
    <w:rsid w:val="00544617"/>
    <w:rsid w:val="00544A67"/>
    <w:rsid w:val="00546A46"/>
    <w:rsid w:val="005476CE"/>
    <w:rsid w:val="005509AE"/>
    <w:rsid w:val="005524E9"/>
    <w:rsid w:val="00554344"/>
    <w:rsid w:val="00554C2F"/>
    <w:rsid w:val="00555E69"/>
    <w:rsid w:val="00556E02"/>
    <w:rsid w:val="0056079D"/>
    <w:rsid w:val="00561F8C"/>
    <w:rsid w:val="00565681"/>
    <w:rsid w:val="00570C87"/>
    <w:rsid w:val="0057389A"/>
    <w:rsid w:val="00576138"/>
    <w:rsid w:val="005764B1"/>
    <w:rsid w:val="00577370"/>
    <w:rsid w:val="005817A8"/>
    <w:rsid w:val="005831F1"/>
    <w:rsid w:val="005837CD"/>
    <w:rsid w:val="00583C14"/>
    <w:rsid w:val="00584E3E"/>
    <w:rsid w:val="0058784D"/>
    <w:rsid w:val="00593F48"/>
    <w:rsid w:val="005972E7"/>
    <w:rsid w:val="005A188B"/>
    <w:rsid w:val="005A39EE"/>
    <w:rsid w:val="005A4E60"/>
    <w:rsid w:val="005A4FB3"/>
    <w:rsid w:val="005A6ADD"/>
    <w:rsid w:val="005B3E0E"/>
    <w:rsid w:val="005B497C"/>
    <w:rsid w:val="005B5089"/>
    <w:rsid w:val="005C154F"/>
    <w:rsid w:val="005C3DDF"/>
    <w:rsid w:val="005C6B7B"/>
    <w:rsid w:val="005C6DD6"/>
    <w:rsid w:val="005D1D9F"/>
    <w:rsid w:val="005D4ECA"/>
    <w:rsid w:val="005E7941"/>
    <w:rsid w:val="005F0877"/>
    <w:rsid w:val="005F0B98"/>
    <w:rsid w:val="005F231A"/>
    <w:rsid w:val="005F2C7B"/>
    <w:rsid w:val="006007E9"/>
    <w:rsid w:val="006023BD"/>
    <w:rsid w:val="006030ED"/>
    <w:rsid w:val="00605005"/>
    <w:rsid w:val="006065EC"/>
    <w:rsid w:val="006068CB"/>
    <w:rsid w:val="00606C43"/>
    <w:rsid w:val="006077DA"/>
    <w:rsid w:val="0061048A"/>
    <w:rsid w:val="006154E8"/>
    <w:rsid w:val="00616303"/>
    <w:rsid w:val="00620630"/>
    <w:rsid w:val="00620C2F"/>
    <w:rsid w:val="00623C3C"/>
    <w:rsid w:val="006252D8"/>
    <w:rsid w:val="0062534D"/>
    <w:rsid w:val="006267F9"/>
    <w:rsid w:val="00627BC1"/>
    <w:rsid w:val="00631372"/>
    <w:rsid w:val="006324C6"/>
    <w:rsid w:val="006347E0"/>
    <w:rsid w:val="006359CD"/>
    <w:rsid w:val="00636BEF"/>
    <w:rsid w:val="00636E3B"/>
    <w:rsid w:val="00642FB9"/>
    <w:rsid w:val="0064643E"/>
    <w:rsid w:val="00647125"/>
    <w:rsid w:val="00651505"/>
    <w:rsid w:val="00652BC9"/>
    <w:rsid w:val="00656A89"/>
    <w:rsid w:val="00661775"/>
    <w:rsid w:val="00662852"/>
    <w:rsid w:val="006638C9"/>
    <w:rsid w:val="006652DC"/>
    <w:rsid w:val="006751ED"/>
    <w:rsid w:val="00677169"/>
    <w:rsid w:val="00677717"/>
    <w:rsid w:val="00680547"/>
    <w:rsid w:val="00685F0B"/>
    <w:rsid w:val="00686537"/>
    <w:rsid w:val="0069060A"/>
    <w:rsid w:val="00691EDE"/>
    <w:rsid w:val="00694F24"/>
    <w:rsid w:val="00695763"/>
    <w:rsid w:val="006A0693"/>
    <w:rsid w:val="006A21C9"/>
    <w:rsid w:val="006A3648"/>
    <w:rsid w:val="006A40C6"/>
    <w:rsid w:val="006A4E6C"/>
    <w:rsid w:val="006A534C"/>
    <w:rsid w:val="006A5DFD"/>
    <w:rsid w:val="006A5E57"/>
    <w:rsid w:val="006C49C7"/>
    <w:rsid w:val="006C4BFF"/>
    <w:rsid w:val="006D06DA"/>
    <w:rsid w:val="006D422E"/>
    <w:rsid w:val="006D46A3"/>
    <w:rsid w:val="006D503B"/>
    <w:rsid w:val="006D6491"/>
    <w:rsid w:val="006E13BE"/>
    <w:rsid w:val="006E1969"/>
    <w:rsid w:val="006E1FBA"/>
    <w:rsid w:val="006E214E"/>
    <w:rsid w:val="006E4EA7"/>
    <w:rsid w:val="006E546E"/>
    <w:rsid w:val="006E7B7F"/>
    <w:rsid w:val="006F5024"/>
    <w:rsid w:val="006F512D"/>
    <w:rsid w:val="00701738"/>
    <w:rsid w:val="00702405"/>
    <w:rsid w:val="00706D32"/>
    <w:rsid w:val="00711DEA"/>
    <w:rsid w:val="0071279D"/>
    <w:rsid w:val="007157E7"/>
    <w:rsid w:val="00717B43"/>
    <w:rsid w:val="00720DCF"/>
    <w:rsid w:val="007329CC"/>
    <w:rsid w:val="00734105"/>
    <w:rsid w:val="00740367"/>
    <w:rsid w:val="00741EC2"/>
    <w:rsid w:val="00742650"/>
    <w:rsid w:val="0074298C"/>
    <w:rsid w:val="007445A3"/>
    <w:rsid w:val="0074588A"/>
    <w:rsid w:val="00747AA0"/>
    <w:rsid w:val="007522DD"/>
    <w:rsid w:val="007538EA"/>
    <w:rsid w:val="007630D2"/>
    <w:rsid w:val="007661F7"/>
    <w:rsid w:val="0076691E"/>
    <w:rsid w:val="00770291"/>
    <w:rsid w:val="00773671"/>
    <w:rsid w:val="00773EC7"/>
    <w:rsid w:val="00775FCB"/>
    <w:rsid w:val="00777162"/>
    <w:rsid w:val="00780B2D"/>
    <w:rsid w:val="00781679"/>
    <w:rsid w:val="00787E56"/>
    <w:rsid w:val="00790E31"/>
    <w:rsid w:val="00791534"/>
    <w:rsid w:val="00797203"/>
    <w:rsid w:val="007A0770"/>
    <w:rsid w:val="007A44EC"/>
    <w:rsid w:val="007A670B"/>
    <w:rsid w:val="007B2E9D"/>
    <w:rsid w:val="007B6866"/>
    <w:rsid w:val="007B79AA"/>
    <w:rsid w:val="007B7F13"/>
    <w:rsid w:val="007C2693"/>
    <w:rsid w:val="007C5DA6"/>
    <w:rsid w:val="007C6411"/>
    <w:rsid w:val="007C648D"/>
    <w:rsid w:val="007C6517"/>
    <w:rsid w:val="007C7FD1"/>
    <w:rsid w:val="007D189A"/>
    <w:rsid w:val="007D18D6"/>
    <w:rsid w:val="007D41B5"/>
    <w:rsid w:val="007E1B27"/>
    <w:rsid w:val="007E20ED"/>
    <w:rsid w:val="007E4DE3"/>
    <w:rsid w:val="007E7DEB"/>
    <w:rsid w:val="007F22DA"/>
    <w:rsid w:val="007F4228"/>
    <w:rsid w:val="007F6535"/>
    <w:rsid w:val="007F6B63"/>
    <w:rsid w:val="007F6F16"/>
    <w:rsid w:val="007F6F33"/>
    <w:rsid w:val="00800D9B"/>
    <w:rsid w:val="00801271"/>
    <w:rsid w:val="0080134B"/>
    <w:rsid w:val="00801482"/>
    <w:rsid w:val="008044FC"/>
    <w:rsid w:val="008047D0"/>
    <w:rsid w:val="00804C6A"/>
    <w:rsid w:val="0080797A"/>
    <w:rsid w:val="0081040A"/>
    <w:rsid w:val="0081256F"/>
    <w:rsid w:val="008132A6"/>
    <w:rsid w:val="0081417D"/>
    <w:rsid w:val="00815163"/>
    <w:rsid w:val="00815197"/>
    <w:rsid w:val="00816AE0"/>
    <w:rsid w:val="00821986"/>
    <w:rsid w:val="008233FB"/>
    <w:rsid w:val="00825A49"/>
    <w:rsid w:val="00826176"/>
    <w:rsid w:val="008355E7"/>
    <w:rsid w:val="008372F8"/>
    <w:rsid w:val="0083790E"/>
    <w:rsid w:val="0084066B"/>
    <w:rsid w:val="00840D4B"/>
    <w:rsid w:val="00844CBA"/>
    <w:rsid w:val="00845329"/>
    <w:rsid w:val="00846869"/>
    <w:rsid w:val="00851CEE"/>
    <w:rsid w:val="00852328"/>
    <w:rsid w:val="008524DF"/>
    <w:rsid w:val="00853022"/>
    <w:rsid w:val="00856459"/>
    <w:rsid w:val="00857445"/>
    <w:rsid w:val="00860B07"/>
    <w:rsid w:val="008641D4"/>
    <w:rsid w:val="00871026"/>
    <w:rsid w:val="008734B0"/>
    <w:rsid w:val="00873C68"/>
    <w:rsid w:val="00877E7E"/>
    <w:rsid w:val="008821B6"/>
    <w:rsid w:val="00884224"/>
    <w:rsid w:val="00887461"/>
    <w:rsid w:val="008913CD"/>
    <w:rsid w:val="00895567"/>
    <w:rsid w:val="0089678B"/>
    <w:rsid w:val="0089774F"/>
    <w:rsid w:val="008A0380"/>
    <w:rsid w:val="008A19F3"/>
    <w:rsid w:val="008A3C7E"/>
    <w:rsid w:val="008A447D"/>
    <w:rsid w:val="008A7235"/>
    <w:rsid w:val="008B1742"/>
    <w:rsid w:val="008B1950"/>
    <w:rsid w:val="008B2FF6"/>
    <w:rsid w:val="008B3835"/>
    <w:rsid w:val="008B5671"/>
    <w:rsid w:val="008B57AD"/>
    <w:rsid w:val="008B6AFF"/>
    <w:rsid w:val="008B6F43"/>
    <w:rsid w:val="008B741E"/>
    <w:rsid w:val="008C0D47"/>
    <w:rsid w:val="008C30AA"/>
    <w:rsid w:val="008C6310"/>
    <w:rsid w:val="008C643F"/>
    <w:rsid w:val="008D417C"/>
    <w:rsid w:val="008D50CB"/>
    <w:rsid w:val="008D6356"/>
    <w:rsid w:val="008E1F16"/>
    <w:rsid w:val="008E30B2"/>
    <w:rsid w:val="008E61AB"/>
    <w:rsid w:val="008F0489"/>
    <w:rsid w:val="008F4105"/>
    <w:rsid w:val="008F544F"/>
    <w:rsid w:val="008F6094"/>
    <w:rsid w:val="008F6655"/>
    <w:rsid w:val="008F735F"/>
    <w:rsid w:val="00902891"/>
    <w:rsid w:val="00907058"/>
    <w:rsid w:val="0090747E"/>
    <w:rsid w:val="009078D1"/>
    <w:rsid w:val="00912AA6"/>
    <w:rsid w:val="0091465B"/>
    <w:rsid w:val="0091478D"/>
    <w:rsid w:val="00915440"/>
    <w:rsid w:val="0092285C"/>
    <w:rsid w:val="00922A0E"/>
    <w:rsid w:val="009236FA"/>
    <w:rsid w:val="009245FB"/>
    <w:rsid w:val="009252A5"/>
    <w:rsid w:val="00925941"/>
    <w:rsid w:val="00927C65"/>
    <w:rsid w:val="00930B24"/>
    <w:rsid w:val="00930CBF"/>
    <w:rsid w:val="00930F41"/>
    <w:rsid w:val="00931494"/>
    <w:rsid w:val="0093217D"/>
    <w:rsid w:val="0093657A"/>
    <w:rsid w:val="00940731"/>
    <w:rsid w:val="00941583"/>
    <w:rsid w:val="00941637"/>
    <w:rsid w:val="00944557"/>
    <w:rsid w:val="00946800"/>
    <w:rsid w:val="00950955"/>
    <w:rsid w:val="0095138C"/>
    <w:rsid w:val="00952BBD"/>
    <w:rsid w:val="00953255"/>
    <w:rsid w:val="00955863"/>
    <w:rsid w:val="00957C73"/>
    <w:rsid w:val="009601F2"/>
    <w:rsid w:val="00962BF3"/>
    <w:rsid w:val="00964383"/>
    <w:rsid w:val="009662D3"/>
    <w:rsid w:val="0096798D"/>
    <w:rsid w:val="00970E98"/>
    <w:rsid w:val="00972411"/>
    <w:rsid w:val="00972802"/>
    <w:rsid w:val="00973EDF"/>
    <w:rsid w:val="009746A5"/>
    <w:rsid w:val="0097494B"/>
    <w:rsid w:val="0097511E"/>
    <w:rsid w:val="0098081B"/>
    <w:rsid w:val="0098133E"/>
    <w:rsid w:val="00982F72"/>
    <w:rsid w:val="00984BE1"/>
    <w:rsid w:val="009863FC"/>
    <w:rsid w:val="00986CBA"/>
    <w:rsid w:val="0098708B"/>
    <w:rsid w:val="00990EAC"/>
    <w:rsid w:val="00991D11"/>
    <w:rsid w:val="0099717C"/>
    <w:rsid w:val="00997825"/>
    <w:rsid w:val="009A0DB4"/>
    <w:rsid w:val="009A1C1D"/>
    <w:rsid w:val="009A1CB3"/>
    <w:rsid w:val="009A235D"/>
    <w:rsid w:val="009A668C"/>
    <w:rsid w:val="009A78AA"/>
    <w:rsid w:val="009B07FB"/>
    <w:rsid w:val="009B6632"/>
    <w:rsid w:val="009B77E0"/>
    <w:rsid w:val="009C15AC"/>
    <w:rsid w:val="009C1E84"/>
    <w:rsid w:val="009C2712"/>
    <w:rsid w:val="009C2CDC"/>
    <w:rsid w:val="009C36DE"/>
    <w:rsid w:val="009C414A"/>
    <w:rsid w:val="009C5201"/>
    <w:rsid w:val="009C62A8"/>
    <w:rsid w:val="009C6785"/>
    <w:rsid w:val="009C7B18"/>
    <w:rsid w:val="009C7D4D"/>
    <w:rsid w:val="009D22DF"/>
    <w:rsid w:val="009D372D"/>
    <w:rsid w:val="009D483E"/>
    <w:rsid w:val="009D5528"/>
    <w:rsid w:val="009D6117"/>
    <w:rsid w:val="009D69EC"/>
    <w:rsid w:val="009D7EBE"/>
    <w:rsid w:val="009E3E9A"/>
    <w:rsid w:val="009E45B2"/>
    <w:rsid w:val="009F1C8A"/>
    <w:rsid w:val="009F2338"/>
    <w:rsid w:val="009F46FE"/>
    <w:rsid w:val="009F53F0"/>
    <w:rsid w:val="009F59D7"/>
    <w:rsid w:val="00A0174B"/>
    <w:rsid w:val="00A019AF"/>
    <w:rsid w:val="00A0279B"/>
    <w:rsid w:val="00A02947"/>
    <w:rsid w:val="00A06116"/>
    <w:rsid w:val="00A073D2"/>
    <w:rsid w:val="00A07BA5"/>
    <w:rsid w:val="00A22E7D"/>
    <w:rsid w:val="00A24AE4"/>
    <w:rsid w:val="00A2580E"/>
    <w:rsid w:val="00A26122"/>
    <w:rsid w:val="00A275FF"/>
    <w:rsid w:val="00A3550C"/>
    <w:rsid w:val="00A364C0"/>
    <w:rsid w:val="00A37DF1"/>
    <w:rsid w:val="00A408DA"/>
    <w:rsid w:val="00A43971"/>
    <w:rsid w:val="00A43D43"/>
    <w:rsid w:val="00A450B7"/>
    <w:rsid w:val="00A50EA5"/>
    <w:rsid w:val="00A51A5D"/>
    <w:rsid w:val="00A530DF"/>
    <w:rsid w:val="00A54F03"/>
    <w:rsid w:val="00A560D3"/>
    <w:rsid w:val="00A62D3B"/>
    <w:rsid w:val="00A631A3"/>
    <w:rsid w:val="00A64A7D"/>
    <w:rsid w:val="00A64D63"/>
    <w:rsid w:val="00A6518F"/>
    <w:rsid w:val="00A66360"/>
    <w:rsid w:val="00A70C76"/>
    <w:rsid w:val="00A7464D"/>
    <w:rsid w:val="00A80780"/>
    <w:rsid w:val="00A82211"/>
    <w:rsid w:val="00A825E3"/>
    <w:rsid w:val="00A85B8A"/>
    <w:rsid w:val="00A93B7E"/>
    <w:rsid w:val="00AA194A"/>
    <w:rsid w:val="00AA487E"/>
    <w:rsid w:val="00AA6F2A"/>
    <w:rsid w:val="00AB047F"/>
    <w:rsid w:val="00AB276B"/>
    <w:rsid w:val="00AB3553"/>
    <w:rsid w:val="00AB465D"/>
    <w:rsid w:val="00AB5248"/>
    <w:rsid w:val="00AB7875"/>
    <w:rsid w:val="00AC051F"/>
    <w:rsid w:val="00AC354C"/>
    <w:rsid w:val="00AC4416"/>
    <w:rsid w:val="00AC4F31"/>
    <w:rsid w:val="00AC53A7"/>
    <w:rsid w:val="00AD0740"/>
    <w:rsid w:val="00AD1883"/>
    <w:rsid w:val="00AD1E5B"/>
    <w:rsid w:val="00AD67A7"/>
    <w:rsid w:val="00AD74DC"/>
    <w:rsid w:val="00AD7AA5"/>
    <w:rsid w:val="00AD7B24"/>
    <w:rsid w:val="00AE076C"/>
    <w:rsid w:val="00AE3E9D"/>
    <w:rsid w:val="00AE4CE5"/>
    <w:rsid w:val="00AE74FB"/>
    <w:rsid w:val="00AF0334"/>
    <w:rsid w:val="00AF1257"/>
    <w:rsid w:val="00AF174C"/>
    <w:rsid w:val="00AF23FD"/>
    <w:rsid w:val="00AF2859"/>
    <w:rsid w:val="00AF311F"/>
    <w:rsid w:val="00AF4248"/>
    <w:rsid w:val="00AF478D"/>
    <w:rsid w:val="00AF7668"/>
    <w:rsid w:val="00AF7F7D"/>
    <w:rsid w:val="00B02DD1"/>
    <w:rsid w:val="00B06B73"/>
    <w:rsid w:val="00B11188"/>
    <w:rsid w:val="00B125F0"/>
    <w:rsid w:val="00B27B49"/>
    <w:rsid w:val="00B27F07"/>
    <w:rsid w:val="00B3164A"/>
    <w:rsid w:val="00B322B3"/>
    <w:rsid w:val="00B36C5A"/>
    <w:rsid w:val="00B37E6B"/>
    <w:rsid w:val="00B402EE"/>
    <w:rsid w:val="00B4141E"/>
    <w:rsid w:val="00B426FB"/>
    <w:rsid w:val="00B436C8"/>
    <w:rsid w:val="00B47ABD"/>
    <w:rsid w:val="00B50B79"/>
    <w:rsid w:val="00B51AF0"/>
    <w:rsid w:val="00B531C6"/>
    <w:rsid w:val="00B57FE3"/>
    <w:rsid w:val="00B62D3F"/>
    <w:rsid w:val="00B63A5B"/>
    <w:rsid w:val="00B6451B"/>
    <w:rsid w:val="00B6574F"/>
    <w:rsid w:val="00B6663A"/>
    <w:rsid w:val="00B7174E"/>
    <w:rsid w:val="00B72CEE"/>
    <w:rsid w:val="00B76143"/>
    <w:rsid w:val="00B76E49"/>
    <w:rsid w:val="00B775B6"/>
    <w:rsid w:val="00B811F7"/>
    <w:rsid w:val="00B83540"/>
    <w:rsid w:val="00B84157"/>
    <w:rsid w:val="00B854F0"/>
    <w:rsid w:val="00B93FE9"/>
    <w:rsid w:val="00BA11EF"/>
    <w:rsid w:val="00BA61E6"/>
    <w:rsid w:val="00BA742C"/>
    <w:rsid w:val="00BB0350"/>
    <w:rsid w:val="00BB3C0D"/>
    <w:rsid w:val="00BB4194"/>
    <w:rsid w:val="00BB41FD"/>
    <w:rsid w:val="00BB497F"/>
    <w:rsid w:val="00BB5126"/>
    <w:rsid w:val="00BB6B9D"/>
    <w:rsid w:val="00BB7AEE"/>
    <w:rsid w:val="00BC17B4"/>
    <w:rsid w:val="00BC283C"/>
    <w:rsid w:val="00BC4C4C"/>
    <w:rsid w:val="00BC7853"/>
    <w:rsid w:val="00BD2218"/>
    <w:rsid w:val="00BD2B75"/>
    <w:rsid w:val="00BD3FE9"/>
    <w:rsid w:val="00BD442E"/>
    <w:rsid w:val="00BD4BFB"/>
    <w:rsid w:val="00BD597B"/>
    <w:rsid w:val="00BD738C"/>
    <w:rsid w:val="00BE39B8"/>
    <w:rsid w:val="00BE71FF"/>
    <w:rsid w:val="00BF0033"/>
    <w:rsid w:val="00BF00FC"/>
    <w:rsid w:val="00BF1042"/>
    <w:rsid w:val="00BF443D"/>
    <w:rsid w:val="00BF44A4"/>
    <w:rsid w:val="00BF4A71"/>
    <w:rsid w:val="00BF7BFF"/>
    <w:rsid w:val="00C035AA"/>
    <w:rsid w:val="00C105A1"/>
    <w:rsid w:val="00C10FB4"/>
    <w:rsid w:val="00C11E33"/>
    <w:rsid w:val="00C122F9"/>
    <w:rsid w:val="00C14222"/>
    <w:rsid w:val="00C143A1"/>
    <w:rsid w:val="00C14BB2"/>
    <w:rsid w:val="00C15772"/>
    <w:rsid w:val="00C1681F"/>
    <w:rsid w:val="00C1763A"/>
    <w:rsid w:val="00C17699"/>
    <w:rsid w:val="00C2408C"/>
    <w:rsid w:val="00C26750"/>
    <w:rsid w:val="00C27E53"/>
    <w:rsid w:val="00C30D51"/>
    <w:rsid w:val="00C319A0"/>
    <w:rsid w:val="00C31C1E"/>
    <w:rsid w:val="00C34B6A"/>
    <w:rsid w:val="00C4153F"/>
    <w:rsid w:val="00C41B8E"/>
    <w:rsid w:val="00C435ED"/>
    <w:rsid w:val="00C44B26"/>
    <w:rsid w:val="00C44F52"/>
    <w:rsid w:val="00C47178"/>
    <w:rsid w:val="00C51262"/>
    <w:rsid w:val="00C5180C"/>
    <w:rsid w:val="00C52A0D"/>
    <w:rsid w:val="00C54F79"/>
    <w:rsid w:val="00C61DF4"/>
    <w:rsid w:val="00C64D72"/>
    <w:rsid w:val="00C82204"/>
    <w:rsid w:val="00C8383B"/>
    <w:rsid w:val="00C86701"/>
    <w:rsid w:val="00C86790"/>
    <w:rsid w:val="00C8774D"/>
    <w:rsid w:val="00C91206"/>
    <w:rsid w:val="00C92727"/>
    <w:rsid w:val="00C92C19"/>
    <w:rsid w:val="00C9376A"/>
    <w:rsid w:val="00C93C3A"/>
    <w:rsid w:val="00C96227"/>
    <w:rsid w:val="00CA0B20"/>
    <w:rsid w:val="00CA1256"/>
    <w:rsid w:val="00CA2CCF"/>
    <w:rsid w:val="00CA31FE"/>
    <w:rsid w:val="00CA3DDB"/>
    <w:rsid w:val="00CA462A"/>
    <w:rsid w:val="00CA46E3"/>
    <w:rsid w:val="00CB1422"/>
    <w:rsid w:val="00CB211A"/>
    <w:rsid w:val="00CB222E"/>
    <w:rsid w:val="00CB3FC6"/>
    <w:rsid w:val="00CB6570"/>
    <w:rsid w:val="00CB682D"/>
    <w:rsid w:val="00CC3B6C"/>
    <w:rsid w:val="00CC48F3"/>
    <w:rsid w:val="00CC649D"/>
    <w:rsid w:val="00CC6592"/>
    <w:rsid w:val="00CC6A24"/>
    <w:rsid w:val="00CD1405"/>
    <w:rsid w:val="00CD159A"/>
    <w:rsid w:val="00CD3941"/>
    <w:rsid w:val="00CD3D56"/>
    <w:rsid w:val="00CE1D2A"/>
    <w:rsid w:val="00CE21CA"/>
    <w:rsid w:val="00CE3A3D"/>
    <w:rsid w:val="00CE6E20"/>
    <w:rsid w:val="00CE775C"/>
    <w:rsid w:val="00CE7A30"/>
    <w:rsid w:val="00CE7A85"/>
    <w:rsid w:val="00CF3B09"/>
    <w:rsid w:val="00CF4EF6"/>
    <w:rsid w:val="00D0476C"/>
    <w:rsid w:val="00D07E66"/>
    <w:rsid w:val="00D1204C"/>
    <w:rsid w:val="00D1423B"/>
    <w:rsid w:val="00D15181"/>
    <w:rsid w:val="00D1564F"/>
    <w:rsid w:val="00D1695C"/>
    <w:rsid w:val="00D20A30"/>
    <w:rsid w:val="00D24A5D"/>
    <w:rsid w:val="00D24D70"/>
    <w:rsid w:val="00D25A50"/>
    <w:rsid w:val="00D26A08"/>
    <w:rsid w:val="00D26C25"/>
    <w:rsid w:val="00D270A5"/>
    <w:rsid w:val="00D2756B"/>
    <w:rsid w:val="00D3115C"/>
    <w:rsid w:val="00D31A36"/>
    <w:rsid w:val="00D33B6A"/>
    <w:rsid w:val="00D3650D"/>
    <w:rsid w:val="00D37FCB"/>
    <w:rsid w:val="00D4023D"/>
    <w:rsid w:val="00D4069A"/>
    <w:rsid w:val="00D40F59"/>
    <w:rsid w:val="00D4269F"/>
    <w:rsid w:val="00D43A7C"/>
    <w:rsid w:val="00D45580"/>
    <w:rsid w:val="00D51837"/>
    <w:rsid w:val="00D51FD4"/>
    <w:rsid w:val="00D53735"/>
    <w:rsid w:val="00D54ECC"/>
    <w:rsid w:val="00D55138"/>
    <w:rsid w:val="00D664C5"/>
    <w:rsid w:val="00D66A79"/>
    <w:rsid w:val="00D7189D"/>
    <w:rsid w:val="00D730CA"/>
    <w:rsid w:val="00D75D12"/>
    <w:rsid w:val="00D80136"/>
    <w:rsid w:val="00D801DF"/>
    <w:rsid w:val="00D828DD"/>
    <w:rsid w:val="00D82A73"/>
    <w:rsid w:val="00D84708"/>
    <w:rsid w:val="00D86307"/>
    <w:rsid w:val="00D906BD"/>
    <w:rsid w:val="00D94F64"/>
    <w:rsid w:val="00D95C13"/>
    <w:rsid w:val="00D96FCC"/>
    <w:rsid w:val="00D978E4"/>
    <w:rsid w:val="00DA33AC"/>
    <w:rsid w:val="00DA64D0"/>
    <w:rsid w:val="00DA6582"/>
    <w:rsid w:val="00DB0DFE"/>
    <w:rsid w:val="00DB4ECD"/>
    <w:rsid w:val="00DB67CB"/>
    <w:rsid w:val="00DC0649"/>
    <w:rsid w:val="00DC22C2"/>
    <w:rsid w:val="00DC45FA"/>
    <w:rsid w:val="00DC575A"/>
    <w:rsid w:val="00DC5FE1"/>
    <w:rsid w:val="00DC697B"/>
    <w:rsid w:val="00DD2B98"/>
    <w:rsid w:val="00DD39EA"/>
    <w:rsid w:val="00DD4754"/>
    <w:rsid w:val="00DE03C1"/>
    <w:rsid w:val="00DE18B5"/>
    <w:rsid w:val="00DE2D41"/>
    <w:rsid w:val="00DE6207"/>
    <w:rsid w:val="00DE682F"/>
    <w:rsid w:val="00DF09F4"/>
    <w:rsid w:val="00DF1793"/>
    <w:rsid w:val="00DF18A4"/>
    <w:rsid w:val="00DF2846"/>
    <w:rsid w:val="00DF386B"/>
    <w:rsid w:val="00DF6A45"/>
    <w:rsid w:val="00DF750E"/>
    <w:rsid w:val="00E00AF4"/>
    <w:rsid w:val="00E01149"/>
    <w:rsid w:val="00E0120A"/>
    <w:rsid w:val="00E02E0B"/>
    <w:rsid w:val="00E0593E"/>
    <w:rsid w:val="00E16045"/>
    <w:rsid w:val="00E17617"/>
    <w:rsid w:val="00E23639"/>
    <w:rsid w:val="00E26720"/>
    <w:rsid w:val="00E270E6"/>
    <w:rsid w:val="00E3142C"/>
    <w:rsid w:val="00E36BE5"/>
    <w:rsid w:val="00E36DF7"/>
    <w:rsid w:val="00E41AEE"/>
    <w:rsid w:val="00E45ACB"/>
    <w:rsid w:val="00E4794F"/>
    <w:rsid w:val="00E508A7"/>
    <w:rsid w:val="00E50E95"/>
    <w:rsid w:val="00E50F28"/>
    <w:rsid w:val="00E51913"/>
    <w:rsid w:val="00E52543"/>
    <w:rsid w:val="00E53CF4"/>
    <w:rsid w:val="00E558CD"/>
    <w:rsid w:val="00E577EE"/>
    <w:rsid w:val="00E60A44"/>
    <w:rsid w:val="00E6245E"/>
    <w:rsid w:val="00E62E2A"/>
    <w:rsid w:val="00E638DC"/>
    <w:rsid w:val="00E646B3"/>
    <w:rsid w:val="00E64984"/>
    <w:rsid w:val="00E666EA"/>
    <w:rsid w:val="00E67DD7"/>
    <w:rsid w:val="00E7075A"/>
    <w:rsid w:val="00E70EBC"/>
    <w:rsid w:val="00E7190D"/>
    <w:rsid w:val="00E72C5D"/>
    <w:rsid w:val="00E74087"/>
    <w:rsid w:val="00E759EB"/>
    <w:rsid w:val="00E81F49"/>
    <w:rsid w:val="00E84AD5"/>
    <w:rsid w:val="00E85CEA"/>
    <w:rsid w:val="00E8690C"/>
    <w:rsid w:val="00E874C3"/>
    <w:rsid w:val="00E90FC2"/>
    <w:rsid w:val="00E9125E"/>
    <w:rsid w:val="00E920DB"/>
    <w:rsid w:val="00E928C3"/>
    <w:rsid w:val="00E934CF"/>
    <w:rsid w:val="00E95588"/>
    <w:rsid w:val="00E9580C"/>
    <w:rsid w:val="00E97C53"/>
    <w:rsid w:val="00EA2139"/>
    <w:rsid w:val="00EA6493"/>
    <w:rsid w:val="00EA70F3"/>
    <w:rsid w:val="00EA7476"/>
    <w:rsid w:val="00EB05DF"/>
    <w:rsid w:val="00EB0651"/>
    <w:rsid w:val="00EB0F1E"/>
    <w:rsid w:val="00EB1A3B"/>
    <w:rsid w:val="00EB1F89"/>
    <w:rsid w:val="00EB1FC2"/>
    <w:rsid w:val="00EB4F6C"/>
    <w:rsid w:val="00EC14DF"/>
    <w:rsid w:val="00EC1BB9"/>
    <w:rsid w:val="00EC270E"/>
    <w:rsid w:val="00ED3B32"/>
    <w:rsid w:val="00ED4484"/>
    <w:rsid w:val="00ED662C"/>
    <w:rsid w:val="00ED6B45"/>
    <w:rsid w:val="00ED7346"/>
    <w:rsid w:val="00ED77F3"/>
    <w:rsid w:val="00EE37E8"/>
    <w:rsid w:val="00EE41CA"/>
    <w:rsid w:val="00EE45D4"/>
    <w:rsid w:val="00EE48FD"/>
    <w:rsid w:val="00EE6CAA"/>
    <w:rsid w:val="00EF1410"/>
    <w:rsid w:val="00EF4BD5"/>
    <w:rsid w:val="00EF778A"/>
    <w:rsid w:val="00F05BB5"/>
    <w:rsid w:val="00F06041"/>
    <w:rsid w:val="00F113BF"/>
    <w:rsid w:val="00F131CE"/>
    <w:rsid w:val="00F13F3F"/>
    <w:rsid w:val="00F14CF4"/>
    <w:rsid w:val="00F20633"/>
    <w:rsid w:val="00F20ED0"/>
    <w:rsid w:val="00F2337D"/>
    <w:rsid w:val="00F25908"/>
    <w:rsid w:val="00F26E37"/>
    <w:rsid w:val="00F315B8"/>
    <w:rsid w:val="00F31650"/>
    <w:rsid w:val="00F32A7C"/>
    <w:rsid w:val="00F32F6D"/>
    <w:rsid w:val="00F33FFD"/>
    <w:rsid w:val="00F3483E"/>
    <w:rsid w:val="00F34EC4"/>
    <w:rsid w:val="00F374E5"/>
    <w:rsid w:val="00F420E8"/>
    <w:rsid w:val="00F4271F"/>
    <w:rsid w:val="00F42BCE"/>
    <w:rsid w:val="00F512A7"/>
    <w:rsid w:val="00F5534E"/>
    <w:rsid w:val="00F60132"/>
    <w:rsid w:val="00F6042B"/>
    <w:rsid w:val="00F62DCD"/>
    <w:rsid w:val="00F659A0"/>
    <w:rsid w:val="00F66937"/>
    <w:rsid w:val="00F669B2"/>
    <w:rsid w:val="00F7451A"/>
    <w:rsid w:val="00F745DD"/>
    <w:rsid w:val="00F75352"/>
    <w:rsid w:val="00F76B03"/>
    <w:rsid w:val="00F76EBD"/>
    <w:rsid w:val="00F8478E"/>
    <w:rsid w:val="00F84AC0"/>
    <w:rsid w:val="00F84B99"/>
    <w:rsid w:val="00F85769"/>
    <w:rsid w:val="00F8700A"/>
    <w:rsid w:val="00F91C7B"/>
    <w:rsid w:val="00F92A47"/>
    <w:rsid w:val="00FA24EE"/>
    <w:rsid w:val="00FA3223"/>
    <w:rsid w:val="00FA6956"/>
    <w:rsid w:val="00FA72F8"/>
    <w:rsid w:val="00FA7701"/>
    <w:rsid w:val="00FB0572"/>
    <w:rsid w:val="00FB05EA"/>
    <w:rsid w:val="00FB57CF"/>
    <w:rsid w:val="00FB62CA"/>
    <w:rsid w:val="00FD02B1"/>
    <w:rsid w:val="00FD0C4A"/>
    <w:rsid w:val="00FD22AE"/>
    <w:rsid w:val="00FD2680"/>
    <w:rsid w:val="00FD3145"/>
    <w:rsid w:val="00FD453C"/>
    <w:rsid w:val="00FD73B1"/>
    <w:rsid w:val="00FE0BB4"/>
    <w:rsid w:val="00FE2C61"/>
    <w:rsid w:val="00FE52F3"/>
    <w:rsid w:val="00FE6C3F"/>
    <w:rsid w:val="00FE772F"/>
    <w:rsid w:val="00FE77D9"/>
    <w:rsid w:val="00FF5B16"/>
    <w:rsid w:val="05BBF3D4"/>
    <w:rsid w:val="07177A84"/>
    <w:rsid w:val="07ADA170"/>
    <w:rsid w:val="0B3DE5E8"/>
    <w:rsid w:val="0BCAF899"/>
    <w:rsid w:val="0D60FADC"/>
    <w:rsid w:val="0F030047"/>
    <w:rsid w:val="102ADA97"/>
    <w:rsid w:val="132DF5F3"/>
    <w:rsid w:val="1588B99C"/>
    <w:rsid w:val="15A1BD24"/>
    <w:rsid w:val="1728AA76"/>
    <w:rsid w:val="1B035382"/>
    <w:rsid w:val="1CDFD1AA"/>
    <w:rsid w:val="273BBBD5"/>
    <w:rsid w:val="2DDF2CFF"/>
    <w:rsid w:val="2DFB779E"/>
    <w:rsid w:val="30B9DD65"/>
    <w:rsid w:val="3147FDB7"/>
    <w:rsid w:val="339F39E7"/>
    <w:rsid w:val="33F786D7"/>
    <w:rsid w:val="34A1791B"/>
    <w:rsid w:val="35BE97FA"/>
    <w:rsid w:val="37C149DF"/>
    <w:rsid w:val="3F57F9E1"/>
    <w:rsid w:val="4BDAC58A"/>
    <w:rsid w:val="507B08F4"/>
    <w:rsid w:val="53A057EF"/>
    <w:rsid w:val="5707740A"/>
    <w:rsid w:val="5F5651E1"/>
    <w:rsid w:val="6200BE3C"/>
    <w:rsid w:val="629515E0"/>
    <w:rsid w:val="650829A6"/>
    <w:rsid w:val="6D85FACB"/>
    <w:rsid w:val="6F2D1FC1"/>
    <w:rsid w:val="7351FEEC"/>
    <w:rsid w:val="7960BE20"/>
    <w:rsid w:val="79EDF287"/>
    <w:rsid w:val="7BCE4175"/>
    <w:rsid w:val="7CB4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BD4BFB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242A3C"/>
    <w:rPr>
      <w:color w:val="605E5C"/>
      <w:shd w:val="clear" w:color="auto" w:fill="E1DFDD"/>
    </w:rPr>
  </w:style>
  <w:style w:type="character" w:styleId="afc">
    <w:name w:val="Strong"/>
    <w:basedOn w:val="a2"/>
    <w:uiPriority w:val="22"/>
    <w:qFormat/>
    <w:rsid w:val="003F1F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1821BE-1EC5-4E04-8379-40A9D7710FD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</Template>
  <TotalTime>10</TotalTime>
  <Pages>17</Pages>
  <Words>2260</Words>
  <Characters>12882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15112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Данил</cp:lastModifiedBy>
  <cp:revision>5</cp:revision>
  <cp:lastPrinted>2023-10-27T18:24:00Z</cp:lastPrinted>
  <dcterms:created xsi:type="dcterms:W3CDTF">2024-11-17T13:53:00Z</dcterms:created>
  <dcterms:modified xsi:type="dcterms:W3CDTF">2024-11-17T18:16:00Z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