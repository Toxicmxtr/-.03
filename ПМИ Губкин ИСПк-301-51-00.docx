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7E280" w14:textId="77777777" w:rsidR="008620E2" w:rsidRPr="0076615D" w:rsidRDefault="008620E2" w:rsidP="008620E2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b/>
          <w:bCs/>
          <w:szCs w:val="24"/>
        </w:rPr>
      </w:pPr>
      <w:bookmarkStart w:id="0" w:name="_Hlk105781736"/>
      <w:r w:rsidRPr="0076615D">
        <w:rPr>
          <w:rFonts w:eastAsia="Times New Roman" w:cs="Times New Roman"/>
          <w:noProof/>
          <w:szCs w:val="24"/>
        </w:rPr>
        <w:drawing>
          <wp:inline distT="0" distB="0" distL="0" distR="0" wp14:anchorId="6A082B16" wp14:editId="5669CFEB">
            <wp:extent cx="5943600" cy="790575"/>
            <wp:effectExtent l="0" t="0" r="0" b="9525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916CD" w14:textId="77777777" w:rsidR="008620E2" w:rsidRPr="0076615D" w:rsidRDefault="008620E2" w:rsidP="008620E2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b/>
          <w:bCs/>
          <w:szCs w:val="24"/>
        </w:rPr>
      </w:pPr>
    </w:p>
    <w:p w14:paraId="251C8932" w14:textId="60E301EE" w:rsidR="008620E2" w:rsidRPr="0076615D" w:rsidRDefault="0078043C" w:rsidP="008620E2">
      <w:pPr>
        <w:spacing w:before="0" w:line="240" w:lineRule="auto"/>
        <w:ind w:left="4678" w:firstLine="0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       </w:t>
      </w:r>
      <w:r w:rsidR="00E4694F">
        <w:rPr>
          <w:rFonts w:eastAsia="Times New Roman" w:cs="Times New Roman"/>
          <w:szCs w:val="24"/>
        </w:rPr>
        <w:t xml:space="preserve">   </w:t>
      </w:r>
      <w:r>
        <w:rPr>
          <w:rFonts w:eastAsia="Times New Roman" w:cs="Times New Roman"/>
          <w:szCs w:val="24"/>
        </w:rPr>
        <w:t xml:space="preserve">  </w:t>
      </w:r>
      <w:r w:rsidR="008620E2" w:rsidRPr="0076615D">
        <w:rPr>
          <w:rFonts w:eastAsia="Times New Roman" w:cs="Times New Roman"/>
          <w:szCs w:val="24"/>
        </w:rPr>
        <w:t>УТВЕРЖДАЮ</w:t>
      </w:r>
    </w:p>
    <w:p w14:paraId="52C80B05" w14:textId="6C9D5B9C" w:rsidR="008620E2" w:rsidRPr="0076615D" w:rsidRDefault="0078043C" w:rsidP="008620E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before="0" w:line="240" w:lineRule="auto"/>
        <w:ind w:left="4678" w:firstLine="0"/>
        <w:contextualSpacing w:val="0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 xml:space="preserve">      </w:t>
      </w:r>
      <w:r w:rsidR="00E4694F">
        <w:rPr>
          <w:rFonts w:eastAsia="Times New Roman" w:cs="Times New Roman"/>
          <w:bCs/>
          <w:szCs w:val="24"/>
        </w:rPr>
        <w:t xml:space="preserve">    </w:t>
      </w:r>
      <w:r>
        <w:rPr>
          <w:rFonts w:eastAsia="Times New Roman" w:cs="Times New Roman"/>
          <w:bCs/>
          <w:szCs w:val="24"/>
        </w:rPr>
        <w:t xml:space="preserve">  </w:t>
      </w:r>
      <w:r w:rsidR="008620E2" w:rsidRPr="0076615D">
        <w:rPr>
          <w:rFonts w:eastAsia="Times New Roman" w:cs="Times New Roman"/>
          <w:bCs/>
          <w:szCs w:val="24"/>
        </w:rPr>
        <w:t>Преподаватель по профильной дисциплине</w:t>
      </w:r>
    </w:p>
    <w:p w14:paraId="5F5BA012" w14:textId="77777777" w:rsidR="008620E2" w:rsidRPr="0076615D" w:rsidRDefault="008620E2" w:rsidP="008620E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before="0" w:line="240" w:lineRule="auto"/>
        <w:ind w:left="4678" w:firstLine="0"/>
        <w:contextualSpacing w:val="0"/>
        <w:rPr>
          <w:rFonts w:eastAsia="Times New Roman" w:cs="Times New Roman"/>
          <w:bCs/>
          <w:szCs w:val="24"/>
        </w:rPr>
      </w:pPr>
    </w:p>
    <w:p w14:paraId="5918C9E6" w14:textId="39B285E1" w:rsidR="008620E2" w:rsidRPr="0076615D" w:rsidRDefault="0078043C" w:rsidP="008620E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before="0" w:line="240" w:lineRule="auto"/>
        <w:ind w:left="4678" w:firstLine="0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          </w:t>
      </w:r>
      <w:r w:rsidR="00E4694F">
        <w:rPr>
          <w:rFonts w:eastAsia="Times New Roman" w:cs="Times New Roman"/>
          <w:szCs w:val="24"/>
        </w:rPr>
        <w:t xml:space="preserve">   </w:t>
      </w:r>
      <w:r w:rsidR="008620E2" w:rsidRPr="0076615D">
        <w:rPr>
          <w:rFonts w:eastAsia="Times New Roman" w:cs="Times New Roman"/>
          <w:szCs w:val="24"/>
        </w:rPr>
        <w:t>_________________________________</w:t>
      </w:r>
    </w:p>
    <w:p w14:paraId="270663F5" w14:textId="77777777" w:rsidR="008620E2" w:rsidRPr="0076615D" w:rsidRDefault="008620E2" w:rsidP="008620E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before="0" w:line="240" w:lineRule="auto"/>
        <w:ind w:left="4678" w:firstLine="0"/>
        <w:contextualSpacing w:val="0"/>
        <w:jc w:val="center"/>
        <w:rPr>
          <w:rFonts w:eastAsia="Times New Roman" w:cs="Times New Roman"/>
          <w:i/>
          <w:caps/>
          <w:szCs w:val="24"/>
          <w:vertAlign w:val="superscript"/>
        </w:rPr>
      </w:pPr>
      <w:r w:rsidRPr="0076615D">
        <w:rPr>
          <w:rFonts w:eastAsia="Times New Roman" w:cs="Times New Roman"/>
          <w:i/>
          <w:szCs w:val="24"/>
          <w:vertAlign w:val="superscript"/>
        </w:rPr>
        <w:t>(должность, ФИО</w:t>
      </w:r>
      <w:r w:rsidRPr="0076615D">
        <w:rPr>
          <w:rFonts w:eastAsia="Times New Roman" w:cs="Times New Roman"/>
          <w:i/>
          <w:caps/>
          <w:szCs w:val="24"/>
          <w:vertAlign w:val="superscript"/>
        </w:rPr>
        <w:t>)</w:t>
      </w:r>
    </w:p>
    <w:p w14:paraId="3B357AF5" w14:textId="77777777" w:rsidR="008620E2" w:rsidRPr="0076615D" w:rsidRDefault="008620E2" w:rsidP="008620E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before="0" w:line="240" w:lineRule="auto"/>
        <w:ind w:left="4678" w:firstLine="0"/>
        <w:contextualSpacing w:val="0"/>
        <w:jc w:val="center"/>
        <w:rPr>
          <w:rFonts w:eastAsia="Times New Roman" w:cs="Times New Roman"/>
          <w:i/>
          <w:caps/>
          <w:szCs w:val="24"/>
          <w:vertAlign w:val="superscript"/>
        </w:rPr>
      </w:pPr>
    </w:p>
    <w:p w14:paraId="0DBAD163" w14:textId="35FD385A" w:rsidR="008620E2" w:rsidRPr="0076615D" w:rsidRDefault="008620E2" w:rsidP="008620E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before="0" w:line="240" w:lineRule="auto"/>
        <w:ind w:left="3828" w:firstLine="0"/>
        <w:contextualSpacing w:val="0"/>
        <w:jc w:val="center"/>
        <w:rPr>
          <w:rFonts w:eastAsia="Times New Roman" w:cs="Times New Roman"/>
          <w:caps/>
          <w:szCs w:val="24"/>
        </w:rPr>
      </w:pPr>
      <w:r w:rsidRPr="0076615D">
        <w:rPr>
          <w:rFonts w:eastAsia="Times New Roman" w:cs="Times New Roman"/>
          <w:caps/>
          <w:szCs w:val="24"/>
        </w:rPr>
        <w:t xml:space="preserve">         </w:t>
      </w:r>
      <w:r w:rsidR="00E4694F">
        <w:rPr>
          <w:rFonts w:eastAsia="Times New Roman" w:cs="Times New Roman"/>
          <w:caps/>
          <w:szCs w:val="24"/>
        </w:rPr>
        <w:t xml:space="preserve">   </w:t>
      </w:r>
      <w:r w:rsidRPr="0076615D">
        <w:rPr>
          <w:rFonts w:eastAsia="Times New Roman" w:cs="Times New Roman"/>
          <w:caps/>
          <w:szCs w:val="24"/>
        </w:rPr>
        <w:t xml:space="preserve"> _________________________________</w:t>
      </w:r>
    </w:p>
    <w:p w14:paraId="52FF8846" w14:textId="77777777" w:rsidR="008620E2" w:rsidRPr="0076615D" w:rsidRDefault="008620E2" w:rsidP="008620E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before="0" w:line="240" w:lineRule="auto"/>
        <w:ind w:left="4678" w:firstLine="0"/>
        <w:contextualSpacing w:val="0"/>
        <w:jc w:val="center"/>
        <w:rPr>
          <w:rFonts w:eastAsia="Times New Roman" w:cs="Times New Roman"/>
          <w:i/>
          <w:szCs w:val="24"/>
          <w:vertAlign w:val="superscript"/>
        </w:rPr>
      </w:pPr>
      <w:r w:rsidRPr="0076615D">
        <w:rPr>
          <w:rFonts w:eastAsia="Times New Roman" w:cs="Times New Roman"/>
          <w:i/>
          <w:szCs w:val="24"/>
          <w:vertAlign w:val="superscript"/>
        </w:rPr>
        <w:t>(Подпись)</w:t>
      </w:r>
    </w:p>
    <w:p w14:paraId="301BBFF2" w14:textId="12ED63A9" w:rsidR="008620E2" w:rsidRPr="0076615D" w:rsidRDefault="00E4694F" w:rsidP="008620E2">
      <w:pPr>
        <w:spacing w:before="0" w:line="240" w:lineRule="auto"/>
        <w:ind w:left="5245" w:firstLine="0"/>
        <w:contextualSpacing w:val="0"/>
        <w:jc w:val="left"/>
        <w:textAlignment w:val="baseline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   </w:t>
      </w:r>
      <w:r w:rsidR="008620E2" w:rsidRPr="0076615D">
        <w:rPr>
          <w:rFonts w:eastAsia="Times New Roman" w:cs="Times New Roman"/>
          <w:szCs w:val="24"/>
        </w:rPr>
        <w:t>Дата «__» ___________ 202_ год</w:t>
      </w:r>
    </w:p>
    <w:p w14:paraId="339F6A93" w14:textId="77777777" w:rsidR="008620E2" w:rsidRPr="0076615D" w:rsidRDefault="008620E2" w:rsidP="008620E2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b/>
          <w:bCs/>
          <w:szCs w:val="24"/>
        </w:rPr>
      </w:pPr>
    </w:p>
    <w:p w14:paraId="05C86412" w14:textId="77777777" w:rsidR="008620E2" w:rsidRPr="0076615D" w:rsidRDefault="008620E2" w:rsidP="008620E2">
      <w:pPr>
        <w:shd w:val="clear" w:color="auto" w:fill="FFFFFF"/>
        <w:spacing w:before="0" w:line="240" w:lineRule="auto"/>
        <w:ind w:firstLine="0"/>
        <w:contextualSpacing w:val="0"/>
        <w:jc w:val="left"/>
        <w:rPr>
          <w:rFonts w:eastAsia="Times New Roman" w:cs="Times New Roman"/>
          <w:b/>
          <w:bCs/>
          <w:szCs w:val="24"/>
        </w:rPr>
      </w:pPr>
    </w:p>
    <w:p w14:paraId="73B3B1C5" w14:textId="395A5247" w:rsidR="008620E2" w:rsidRPr="005B46B8" w:rsidRDefault="00FC6309" w:rsidP="149E1C00">
      <w:pPr>
        <w:spacing w:before="0"/>
        <w:ind w:firstLine="0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 xml:space="preserve">Информационная система </w:t>
      </w:r>
      <w:r w:rsidR="00A05494">
        <w:rPr>
          <w:rFonts w:eastAsia="Times New Roman" w:cs="Times New Roman"/>
          <w:b/>
          <w:bCs/>
          <w:sz w:val="28"/>
          <w:szCs w:val="28"/>
        </w:rPr>
        <w:t>для магазина одежды</w:t>
      </w:r>
    </w:p>
    <w:p w14:paraId="4FB7CB5A" w14:textId="77777777" w:rsidR="008620E2" w:rsidRPr="000E5207" w:rsidRDefault="008620E2" w:rsidP="000E5207">
      <w:pPr>
        <w:spacing w:before="0"/>
        <w:ind w:firstLine="0"/>
        <w:contextualSpacing w:val="0"/>
        <w:jc w:val="center"/>
        <w:rPr>
          <w:rFonts w:eastAsia="Times New Roman" w:cs="Times New Roman"/>
          <w:b/>
          <w:bCs/>
          <w:sz w:val="28"/>
          <w:szCs w:val="28"/>
        </w:rPr>
      </w:pPr>
      <w:r w:rsidRPr="000E5207">
        <w:rPr>
          <w:rFonts w:eastAsia="Times New Roman" w:cs="Times New Roman"/>
          <w:b/>
          <w:bCs/>
          <w:sz w:val="28"/>
          <w:szCs w:val="28"/>
        </w:rPr>
        <w:t>Программа и методика испытаний</w:t>
      </w:r>
    </w:p>
    <w:p w14:paraId="59010E0A" w14:textId="77777777" w:rsidR="008620E2" w:rsidRPr="0076615D" w:rsidRDefault="008620E2" w:rsidP="008620E2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b/>
          <w:bCs/>
          <w:szCs w:val="24"/>
        </w:rPr>
      </w:pPr>
    </w:p>
    <w:p w14:paraId="18848760" w14:textId="77777777" w:rsidR="008620E2" w:rsidRPr="0076615D" w:rsidRDefault="008620E2" w:rsidP="008620E2">
      <w:pPr>
        <w:spacing w:before="0" w:line="240" w:lineRule="auto"/>
        <w:ind w:firstLine="0"/>
        <w:contextualSpacing w:val="0"/>
        <w:jc w:val="left"/>
        <w:rPr>
          <w:rFonts w:eastAsia="Times New Roman" w:cs="Times New Roman"/>
          <w:bCs/>
          <w:szCs w:val="24"/>
        </w:rPr>
      </w:pPr>
    </w:p>
    <w:p w14:paraId="2F4A3D60" w14:textId="77777777" w:rsidR="008620E2" w:rsidRPr="0076615D" w:rsidRDefault="008620E2" w:rsidP="008620E2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b/>
          <w:bCs/>
          <w:szCs w:val="24"/>
        </w:rPr>
      </w:pPr>
    </w:p>
    <w:tbl>
      <w:tblPr>
        <w:tblW w:w="9498" w:type="dxa"/>
        <w:jc w:val="center"/>
        <w:tblLook w:val="04A0" w:firstRow="1" w:lastRow="0" w:firstColumn="1" w:lastColumn="0" w:noHBand="0" w:noVBand="1"/>
      </w:tblPr>
      <w:tblGrid>
        <w:gridCol w:w="3402"/>
        <w:gridCol w:w="6096"/>
      </w:tblGrid>
      <w:tr w:rsidR="008620E2" w:rsidRPr="0076615D" w14:paraId="70ACE1A5" w14:textId="77777777" w:rsidTr="00181F0F">
        <w:trPr>
          <w:trHeight w:val="316"/>
          <w:jc w:val="center"/>
        </w:trPr>
        <w:tc>
          <w:tcPr>
            <w:tcW w:w="94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E215B00" w14:textId="04FC598B" w:rsidR="008620E2" w:rsidRPr="0076615D" w:rsidRDefault="00A05494" w:rsidP="008620E2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Губкин Данил Иванович</w:t>
            </w:r>
          </w:p>
        </w:tc>
      </w:tr>
      <w:tr w:rsidR="008620E2" w:rsidRPr="0076615D" w14:paraId="067F6355" w14:textId="77777777" w:rsidTr="00181F0F">
        <w:trPr>
          <w:trHeight w:val="316"/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595E32" w14:textId="77777777" w:rsidR="008620E2" w:rsidRPr="0076615D" w:rsidRDefault="008620E2" w:rsidP="008620E2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i/>
                <w:szCs w:val="24"/>
              </w:rPr>
            </w:pPr>
            <w:r w:rsidRPr="0076615D">
              <w:rPr>
                <w:rFonts w:eastAsia="Times New Roman" w:cs="Times New Roman"/>
                <w:i/>
                <w:szCs w:val="24"/>
              </w:rPr>
              <w:t>(Ф.И.О. обучающегося)</w:t>
            </w:r>
          </w:p>
        </w:tc>
      </w:tr>
      <w:tr w:rsidR="008620E2" w:rsidRPr="0076615D" w14:paraId="3DC8F795" w14:textId="77777777" w:rsidTr="00181F0F">
        <w:trPr>
          <w:trHeight w:val="316"/>
          <w:jc w:val="center"/>
        </w:trPr>
        <w:tc>
          <w:tcPr>
            <w:tcW w:w="94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0126C13" w14:textId="77777777" w:rsidR="008620E2" w:rsidRPr="0076615D" w:rsidRDefault="008620E2" w:rsidP="008620E2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76615D">
              <w:rPr>
                <w:rFonts w:eastAsia="Times New Roman" w:cs="Times New Roman"/>
                <w:szCs w:val="24"/>
              </w:rPr>
              <w:t>09.02.07 Информационные системы и программирование</w:t>
            </w:r>
          </w:p>
        </w:tc>
      </w:tr>
      <w:tr w:rsidR="008620E2" w:rsidRPr="0076615D" w14:paraId="5B111527" w14:textId="77777777" w:rsidTr="00181F0F">
        <w:trPr>
          <w:trHeight w:val="316"/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1CEF16F" w14:textId="77777777" w:rsidR="008620E2" w:rsidRPr="0076615D" w:rsidRDefault="008620E2" w:rsidP="008620E2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i/>
                <w:szCs w:val="24"/>
              </w:rPr>
            </w:pPr>
            <w:r w:rsidRPr="0076615D">
              <w:rPr>
                <w:rFonts w:eastAsia="Times New Roman" w:cs="Times New Roman"/>
                <w:i/>
                <w:szCs w:val="24"/>
              </w:rPr>
              <w:t>(специальность)</w:t>
            </w:r>
          </w:p>
        </w:tc>
      </w:tr>
      <w:tr w:rsidR="008620E2" w:rsidRPr="0076615D" w14:paraId="7E50EF5A" w14:textId="77777777" w:rsidTr="00181F0F">
        <w:trPr>
          <w:trHeight w:val="283"/>
          <w:jc w:val="center"/>
        </w:trPr>
        <w:tc>
          <w:tcPr>
            <w:tcW w:w="9498" w:type="dxa"/>
            <w:gridSpan w:val="2"/>
            <w:vAlign w:val="center"/>
          </w:tcPr>
          <w:p w14:paraId="39654D3D" w14:textId="77777777" w:rsidR="008620E2" w:rsidRPr="0076615D" w:rsidRDefault="008620E2" w:rsidP="008620E2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</w:p>
        </w:tc>
      </w:tr>
      <w:tr w:rsidR="008620E2" w:rsidRPr="0076615D" w14:paraId="535219EB" w14:textId="77777777" w:rsidTr="00181F0F">
        <w:trPr>
          <w:trHeight w:val="283"/>
          <w:jc w:val="center"/>
        </w:trPr>
        <w:tc>
          <w:tcPr>
            <w:tcW w:w="3402" w:type="dxa"/>
            <w:vAlign w:val="center"/>
            <w:hideMark/>
          </w:tcPr>
          <w:p w14:paraId="01FB59DE" w14:textId="77777777" w:rsidR="008620E2" w:rsidRPr="0076615D" w:rsidRDefault="008620E2" w:rsidP="008620E2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76615D">
              <w:rPr>
                <w:rFonts w:eastAsia="Times New Roman" w:cs="Times New Roman"/>
                <w:szCs w:val="24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  <w:hideMark/>
          </w:tcPr>
          <w:p w14:paraId="22B34B07" w14:textId="1271487F" w:rsidR="008620E2" w:rsidRPr="0076615D" w:rsidRDefault="008620E2" w:rsidP="008620E2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76615D">
              <w:rPr>
                <w:rFonts w:eastAsia="Times New Roman" w:cs="Times New Roman"/>
                <w:szCs w:val="24"/>
              </w:rPr>
              <w:t>ИСПк-</w:t>
            </w:r>
            <w:r w:rsidR="00FC6309">
              <w:rPr>
                <w:rFonts w:eastAsia="Times New Roman" w:cs="Times New Roman"/>
                <w:szCs w:val="24"/>
              </w:rPr>
              <w:t>3</w:t>
            </w:r>
            <w:r w:rsidR="005B46B8">
              <w:rPr>
                <w:rFonts w:eastAsia="Times New Roman" w:cs="Times New Roman"/>
                <w:szCs w:val="24"/>
              </w:rPr>
              <w:t>01</w:t>
            </w:r>
            <w:r w:rsidRPr="0076615D">
              <w:rPr>
                <w:rFonts w:eastAsia="Times New Roman" w:cs="Times New Roman"/>
                <w:szCs w:val="24"/>
              </w:rPr>
              <w:t>-5</w:t>
            </w:r>
            <w:r w:rsidR="005B46B8">
              <w:rPr>
                <w:rFonts w:eastAsia="Times New Roman" w:cs="Times New Roman"/>
                <w:szCs w:val="24"/>
              </w:rPr>
              <w:t>1</w:t>
            </w:r>
            <w:r w:rsidRPr="0076615D">
              <w:rPr>
                <w:rFonts w:eastAsia="Times New Roman" w:cs="Times New Roman"/>
                <w:szCs w:val="24"/>
              </w:rPr>
              <w:t>-00</w:t>
            </w:r>
          </w:p>
        </w:tc>
      </w:tr>
      <w:tr w:rsidR="008620E2" w:rsidRPr="0076615D" w14:paraId="519793EC" w14:textId="77777777" w:rsidTr="00181F0F">
        <w:trPr>
          <w:trHeight w:val="283"/>
          <w:jc w:val="center"/>
        </w:trPr>
        <w:tc>
          <w:tcPr>
            <w:tcW w:w="3402" w:type="dxa"/>
            <w:vAlign w:val="center"/>
          </w:tcPr>
          <w:p w14:paraId="0FB93D11" w14:textId="77777777" w:rsidR="008620E2" w:rsidRPr="0076615D" w:rsidRDefault="008620E2" w:rsidP="008620E2">
            <w:pPr>
              <w:spacing w:before="0" w:line="240" w:lineRule="auto"/>
              <w:ind w:firstLine="5421"/>
              <w:contextualSpacing w:val="0"/>
              <w:jc w:val="left"/>
              <w:rPr>
                <w:rFonts w:eastAsia="Times New Roman" w:cs="Times New Roman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0686FD8" w14:textId="77777777" w:rsidR="008620E2" w:rsidRPr="0076615D" w:rsidRDefault="008620E2" w:rsidP="008620E2">
            <w:pPr>
              <w:spacing w:before="0" w:line="240" w:lineRule="auto"/>
              <w:ind w:firstLine="5421"/>
              <w:contextualSpacing w:val="0"/>
              <w:jc w:val="left"/>
              <w:rPr>
                <w:rFonts w:eastAsia="Times New Roman" w:cs="Times New Roman"/>
                <w:szCs w:val="24"/>
              </w:rPr>
            </w:pPr>
          </w:p>
        </w:tc>
      </w:tr>
    </w:tbl>
    <w:p w14:paraId="3F12B880" w14:textId="77777777" w:rsidR="008620E2" w:rsidRPr="0076615D" w:rsidRDefault="008620E2" w:rsidP="008620E2">
      <w:pPr>
        <w:spacing w:before="0" w:line="240" w:lineRule="auto"/>
        <w:ind w:firstLine="0"/>
        <w:contextualSpacing w:val="0"/>
        <w:jc w:val="left"/>
        <w:rPr>
          <w:rFonts w:eastAsia="Times New Roman" w:cs="Times New Roman"/>
          <w:szCs w:val="24"/>
        </w:rPr>
      </w:pPr>
    </w:p>
    <w:p w14:paraId="4C3CD254" w14:textId="77777777" w:rsidR="008620E2" w:rsidRPr="0076615D" w:rsidRDefault="008620E2" w:rsidP="008620E2">
      <w:pPr>
        <w:spacing w:before="0" w:line="240" w:lineRule="auto"/>
        <w:ind w:firstLine="0"/>
        <w:contextualSpacing w:val="0"/>
        <w:jc w:val="left"/>
        <w:rPr>
          <w:rFonts w:eastAsia="Times New Roman" w:cs="Times New Roman"/>
          <w:szCs w:val="24"/>
        </w:rPr>
      </w:pPr>
    </w:p>
    <w:p w14:paraId="545DB376" w14:textId="77777777" w:rsidR="008620E2" w:rsidRPr="0076615D" w:rsidRDefault="008620E2" w:rsidP="008620E2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Cs w:val="24"/>
        </w:rPr>
      </w:pPr>
    </w:p>
    <w:p w14:paraId="29BA92A1" w14:textId="77777777" w:rsidR="008620E2" w:rsidRPr="0076615D" w:rsidRDefault="008620E2" w:rsidP="008620E2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Cs w:val="24"/>
        </w:rPr>
      </w:pPr>
    </w:p>
    <w:p w14:paraId="7597FF61" w14:textId="77777777" w:rsidR="008620E2" w:rsidRPr="0076615D" w:rsidRDefault="008620E2" w:rsidP="008620E2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Cs w:val="24"/>
        </w:rPr>
      </w:pPr>
    </w:p>
    <w:p w14:paraId="632D24B9" w14:textId="77777777" w:rsidR="008620E2" w:rsidRPr="0076615D" w:rsidRDefault="008620E2" w:rsidP="008620E2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Cs w:val="24"/>
        </w:rPr>
      </w:pPr>
    </w:p>
    <w:p w14:paraId="55E6AA0B" w14:textId="77777777" w:rsidR="008620E2" w:rsidRPr="0076615D" w:rsidRDefault="008620E2" w:rsidP="008620E2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Cs w:val="24"/>
        </w:rPr>
      </w:pPr>
    </w:p>
    <w:p w14:paraId="0D1643DD" w14:textId="77777777" w:rsidR="008620E2" w:rsidRPr="0076615D" w:rsidRDefault="008620E2" w:rsidP="008620E2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Cs w:val="24"/>
        </w:rPr>
      </w:pPr>
    </w:p>
    <w:p w14:paraId="2A361CED" w14:textId="77777777" w:rsidR="008620E2" w:rsidRPr="0076615D" w:rsidRDefault="008620E2" w:rsidP="008620E2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Cs w:val="24"/>
        </w:rPr>
      </w:pPr>
    </w:p>
    <w:p w14:paraId="790066F1" w14:textId="77777777" w:rsidR="008620E2" w:rsidRPr="0076615D" w:rsidRDefault="008620E2" w:rsidP="008620E2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Cs w:val="24"/>
        </w:rPr>
      </w:pPr>
    </w:p>
    <w:p w14:paraId="1F7A2A42" w14:textId="77777777" w:rsidR="008620E2" w:rsidRPr="0076615D" w:rsidRDefault="008620E2" w:rsidP="008620E2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Cs w:val="24"/>
        </w:rPr>
      </w:pPr>
    </w:p>
    <w:p w14:paraId="2CB3DF73" w14:textId="3206D18C" w:rsidR="008620E2" w:rsidRDefault="008620E2" w:rsidP="008620E2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Cs w:val="24"/>
        </w:rPr>
      </w:pPr>
    </w:p>
    <w:p w14:paraId="4AA1B0FD" w14:textId="380FBE8A" w:rsidR="0078043C" w:rsidRDefault="0078043C" w:rsidP="008620E2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Cs w:val="24"/>
        </w:rPr>
      </w:pPr>
    </w:p>
    <w:p w14:paraId="4F0D8BCC" w14:textId="55B8FEE1" w:rsidR="0078043C" w:rsidRDefault="0078043C" w:rsidP="008620E2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Cs w:val="24"/>
        </w:rPr>
      </w:pPr>
    </w:p>
    <w:p w14:paraId="3516DB8D" w14:textId="48F17395" w:rsidR="0078043C" w:rsidRDefault="0078043C" w:rsidP="008620E2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Cs w:val="24"/>
        </w:rPr>
      </w:pPr>
    </w:p>
    <w:p w14:paraId="71EC0048" w14:textId="05D3AC3E" w:rsidR="0078043C" w:rsidRDefault="0078043C" w:rsidP="008620E2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Cs w:val="24"/>
        </w:rPr>
      </w:pPr>
    </w:p>
    <w:p w14:paraId="24837129" w14:textId="6198F2EE" w:rsidR="0078043C" w:rsidRDefault="0078043C" w:rsidP="008620E2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Cs w:val="24"/>
        </w:rPr>
      </w:pPr>
    </w:p>
    <w:p w14:paraId="36396005" w14:textId="52257A7B" w:rsidR="0078043C" w:rsidRDefault="0078043C" w:rsidP="000E5207">
      <w:pPr>
        <w:shd w:val="clear" w:color="auto" w:fill="FFFFFF"/>
        <w:spacing w:before="0" w:line="240" w:lineRule="auto"/>
        <w:ind w:firstLine="0"/>
        <w:contextualSpacing w:val="0"/>
        <w:rPr>
          <w:rFonts w:eastAsia="Times New Roman" w:cs="Times New Roman"/>
          <w:szCs w:val="24"/>
        </w:rPr>
      </w:pPr>
    </w:p>
    <w:p w14:paraId="01B34E1E" w14:textId="77777777" w:rsidR="0078043C" w:rsidRPr="0076615D" w:rsidRDefault="0078043C" w:rsidP="008620E2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Cs w:val="24"/>
        </w:rPr>
      </w:pPr>
    </w:p>
    <w:p w14:paraId="0B8FFE78" w14:textId="77777777" w:rsidR="008620E2" w:rsidRPr="0076615D" w:rsidRDefault="008620E2" w:rsidP="008620E2">
      <w:pPr>
        <w:shd w:val="clear" w:color="auto" w:fill="FFFFFF"/>
        <w:spacing w:before="0" w:line="240" w:lineRule="auto"/>
        <w:ind w:firstLine="0"/>
        <w:contextualSpacing w:val="0"/>
        <w:jc w:val="left"/>
        <w:rPr>
          <w:rFonts w:eastAsia="Times New Roman" w:cs="Times New Roman"/>
          <w:szCs w:val="24"/>
        </w:rPr>
      </w:pPr>
    </w:p>
    <w:p w14:paraId="2E220435" w14:textId="00CBCC9B" w:rsidR="008620E2" w:rsidRPr="0076615D" w:rsidRDefault="008620E2" w:rsidP="008620E2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Cs w:val="24"/>
        </w:rPr>
      </w:pPr>
      <w:r w:rsidRPr="0076615D">
        <w:rPr>
          <w:rFonts w:eastAsia="Times New Roman" w:cs="Times New Roman"/>
          <w:szCs w:val="24"/>
        </w:rPr>
        <w:t>Киров, 202</w:t>
      </w:r>
      <w:r w:rsidR="00FC6309">
        <w:rPr>
          <w:rFonts w:eastAsia="Times New Roman" w:cs="Times New Roman"/>
          <w:szCs w:val="24"/>
        </w:rPr>
        <w:t>4</w:t>
      </w:r>
      <w:r w:rsidRPr="0076615D">
        <w:rPr>
          <w:rFonts w:eastAsia="Times New Roman" w:cs="Times New Roman"/>
          <w:szCs w:val="24"/>
        </w:rPr>
        <w:t>г.</w:t>
      </w:r>
    </w:p>
    <w:bookmarkEnd w:id="0"/>
    <w:p w14:paraId="7855B0C1" w14:textId="77777777" w:rsidR="008620E2" w:rsidRDefault="008620E2" w:rsidP="008620E2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b/>
          <w:bCs/>
          <w:sz w:val="28"/>
          <w:szCs w:val="28"/>
        </w:rPr>
        <w:sectPr w:rsidR="008620E2" w:rsidSect="00C16814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/>
          <w:pgMar w:top="1134" w:right="567" w:bottom="1134" w:left="1134" w:header="708" w:footer="708" w:gutter="0"/>
          <w:pgNumType w:start="69"/>
          <w:cols w:space="708"/>
          <w:titlePg/>
          <w:docGrid w:linePitch="381"/>
        </w:sectPr>
      </w:pPr>
    </w:p>
    <w:p w14:paraId="40667345" w14:textId="558F5FA9" w:rsidR="008620E2" w:rsidRPr="0076615D" w:rsidRDefault="008620E2" w:rsidP="00B54173">
      <w:pPr>
        <w:spacing w:before="0"/>
        <w:ind w:firstLine="0"/>
        <w:contextualSpacing w:val="0"/>
        <w:jc w:val="center"/>
        <w:rPr>
          <w:rFonts w:eastAsia="Times New Roman" w:cs="Times New Roman"/>
          <w:b/>
          <w:bCs/>
          <w:szCs w:val="24"/>
        </w:rPr>
      </w:pPr>
      <w:r w:rsidRPr="0076615D">
        <w:rPr>
          <w:rFonts w:eastAsia="Times New Roman" w:cs="Times New Roman"/>
          <w:b/>
          <w:bCs/>
          <w:szCs w:val="24"/>
        </w:rPr>
        <w:lastRenderedPageBreak/>
        <w:t>Аннотация</w:t>
      </w:r>
    </w:p>
    <w:p w14:paraId="7A0DD134" w14:textId="19E987EE" w:rsidR="005B46B8" w:rsidRPr="005B46B8" w:rsidRDefault="005B46B8" w:rsidP="005B46B8">
      <w:pPr>
        <w:suppressAutoHyphens/>
        <w:spacing w:before="120" w:after="120"/>
        <w:rPr>
          <w:rFonts w:eastAsia="Times New Roman" w:cs="Times New Roman"/>
          <w:color w:val="000000"/>
          <w:szCs w:val="24"/>
          <w:lang w:eastAsia="zh-CN" w:bidi="en-US"/>
        </w:rPr>
      </w:pPr>
      <w:r w:rsidRPr="005B46B8">
        <w:rPr>
          <w:rFonts w:eastAsia="Times New Roman" w:cs="Times New Roman"/>
          <w:color w:val="000000"/>
          <w:szCs w:val="24"/>
          <w:lang w:eastAsia="zh-CN" w:bidi="en-US"/>
        </w:rPr>
        <w:t xml:space="preserve">Настоящая Программа и методика испытаний информационной системы </w:t>
      </w:r>
      <w:r w:rsidR="00A05494">
        <w:rPr>
          <w:rFonts w:eastAsia="Times New Roman" w:cs="Times New Roman"/>
          <w:color w:val="000000"/>
          <w:szCs w:val="24"/>
          <w:lang w:eastAsia="zh-CN" w:bidi="en-US"/>
        </w:rPr>
        <w:t xml:space="preserve">для магазина одежды </w:t>
      </w:r>
      <w:r w:rsidRPr="005B46B8">
        <w:rPr>
          <w:rFonts w:eastAsia="Times New Roman" w:cs="Times New Roman"/>
          <w:color w:val="000000"/>
          <w:szCs w:val="24"/>
          <w:lang w:eastAsia="zh-CN" w:bidi="en-US"/>
        </w:rPr>
        <w:t>предназначена для проверки выполнения заданных функций, определения и проверки соответствия требованиям технического задания количественных и качественных характеристик, выявления и устранения недостатков в действиях и в разработанной документации на этапе проведения приёмочных испытаний.</w:t>
      </w:r>
    </w:p>
    <w:p w14:paraId="7F1FAB6D" w14:textId="77777777" w:rsidR="005B46B8" w:rsidRPr="005B46B8" w:rsidRDefault="005B46B8" w:rsidP="005B46B8">
      <w:pPr>
        <w:suppressAutoHyphens/>
        <w:spacing w:before="120" w:after="120"/>
        <w:rPr>
          <w:rFonts w:eastAsia="Times New Roman" w:cs="Times New Roman"/>
          <w:color w:val="000000"/>
          <w:szCs w:val="24"/>
          <w:lang w:eastAsia="zh-CN" w:bidi="en-US"/>
        </w:rPr>
      </w:pPr>
      <w:r w:rsidRPr="005B46B8">
        <w:rPr>
          <w:rFonts w:eastAsia="Times New Roman" w:cs="Times New Roman"/>
          <w:color w:val="000000"/>
          <w:szCs w:val="24"/>
          <w:lang w:eastAsia="zh-CN" w:bidi="en-US"/>
        </w:rPr>
        <w:t>Программа и методика испытаний разработана в соответствии с требованиями ГОСТ 34.603-92, РД 50-34.698-90.</w:t>
      </w:r>
    </w:p>
    <w:p w14:paraId="0490C5B9" w14:textId="676CEDE4" w:rsidR="008620E2" w:rsidRPr="0076615D" w:rsidRDefault="009B0EEA" w:rsidP="008620E2">
      <w:pPr>
        <w:jc w:val="center"/>
        <w:rPr>
          <w:b/>
          <w:sz w:val="22"/>
          <w:szCs w:val="24"/>
        </w:rPr>
      </w:pPr>
      <w:r w:rsidRPr="0076615D">
        <w:rPr>
          <w:b/>
          <w:sz w:val="22"/>
          <w:szCs w:val="24"/>
        </w:rPr>
        <w:br w:type="page"/>
      </w:r>
    </w:p>
    <w:p w14:paraId="702BFD21" w14:textId="0EC26C78" w:rsidR="00E721B1" w:rsidRDefault="008620E2" w:rsidP="00BF1A6E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b/>
          <w:szCs w:val="24"/>
        </w:rPr>
      </w:pPr>
      <w:r w:rsidRPr="0076615D">
        <w:rPr>
          <w:rFonts w:eastAsia="Times New Roman" w:cs="Times New Roman"/>
          <w:b/>
          <w:szCs w:val="24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eastAsia="zh-CN"/>
        </w:rPr>
        <w:id w:val="-1757286934"/>
        <w:docPartObj>
          <w:docPartGallery w:val="Table of Contents"/>
          <w:docPartUnique/>
        </w:docPartObj>
      </w:sdtPr>
      <w:sdtEndPr>
        <w:rPr>
          <w:rFonts w:asciiTheme="minorHAnsi" w:hAnsiTheme="minorHAnsi"/>
        </w:rPr>
      </w:sdtEndPr>
      <w:sdtContent>
        <w:p w14:paraId="4DDE4260" w14:textId="77777777" w:rsidR="00E721B1" w:rsidRPr="00BF1A6E" w:rsidRDefault="00E721B1" w:rsidP="00E721B1">
          <w:pPr>
            <w:pStyle w:val="afb"/>
            <w:spacing w:line="276" w:lineRule="auto"/>
            <w:rPr>
              <w:rFonts w:ascii="Times New Roman" w:eastAsia="Times New Roman" w:hAnsi="Times New Roman" w:cs="Times New Roman"/>
              <w:color w:val="000000" w:themeColor="text1"/>
              <w:szCs w:val="24"/>
            </w:rPr>
          </w:pPr>
        </w:p>
        <w:p w14:paraId="55087CDB" w14:textId="6BE15C12" w:rsidR="00E721B1" w:rsidRPr="00BF1A6E" w:rsidRDefault="00E721B1" w:rsidP="00E721B1">
          <w:pPr>
            <w:pStyle w:val="11"/>
            <w:tabs>
              <w:tab w:val="left" w:pos="709"/>
              <w:tab w:val="left" w:pos="1440"/>
              <w:tab w:val="right" w:leader="dot" w:pos="10195"/>
            </w:tabs>
            <w:spacing w:line="276" w:lineRule="auto"/>
            <w:ind w:left="567" w:hanging="283"/>
            <w:rPr>
              <w:rFonts w:ascii="Times New Roman" w:eastAsia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</w:rPr>
          </w:pPr>
          <w:r w:rsidRPr="00BF1A6E">
            <w:rPr>
              <w:rFonts w:ascii="Times New Roman" w:eastAsia="Times New Roman" w:hAnsi="Times New Roman" w:cs="Times New Roman"/>
              <w:b w:val="0"/>
              <w:bCs w:val="0"/>
              <w:i w:val="0"/>
              <w:iCs w:val="0"/>
              <w:color w:val="000000" w:themeColor="text1"/>
            </w:rPr>
            <w:fldChar w:fldCharType="begin"/>
          </w:r>
          <w:r w:rsidRPr="00BF1A6E">
            <w:rPr>
              <w:rFonts w:ascii="Times New Roman" w:eastAsia="Times New Roman" w:hAnsi="Times New Roman" w:cs="Times New Roman"/>
              <w:b w:val="0"/>
              <w:bCs w:val="0"/>
              <w:i w:val="0"/>
              <w:iCs w:val="0"/>
              <w:color w:val="000000" w:themeColor="text1"/>
            </w:rPr>
            <w:instrText xml:space="preserve"> TOC \o "1-3" \h \z \u </w:instrText>
          </w:r>
          <w:r w:rsidRPr="00BF1A6E">
            <w:rPr>
              <w:rFonts w:ascii="Times New Roman" w:eastAsia="Times New Roman" w:hAnsi="Times New Roman" w:cs="Times New Roman"/>
              <w:b w:val="0"/>
              <w:bCs w:val="0"/>
              <w:i w:val="0"/>
              <w:iCs w:val="0"/>
              <w:color w:val="000000" w:themeColor="text1"/>
            </w:rPr>
            <w:fldChar w:fldCharType="separate"/>
          </w:r>
          <w:hyperlink w:anchor="_Toc137511833" w:history="1">
            <w:r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</w:rPr>
              <w:t>1</w:t>
            </w:r>
            <w:r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</w:rPr>
              <w:tab/>
              <w:t>Объект испытаний</w:t>
            </w:r>
            <w:r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instrText xml:space="preserve"> PAGEREF _Toc137511833 \h </w:instrText>
            </w:r>
            <w:r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</w:r>
            <w:r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="00160501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>3</w:t>
            </w:r>
            <w:r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1AAB334" w14:textId="69317B40" w:rsidR="00E721B1" w:rsidRPr="00BF1A6E" w:rsidRDefault="004B4B33" w:rsidP="00E721B1">
          <w:pPr>
            <w:pStyle w:val="11"/>
            <w:tabs>
              <w:tab w:val="left" w:pos="709"/>
              <w:tab w:val="left" w:pos="1440"/>
              <w:tab w:val="right" w:leader="dot" w:pos="10195"/>
            </w:tabs>
            <w:spacing w:line="276" w:lineRule="auto"/>
            <w:ind w:left="567" w:hanging="283"/>
            <w:rPr>
              <w:rFonts w:ascii="Times New Roman" w:eastAsia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</w:rPr>
          </w:pPr>
          <w:hyperlink w:anchor="_Toc137511834" w:history="1"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</w:rPr>
              <w:t>1.1</w: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</w:rPr>
              <w:tab/>
              <w:t>Наименование системы</w: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instrText xml:space="preserve"> PAGEREF _Toc137511834 \h </w:instrTex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="00160501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>3</w: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CA99CF8" w14:textId="3CAFFFA3" w:rsidR="00E721B1" w:rsidRPr="00BF1A6E" w:rsidRDefault="004B4B33" w:rsidP="00E721B1">
          <w:pPr>
            <w:pStyle w:val="11"/>
            <w:tabs>
              <w:tab w:val="left" w:pos="709"/>
              <w:tab w:val="left" w:pos="1440"/>
              <w:tab w:val="right" w:leader="dot" w:pos="10195"/>
            </w:tabs>
            <w:spacing w:line="276" w:lineRule="auto"/>
            <w:ind w:left="567" w:hanging="283"/>
            <w:rPr>
              <w:rFonts w:ascii="Times New Roman" w:eastAsia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</w:rPr>
          </w:pPr>
          <w:hyperlink w:anchor="_Toc137511835" w:history="1"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</w:rPr>
              <w:t>1.2</w: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</w:rPr>
              <w:tab/>
              <w:t>Область применения приложения</w: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instrText xml:space="preserve"> PAGEREF _Toc137511835 \h </w:instrTex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="00160501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>3</w: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1F7B016" w14:textId="1956C743" w:rsidR="00E721B1" w:rsidRPr="00BF1A6E" w:rsidRDefault="004B4B33" w:rsidP="00E721B1">
          <w:pPr>
            <w:pStyle w:val="11"/>
            <w:tabs>
              <w:tab w:val="left" w:pos="709"/>
              <w:tab w:val="left" w:pos="1440"/>
              <w:tab w:val="right" w:leader="dot" w:pos="10195"/>
            </w:tabs>
            <w:spacing w:line="276" w:lineRule="auto"/>
            <w:ind w:left="567" w:hanging="283"/>
            <w:rPr>
              <w:rFonts w:ascii="Times New Roman" w:eastAsia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</w:rPr>
          </w:pPr>
          <w:hyperlink w:anchor="_Toc137511836" w:history="1"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</w:rPr>
              <w:t>1.3</w: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</w:rPr>
              <w:tab/>
              <w:t>Условное обозначение приложения</w: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instrText xml:space="preserve"> PAGEREF _Toc137511836 \h </w:instrTex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="00160501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>3</w: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62AF53D" w14:textId="0EB045E5" w:rsidR="00E721B1" w:rsidRPr="00BF1A6E" w:rsidRDefault="004B4B33" w:rsidP="00E721B1">
          <w:pPr>
            <w:pStyle w:val="11"/>
            <w:tabs>
              <w:tab w:val="left" w:pos="709"/>
              <w:tab w:val="left" w:pos="1440"/>
              <w:tab w:val="right" w:leader="dot" w:pos="10195"/>
            </w:tabs>
            <w:spacing w:line="276" w:lineRule="auto"/>
            <w:ind w:left="567" w:hanging="283"/>
            <w:rPr>
              <w:rFonts w:ascii="Times New Roman" w:eastAsia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</w:rPr>
          </w:pPr>
          <w:hyperlink w:anchor="_Toc137511837" w:history="1"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</w:rPr>
              <w:t>2</w: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</w:rPr>
              <w:tab/>
              <w:t>Цель испытаний</w: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instrText xml:space="preserve"> PAGEREF _Toc137511837 \h </w:instrTex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="00160501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>4</w: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90EF64F" w14:textId="6BD8D99E" w:rsidR="00E721B1" w:rsidRPr="00BF1A6E" w:rsidRDefault="004B4B33" w:rsidP="00E721B1">
          <w:pPr>
            <w:pStyle w:val="11"/>
            <w:tabs>
              <w:tab w:val="left" w:pos="709"/>
              <w:tab w:val="left" w:pos="1440"/>
              <w:tab w:val="right" w:leader="dot" w:pos="10195"/>
            </w:tabs>
            <w:spacing w:line="276" w:lineRule="auto"/>
            <w:ind w:left="567" w:hanging="283"/>
            <w:rPr>
              <w:rFonts w:ascii="Times New Roman" w:eastAsia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</w:rPr>
          </w:pPr>
          <w:hyperlink w:anchor="_Toc137511838" w:history="1"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</w:rPr>
              <w:t>3</w: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</w:rPr>
              <w:tab/>
              <w:t>Общие положения</w: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instrText xml:space="preserve"> PAGEREF _Toc137511838 \h </w:instrTex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="00160501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>5</w: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E0C03AD" w14:textId="0E73C119" w:rsidR="00E721B1" w:rsidRPr="00BF1A6E" w:rsidRDefault="004B4B33" w:rsidP="00E721B1">
          <w:pPr>
            <w:pStyle w:val="11"/>
            <w:tabs>
              <w:tab w:val="left" w:pos="709"/>
              <w:tab w:val="left" w:pos="1440"/>
              <w:tab w:val="right" w:leader="dot" w:pos="10195"/>
            </w:tabs>
            <w:spacing w:line="276" w:lineRule="auto"/>
            <w:ind w:left="567" w:hanging="283"/>
            <w:rPr>
              <w:rFonts w:ascii="Times New Roman" w:eastAsia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</w:rPr>
          </w:pPr>
          <w:hyperlink w:anchor="_Toc137511839" w:history="1"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</w:rPr>
              <w:t>3.1</w: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</w:rPr>
              <w:tab/>
              <w:t>Перечень руководящих документов, на основании которых проводятся испытания</w: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instrText xml:space="preserve"> PAGEREF _Toc137511839 \h </w:instrTex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="00160501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>5</w: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DF5C88E" w14:textId="361606D4" w:rsidR="00E721B1" w:rsidRPr="00BF1A6E" w:rsidRDefault="004B4B33" w:rsidP="00E721B1">
          <w:pPr>
            <w:pStyle w:val="11"/>
            <w:tabs>
              <w:tab w:val="left" w:pos="709"/>
              <w:tab w:val="left" w:pos="1440"/>
              <w:tab w:val="right" w:leader="dot" w:pos="10195"/>
            </w:tabs>
            <w:spacing w:line="276" w:lineRule="auto"/>
            <w:ind w:left="567" w:hanging="283"/>
            <w:rPr>
              <w:rFonts w:ascii="Times New Roman" w:eastAsia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</w:rPr>
          </w:pPr>
          <w:hyperlink w:anchor="_Toc137511840" w:history="1"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</w:rPr>
              <w:t>3.2</w: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</w:rPr>
              <w:tab/>
              <w:t>Место и продолжительность испытаний</w: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instrText xml:space="preserve"> PAGEREF _Toc137511840 \h </w:instrTex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="00160501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>5</w: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91BDF15" w14:textId="735B1D22" w:rsidR="00E721B1" w:rsidRPr="00BF1A6E" w:rsidRDefault="004B4B33" w:rsidP="00E721B1">
          <w:pPr>
            <w:pStyle w:val="11"/>
            <w:tabs>
              <w:tab w:val="left" w:pos="709"/>
              <w:tab w:val="left" w:pos="1440"/>
              <w:tab w:val="right" w:leader="dot" w:pos="10195"/>
            </w:tabs>
            <w:spacing w:line="276" w:lineRule="auto"/>
            <w:ind w:left="567" w:hanging="283"/>
            <w:rPr>
              <w:rFonts w:ascii="Times New Roman" w:eastAsia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</w:rPr>
          </w:pPr>
          <w:hyperlink w:anchor="_Toc137511841" w:history="1"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</w:rPr>
              <w:t>3.3</w: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</w:rPr>
              <w:tab/>
              <w:t>Организации, участвующие в испытаниях</w: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instrText xml:space="preserve"> PAGEREF _Toc137511841 \h </w:instrTex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="00160501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>5</w: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D49E6E6" w14:textId="44694CE0" w:rsidR="00E721B1" w:rsidRPr="00BF1A6E" w:rsidRDefault="004B4B33" w:rsidP="00E721B1">
          <w:pPr>
            <w:pStyle w:val="11"/>
            <w:tabs>
              <w:tab w:val="left" w:pos="709"/>
              <w:tab w:val="left" w:pos="1440"/>
              <w:tab w:val="right" w:leader="dot" w:pos="10195"/>
            </w:tabs>
            <w:spacing w:line="276" w:lineRule="auto"/>
            <w:ind w:left="567" w:hanging="283"/>
            <w:rPr>
              <w:rFonts w:ascii="Times New Roman" w:eastAsia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</w:rPr>
          </w:pPr>
          <w:hyperlink w:anchor="_Toc137511842" w:history="1"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</w:rPr>
              <w:t>3.4</w: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</w:rPr>
              <w:tab/>
              <w:t>Перечень предъявляемых на испытания документов</w: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instrText xml:space="preserve"> PAGEREF _Toc137511842 \h </w:instrTex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="00160501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>5</w: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72BB6DB" w14:textId="043C9C96" w:rsidR="00E721B1" w:rsidRPr="00BF1A6E" w:rsidRDefault="004B4B33" w:rsidP="00E721B1">
          <w:pPr>
            <w:pStyle w:val="11"/>
            <w:tabs>
              <w:tab w:val="left" w:pos="709"/>
              <w:tab w:val="left" w:pos="1440"/>
              <w:tab w:val="right" w:leader="dot" w:pos="10195"/>
            </w:tabs>
            <w:spacing w:line="276" w:lineRule="auto"/>
            <w:ind w:left="567" w:hanging="283"/>
            <w:rPr>
              <w:rFonts w:ascii="Times New Roman" w:eastAsia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</w:rPr>
          </w:pPr>
          <w:hyperlink w:anchor="_Toc137511843" w:history="1"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</w:rPr>
              <w:t>4</w: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</w:rPr>
              <w:tab/>
              <w:t>Объём испытаний</w: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instrText xml:space="preserve"> PAGEREF _Toc137511843 \h </w:instrTex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="00160501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>6</w: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312DD55" w14:textId="6A323032" w:rsidR="00E721B1" w:rsidRPr="00BF1A6E" w:rsidRDefault="004B4B33" w:rsidP="00E721B1">
          <w:pPr>
            <w:pStyle w:val="11"/>
            <w:tabs>
              <w:tab w:val="left" w:pos="709"/>
              <w:tab w:val="left" w:pos="1440"/>
              <w:tab w:val="right" w:leader="dot" w:pos="10195"/>
            </w:tabs>
            <w:spacing w:line="276" w:lineRule="auto"/>
            <w:ind w:left="567" w:hanging="283"/>
            <w:rPr>
              <w:rFonts w:ascii="Times New Roman" w:eastAsia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</w:rPr>
          </w:pPr>
          <w:hyperlink w:anchor="_Toc137511844" w:history="1"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</w:rPr>
              <w:t>4.1</w: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</w:rPr>
              <w:tab/>
              <w:t>Перечень этапов испытаний и проверок</w: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instrText xml:space="preserve"> PAGEREF _Toc137511844 \h </w:instrTex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="00160501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>6</w: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5C1BD53" w14:textId="359ACBAA" w:rsidR="00E721B1" w:rsidRPr="00BF1A6E" w:rsidRDefault="004B4B33" w:rsidP="00E721B1">
          <w:pPr>
            <w:pStyle w:val="11"/>
            <w:tabs>
              <w:tab w:val="left" w:pos="709"/>
              <w:tab w:val="left" w:pos="1440"/>
              <w:tab w:val="right" w:leader="dot" w:pos="10195"/>
            </w:tabs>
            <w:spacing w:line="276" w:lineRule="auto"/>
            <w:ind w:left="567" w:hanging="283"/>
            <w:rPr>
              <w:rFonts w:ascii="Times New Roman" w:eastAsia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</w:rPr>
          </w:pPr>
          <w:hyperlink w:anchor="_Toc137511845" w:history="1"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</w:rPr>
              <w:t>4.2</w: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</w:rPr>
              <w:tab/>
              <w:t>Испытания Программы</w: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instrText xml:space="preserve"> PAGEREF _Toc137511845 \h </w:instrTex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="00160501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>6</w: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48902E1" w14:textId="20F793F2" w:rsidR="00E721B1" w:rsidRPr="00BF1A6E" w:rsidRDefault="004B4B33" w:rsidP="00E721B1">
          <w:pPr>
            <w:pStyle w:val="11"/>
            <w:tabs>
              <w:tab w:val="left" w:pos="709"/>
              <w:tab w:val="left" w:pos="1440"/>
              <w:tab w:val="right" w:leader="dot" w:pos="10195"/>
            </w:tabs>
            <w:spacing w:line="276" w:lineRule="auto"/>
            <w:ind w:left="567" w:hanging="283"/>
            <w:rPr>
              <w:rFonts w:ascii="Times New Roman" w:eastAsia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</w:rPr>
          </w:pPr>
          <w:hyperlink w:anchor="_Toc137511846" w:history="1"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</w:rPr>
              <w:t>5</w: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</w:rPr>
              <w:tab/>
              <w:t>Методика проведения испытаний</w: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instrText xml:space="preserve"> PAGEREF _Toc137511846 \h </w:instrTex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="00160501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>7</w: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7403088" w14:textId="0237ABE6" w:rsidR="00E721B1" w:rsidRPr="00BF1A6E" w:rsidRDefault="004B4B33" w:rsidP="00E721B1">
          <w:pPr>
            <w:pStyle w:val="11"/>
            <w:tabs>
              <w:tab w:val="left" w:pos="709"/>
              <w:tab w:val="left" w:pos="1440"/>
              <w:tab w:val="right" w:leader="dot" w:pos="10195"/>
            </w:tabs>
            <w:spacing w:line="276" w:lineRule="auto"/>
            <w:ind w:left="567" w:hanging="283"/>
            <w:rPr>
              <w:rFonts w:ascii="Times New Roman" w:eastAsia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</w:rPr>
          </w:pPr>
          <w:hyperlink w:anchor="_Toc137511847" w:history="1"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</w:rPr>
              <w:t>6</w: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</w:rPr>
              <w:tab/>
              <w:t>Требования по испытаниям программных средств</w: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instrText xml:space="preserve"> PAGEREF _Toc137511847 \h </w:instrTex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="00160501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>10</w: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4928D21" w14:textId="07DDAF9F" w:rsidR="00E721B1" w:rsidRPr="00BF1A6E" w:rsidRDefault="004B4B33" w:rsidP="00E721B1">
          <w:pPr>
            <w:pStyle w:val="11"/>
            <w:tabs>
              <w:tab w:val="left" w:pos="709"/>
              <w:tab w:val="left" w:pos="1440"/>
              <w:tab w:val="right" w:leader="dot" w:pos="10195"/>
            </w:tabs>
            <w:spacing w:line="276" w:lineRule="auto"/>
            <w:ind w:left="567" w:hanging="283"/>
            <w:rPr>
              <w:rFonts w:ascii="Times New Roman" w:eastAsia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</w:rPr>
          </w:pPr>
          <w:hyperlink w:anchor="_Toc137511848" w:history="1"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</w:rPr>
              <w:t>7</w: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</w:rPr>
              <w:tab/>
              <w:t>Перечень работ, проводимых после завершения испытаний</w: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instrText xml:space="preserve"> PAGEREF _Toc137511848 \h </w:instrTex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="00160501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>11</w: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53CD58C" w14:textId="4E154F37" w:rsidR="00E721B1" w:rsidRPr="00BF1A6E" w:rsidRDefault="004B4B33" w:rsidP="00E721B1">
          <w:pPr>
            <w:pStyle w:val="11"/>
            <w:tabs>
              <w:tab w:val="left" w:pos="709"/>
              <w:tab w:val="left" w:pos="1440"/>
              <w:tab w:val="right" w:leader="dot" w:pos="10195"/>
            </w:tabs>
            <w:spacing w:line="276" w:lineRule="auto"/>
            <w:ind w:left="567" w:hanging="283"/>
            <w:rPr>
              <w:rFonts w:ascii="Times New Roman" w:eastAsia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</w:rPr>
          </w:pPr>
          <w:hyperlink w:anchor="_Toc137511849" w:history="1"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</w:rPr>
              <w:t>8</w: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</w:rPr>
              <w:tab/>
              <w:t>Условия и порядок проведения испытаний</w: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instrText xml:space="preserve"> PAGEREF _Toc137511849 \h </w:instrTex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="00160501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>12</w: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9D93C4B" w14:textId="3EA7E5FC" w:rsidR="00E721B1" w:rsidRPr="00BF1A6E" w:rsidRDefault="004B4B33" w:rsidP="00E721B1">
          <w:pPr>
            <w:pStyle w:val="11"/>
            <w:tabs>
              <w:tab w:val="left" w:pos="709"/>
              <w:tab w:val="left" w:pos="1440"/>
              <w:tab w:val="right" w:leader="dot" w:pos="10195"/>
            </w:tabs>
            <w:spacing w:line="276" w:lineRule="auto"/>
            <w:ind w:left="567" w:hanging="283"/>
            <w:rPr>
              <w:rFonts w:ascii="Times New Roman" w:eastAsia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</w:rPr>
          </w:pPr>
          <w:hyperlink w:anchor="_Toc137511850" w:history="1"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</w:rPr>
              <w:t>9</w: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</w:rPr>
              <w:tab/>
              <w:t>Материально-техническое обеспечение испытаний</w: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instrText xml:space="preserve"> PAGEREF _Toc137511850 \h </w:instrTex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="00160501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>13</w: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DEADA52" w14:textId="40D853A8" w:rsidR="00E721B1" w:rsidRPr="00BF1A6E" w:rsidRDefault="004B4B33" w:rsidP="00E721B1">
          <w:pPr>
            <w:pStyle w:val="11"/>
            <w:tabs>
              <w:tab w:val="left" w:pos="709"/>
              <w:tab w:val="left" w:pos="1440"/>
              <w:tab w:val="right" w:leader="dot" w:pos="10195"/>
            </w:tabs>
            <w:spacing w:line="276" w:lineRule="auto"/>
            <w:ind w:left="567" w:hanging="283"/>
            <w:rPr>
              <w:rFonts w:ascii="Times New Roman" w:eastAsia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</w:rPr>
          </w:pPr>
          <w:hyperlink w:anchor="_Toc137511851" w:history="1"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</w:rPr>
              <w:t>10</w: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</w:rPr>
              <w:tab/>
              <w:t>Метрологическое обеспечение испытаний</w: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instrText xml:space="preserve"> PAGEREF _Toc137511851 \h </w:instrTex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="00160501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>14</w: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5C643CB" w14:textId="1457FB71" w:rsidR="00E721B1" w:rsidRPr="00BF1A6E" w:rsidRDefault="004B4B33" w:rsidP="00E721B1">
          <w:pPr>
            <w:pStyle w:val="11"/>
            <w:tabs>
              <w:tab w:val="left" w:pos="709"/>
              <w:tab w:val="left" w:pos="1440"/>
              <w:tab w:val="right" w:leader="dot" w:pos="10195"/>
            </w:tabs>
            <w:spacing w:line="276" w:lineRule="auto"/>
            <w:ind w:left="567" w:hanging="283"/>
            <w:rPr>
              <w:rFonts w:ascii="Times New Roman" w:eastAsia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</w:rPr>
          </w:pPr>
          <w:hyperlink w:anchor="_Toc137511852" w:history="1"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</w:rPr>
              <w:t>11</w: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</w:rPr>
              <w:tab/>
              <w:t>Отчётность</w: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instrText xml:space="preserve"> PAGEREF _Toc137511852 \h </w:instrTex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="00160501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>15</w: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E5315F3" w14:textId="5BFBD425" w:rsidR="00E721B1" w:rsidRDefault="00E721B1" w:rsidP="00E721B1">
          <w:pPr>
            <w:pStyle w:val="11"/>
            <w:tabs>
              <w:tab w:val="left" w:pos="709"/>
              <w:tab w:val="left" w:pos="1440"/>
              <w:tab w:val="right" w:leader="dot" w:pos="10195"/>
            </w:tabs>
            <w:spacing w:line="276" w:lineRule="auto"/>
            <w:ind w:left="567" w:hanging="283"/>
            <w:rPr>
              <w:b w:val="0"/>
              <w:bCs w:val="0"/>
              <w:color w:val="000000" w:themeColor="text1"/>
            </w:rPr>
          </w:pPr>
          <w:r w:rsidRPr="00BF1A6E">
            <w:rPr>
              <w:rFonts w:ascii="Times New Roman" w:eastAsia="Times New Roman" w:hAnsi="Times New Roman" w:cs="Times New Roman"/>
              <w:b w:val="0"/>
              <w:bCs w:val="0"/>
              <w:i w:val="0"/>
              <w:iCs w:val="0"/>
              <w:color w:val="000000" w:themeColor="text1"/>
            </w:rPr>
            <w:fldChar w:fldCharType="end"/>
          </w:r>
        </w:p>
      </w:sdtContent>
    </w:sdt>
    <w:p w14:paraId="65D586CA" w14:textId="77777777" w:rsidR="00E721B1" w:rsidRDefault="00E721B1" w:rsidP="00E721B1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b/>
          <w:szCs w:val="24"/>
        </w:rPr>
      </w:pPr>
    </w:p>
    <w:p w14:paraId="6B1C72B1" w14:textId="31CBC520" w:rsidR="008620E2" w:rsidRPr="00E721B1" w:rsidRDefault="008620E2" w:rsidP="00E721B1">
      <w:pPr>
        <w:keepNext/>
        <w:keepLines/>
        <w:spacing w:line="276" w:lineRule="auto"/>
        <w:ind w:firstLine="0"/>
      </w:pPr>
    </w:p>
    <w:p w14:paraId="7C24AA86" w14:textId="77777777" w:rsidR="008620E2" w:rsidRDefault="008620E2" w:rsidP="0051096E">
      <w:pPr>
        <w:rPr>
          <w:b/>
          <w:sz w:val="28"/>
          <w:szCs w:val="28"/>
        </w:rPr>
      </w:pPr>
    </w:p>
    <w:p w14:paraId="3DCFE0C9" w14:textId="77777777" w:rsidR="008620E2" w:rsidRDefault="008620E2" w:rsidP="009B0EEA">
      <w:pPr>
        <w:jc w:val="center"/>
        <w:rPr>
          <w:b/>
          <w:sz w:val="28"/>
          <w:szCs w:val="28"/>
        </w:rPr>
      </w:pPr>
    </w:p>
    <w:p w14:paraId="79EBF034" w14:textId="4F9D321C" w:rsidR="008620E2" w:rsidRDefault="008620E2" w:rsidP="009B0EEA">
      <w:pPr>
        <w:jc w:val="center"/>
        <w:rPr>
          <w:b/>
          <w:sz w:val="28"/>
          <w:szCs w:val="28"/>
        </w:rPr>
      </w:pPr>
    </w:p>
    <w:p w14:paraId="02ED50EF" w14:textId="77777777" w:rsidR="008620E2" w:rsidRDefault="008620E2" w:rsidP="009B0EEA">
      <w:pPr>
        <w:jc w:val="center"/>
        <w:rPr>
          <w:b/>
          <w:sz w:val="28"/>
          <w:szCs w:val="28"/>
        </w:rPr>
      </w:pPr>
    </w:p>
    <w:p w14:paraId="602CDA37" w14:textId="77777777" w:rsidR="008620E2" w:rsidRDefault="008620E2" w:rsidP="009B0EEA">
      <w:pPr>
        <w:jc w:val="center"/>
        <w:rPr>
          <w:b/>
          <w:sz w:val="28"/>
          <w:szCs w:val="28"/>
        </w:rPr>
      </w:pPr>
    </w:p>
    <w:p w14:paraId="59D8E9EA" w14:textId="77777777" w:rsidR="008620E2" w:rsidRDefault="008620E2" w:rsidP="009B0EEA">
      <w:pPr>
        <w:jc w:val="center"/>
        <w:rPr>
          <w:b/>
          <w:sz w:val="28"/>
          <w:szCs w:val="28"/>
        </w:rPr>
      </w:pPr>
    </w:p>
    <w:p w14:paraId="70DC1492" w14:textId="0AFC624C" w:rsidR="00E721B1" w:rsidRPr="00E721B1" w:rsidRDefault="00E721B1" w:rsidP="00E721B1">
      <w:pPr>
        <w:tabs>
          <w:tab w:val="left" w:pos="2498"/>
        </w:tabs>
        <w:ind w:firstLine="0"/>
        <w:rPr>
          <w:sz w:val="28"/>
          <w:szCs w:val="28"/>
        </w:rPr>
      </w:pPr>
    </w:p>
    <w:p w14:paraId="211F9F4A" w14:textId="069CA77A" w:rsidR="008620E2" w:rsidRPr="0076615D" w:rsidRDefault="008620E2" w:rsidP="0051096E">
      <w:pPr>
        <w:pStyle w:val="1"/>
        <w:rPr>
          <w:lang w:eastAsia="en-US" w:bidi="en-US"/>
        </w:rPr>
      </w:pPr>
      <w:bookmarkStart w:id="1" w:name="_Toc137101203"/>
      <w:bookmarkStart w:id="2" w:name="_Toc137508932"/>
      <w:bookmarkStart w:id="3" w:name="_Toc137511380"/>
      <w:bookmarkStart w:id="4" w:name="_Toc137511833"/>
      <w:r w:rsidRPr="0076615D">
        <w:rPr>
          <w:lang w:eastAsia="en-US" w:bidi="en-US"/>
        </w:rPr>
        <w:lastRenderedPageBreak/>
        <w:t xml:space="preserve">Объект </w:t>
      </w:r>
      <w:r w:rsidRPr="0043229F">
        <w:t>испытаний</w:t>
      </w:r>
      <w:bookmarkEnd w:id="1"/>
      <w:bookmarkEnd w:id="2"/>
      <w:bookmarkEnd w:id="3"/>
      <w:bookmarkEnd w:id="4"/>
    </w:p>
    <w:p w14:paraId="552E8D95" w14:textId="106BB09C" w:rsidR="008620E2" w:rsidRDefault="008620E2" w:rsidP="00E721B1">
      <w:pPr>
        <w:pStyle w:val="2"/>
        <w:rPr>
          <w:lang w:eastAsia="en-US" w:bidi="en-US"/>
        </w:rPr>
      </w:pPr>
      <w:bookmarkStart w:id="5" w:name="_Toc137101204"/>
      <w:bookmarkStart w:id="6" w:name="_Toc137508933"/>
      <w:bookmarkStart w:id="7" w:name="_Toc137511381"/>
      <w:bookmarkStart w:id="8" w:name="_Toc137511834"/>
      <w:r w:rsidRPr="00E721B1">
        <w:t>Наименование</w:t>
      </w:r>
      <w:r w:rsidRPr="0076615D">
        <w:rPr>
          <w:lang w:eastAsia="en-US" w:bidi="en-US"/>
        </w:rPr>
        <w:t xml:space="preserve"> </w:t>
      </w:r>
      <w:r w:rsidR="001C0843">
        <w:rPr>
          <w:lang w:eastAsia="en-US" w:bidi="en-US"/>
        </w:rPr>
        <w:t>системы</w:t>
      </w:r>
      <w:bookmarkEnd w:id="5"/>
      <w:bookmarkEnd w:id="6"/>
      <w:bookmarkEnd w:id="7"/>
      <w:bookmarkEnd w:id="8"/>
    </w:p>
    <w:p w14:paraId="0677FEB4" w14:textId="2D85AB30" w:rsidR="005B46B8" w:rsidRPr="005B46B8" w:rsidRDefault="00FC6309" w:rsidP="00CA3755">
      <w:pPr>
        <w:rPr>
          <w:lang w:eastAsia="en-US" w:bidi="en-US"/>
        </w:rPr>
      </w:pPr>
      <w:r>
        <w:t xml:space="preserve">Информационная система </w:t>
      </w:r>
      <w:r w:rsidR="00A05494">
        <w:t>для магазина одежды</w:t>
      </w:r>
      <w:r w:rsidR="005B46B8">
        <w:t xml:space="preserve"> (далее </w:t>
      </w:r>
      <w:r w:rsidR="00A05494">
        <w:t>Приложение</w:t>
      </w:r>
      <w:r w:rsidR="005B46B8">
        <w:t>).</w:t>
      </w:r>
    </w:p>
    <w:p w14:paraId="2435B3C8" w14:textId="793392F6" w:rsidR="008620E2" w:rsidRDefault="008620E2" w:rsidP="008620E2">
      <w:pPr>
        <w:pStyle w:val="2"/>
        <w:rPr>
          <w:szCs w:val="24"/>
          <w:lang w:eastAsia="en-US" w:bidi="en-US"/>
        </w:rPr>
      </w:pPr>
      <w:bookmarkStart w:id="9" w:name="_Toc137101205"/>
      <w:bookmarkStart w:id="10" w:name="_Toc137508934"/>
      <w:bookmarkStart w:id="11" w:name="_Toc137511382"/>
      <w:bookmarkStart w:id="12" w:name="_Toc137511835"/>
      <w:r w:rsidRPr="0076615D">
        <w:rPr>
          <w:szCs w:val="24"/>
          <w:lang w:eastAsia="en-US" w:bidi="en-US"/>
        </w:rPr>
        <w:t xml:space="preserve">Область применения </w:t>
      </w:r>
      <w:bookmarkEnd w:id="9"/>
      <w:bookmarkEnd w:id="10"/>
      <w:bookmarkEnd w:id="11"/>
      <w:bookmarkEnd w:id="12"/>
      <w:r w:rsidR="00A05494">
        <w:rPr>
          <w:szCs w:val="24"/>
          <w:lang w:eastAsia="en-US" w:bidi="en-US"/>
        </w:rPr>
        <w:t>приложения</w:t>
      </w:r>
    </w:p>
    <w:p w14:paraId="14579B04" w14:textId="585C1780" w:rsidR="00FC6309" w:rsidRPr="00FC6309" w:rsidRDefault="00FC6309" w:rsidP="00FC6309">
      <w:pPr>
        <w:rPr>
          <w:lang w:eastAsia="en-US" w:bidi="en-US"/>
        </w:rPr>
      </w:pPr>
      <w:r w:rsidRPr="00FC6309">
        <w:rPr>
          <w:lang w:eastAsia="en-US" w:bidi="en-US"/>
        </w:rPr>
        <w:t xml:space="preserve">Информационная система </w:t>
      </w:r>
      <w:r w:rsidR="00A05494">
        <w:rPr>
          <w:lang w:eastAsia="en-US" w:bidi="en-US"/>
        </w:rPr>
        <w:t>для магазина одежды</w:t>
      </w:r>
      <w:r w:rsidRPr="00FC6309">
        <w:rPr>
          <w:lang w:eastAsia="en-US" w:bidi="en-US"/>
        </w:rPr>
        <w:t xml:space="preserve">. Данная информационная система предназначена для автоматизации </w:t>
      </w:r>
      <w:r w:rsidR="00A05494">
        <w:rPr>
          <w:lang w:eastAsia="en-US" w:bidi="en-US"/>
        </w:rPr>
        <w:t>работы магазина одежды</w:t>
      </w:r>
      <w:r w:rsidRPr="00FC6309">
        <w:rPr>
          <w:lang w:eastAsia="en-US" w:bidi="en-US"/>
        </w:rPr>
        <w:t xml:space="preserve">, повышения качества обслуживания, предназначена для автоматизации хранения данных </w:t>
      </w:r>
      <w:r w:rsidR="00A05494">
        <w:rPr>
          <w:lang w:eastAsia="en-US" w:bidi="en-US"/>
        </w:rPr>
        <w:t>товарах, их ценах и себестоимости</w:t>
      </w:r>
      <w:r w:rsidRPr="00FC6309">
        <w:rPr>
          <w:lang w:eastAsia="en-US" w:bidi="en-US"/>
        </w:rPr>
        <w:t>.</w:t>
      </w:r>
    </w:p>
    <w:p w14:paraId="32FF2BE6" w14:textId="0A09FADD" w:rsidR="008620E2" w:rsidRPr="0076615D" w:rsidRDefault="008620E2" w:rsidP="008620E2">
      <w:pPr>
        <w:pStyle w:val="2"/>
        <w:rPr>
          <w:szCs w:val="24"/>
          <w:lang w:eastAsia="en-US" w:bidi="en-US"/>
        </w:rPr>
      </w:pPr>
      <w:bookmarkStart w:id="13" w:name="_Toc137101206"/>
      <w:bookmarkStart w:id="14" w:name="_Toc137508935"/>
      <w:bookmarkStart w:id="15" w:name="_Toc137511383"/>
      <w:bookmarkStart w:id="16" w:name="_Toc137511836"/>
      <w:r w:rsidRPr="0076615D">
        <w:rPr>
          <w:szCs w:val="24"/>
          <w:lang w:eastAsia="en-US" w:bidi="en-US"/>
        </w:rPr>
        <w:t xml:space="preserve">Условное обозначение </w:t>
      </w:r>
      <w:bookmarkEnd w:id="13"/>
      <w:bookmarkEnd w:id="14"/>
      <w:bookmarkEnd w:id="15"/>
      <w:bookmarkEnd w:id="16"/>
      <w:r w:rsidR="00A05494">
        <w:rPr>
          <w:szCs w:val="24"/>
          <w:lang w:eastAsia="en-US" w:bidi="en-US"/>
        </w:rPr>
        <w:t>приложения</w:t>
      </w:r>
    </w:p>
    <w:p w14:paraId="268E81B0" w14:textId="5859F156" w:rsidR="005B46B8" w:rsidRPr="0056379A" w:rsidRDefault="005B46B8" w:rsidP="00CA3755">
      <w:r w:rsidRPr="0056379A">
        <w:t xml:space="preserve">Условное обозначение </w:t>
      </w:r>
      <w:r>
        <w:t>с</w:t>
      </w:r>
      <w:r w:rsidRPr="0056379A">
        <w:t>истемы – </w:t>
      </w:r>
      <w:r w:rsidR="00FC6309">
        <w:t xml:space="preserve">Информационная система </w:t>
      </w:r>
      <w:r w:rsidR="00A05494">
        <w:t>для магазина одежды</w:t>
      </w:r>
      <w:r w:rsidR="00FC6309">
        <w:t>.</w:t>
      </w:r>
    </w:p>
    <w:p w14:paraId="21E18270" w14:textId="77777777" w:rsidR="009B0EEA" w:rsidRPr="0076615D" w:rsidRDefault="009B0EEA" w:rsidP="009B0EEA">
      <w:pPr>
        <w:ind w:left="360"/>
        <w:rPr>
          <w:szCs w:val="24"/>
        </w:rPr>
      </w:pPr>
    </w:p>
    <w:p w14:paraId="6355D5B5" w14:textId="77777777" w:rsidR="009B0EEA" w:rsidRPr="0076615D" w:rsidRDefault="009B0EEA" w:rsidP="009B0EEA">
      <w:pPr>
        <w:spacing w:after="160" w:line="259" w:lineRule="auto"/>
        <w:rPr>
          <w:rFonts w:cs="Times New Roman"/>
          <w:szCs w:val="24"/>
        </w:rPr>
      </w:pPr>
      <w:r w:rsidRPr="0076615D">
        <w:rPr>
          <w:rFonts w:cs="Times New Roman"/>
          <w:szCs w:val="24"/>
        </w:rPr>
        <w:br w:type="page"/>
      </w:r>
    </w:p>
    <w:p w14:paraId="57E12505" w14:textId="77777777" w:rsidR="008620E2" w:rsidRPr="0076615D" w:rsidRDefault="008620E2" w:rsidP="001866BB">
      <w:pPr>
        <w:pStyle w:val="1"/>
        <w:rPr>
          <w:szCs w:val="24"/>
          <w:lang w:bidi="en-US"/>
        </w:rPr>
      </w:pPr>
      <w:bookmarkStart w:id="17" w:name="_Toc137101207"/>
      <w:bookmarkStart w:id="18" w:name="_Toc137508936"/>
      <w:bookmarkStart w:id="19" w:name="_Toc137511384"/>
      <w:bookmarkStart w:id="20" w:name="_Toc137511837"/>
      <w:r w:rsidRPr="0076615D">
        <w:rPr>
          <w:szCs w:val="24"/>
          <w:lang w:bidi="en-US"/>
        </w:rPr>
        <w:lastRenderedPageBreak/>
        <w:t>Цель испытаний</w:t>
      </w:r>
      <w:bookmarkEnd w:id="17"/>
      <w:bookmarkEnd w:id="18"/>
      <w:bookmarkEnd w:id="19"/>
      <w:bookmarkEnd w:id="20"/>
    </w:p>
    <w:p w14:paraId="6F806754" w14:textId="77777777" w:rsidR="00CA3755" w:rsidRPr="0056379A" w:rsidRDefault="00CA3755" w:rsidP="00CA3755">
      <w:r w:rsidRPr="0056379A">
        <w:t>Целью проводимых по настоящей программе и методике испытаний</w:t>
      </w:r>
      <w:r>
        <w:t xml:space="preserve"> Приложения </w:t>
      </w:r>
      <w:r w:rsidRPr="0056379A">
        <w:t xml:space="preserve">является определение функциональной работоспособности системы на этапе проведения испытаний. </w:t>
      </w:r>
    </w:p>
    <w:p w14:paraId="2C08F98D" w14:textId="77777777" w:rsidR="00CA3755" w:rsidRPr="0056379A" w:rsidRDefault="00CA3755" w:rsidP="00CA3755">
      <w:r w:rsidRPr="0056379A">
        <w:t xml:space="preserve">Программа испытаний должна удостоверить работоспособность </w:t>
      </w:r>
      <w:r>
        <w:t>П</w:t>
      </w:r>
      <w:r w:rsidRPr="0056379A">
        <w:t>риложения</w:t>
      </w:r>
      <w:r>
        <w:t xml:space="preserve"> </w:t>
      </w:r>
      <w:r w:rsidRPr="0056379A">
        <w:t>в соответствии с функциональным предназначением.</w:t>
      </w:r>
    </w:p>
    <w:p w14:paraId="6660DB13" w14:textId="3F8DFE20" w:rsidR="009B0EEA" w:rsidRPr="0076615D" w:rsidRDefault="009B0EEA" w:rsidP="001866BB">
      <w:pPr>
        <w:spacing w:after="160"/>
        <w:ind w:firstLine="0"/>
        <w:rPr>
          <w:rFonts w:ascii="Segoe UI" w:hAnsi="Segoe UI" w:cs="Segoe UI"/>
          <w:szCs w:val="24"/>
        </w:rPr>
      </w:pPr>
    </w:p>
    <w:p w14:paraId="05C12140" w14:textId="77777777" w:rsidR="001866BB" w:rsidRPr="0076615D" w:rsidRDefault="001866BB" w:rsidP="001866BB">
      <w:pPr>
        <w:pStyle w:val="1"/>
        <w:rPr>
          <w:szCs w:val="24"/>
        </w:rPr>
      </w:pPr>
      <w:bookmarkStart w:id="21" w:name="_Toc73597775"/>
      <w:bookmarkStart w:id="22" w:name="_Toc88291131"/>
      <w:bookmarkStart w:id="23" w:name="_Toc105781171"/>
      <w:bookmarkStart w:id="24" w:name="_Toc137101208"/>
      <w:bookmarkStart w:id="25" w:name="_Toc137508937"/>
      <w:bookmarkStart w:id="26" w:name="_Toc137511385"/>
      <w:bookmarkStart w:id="27" w:name="_Toc137511838"/>
      <w:r w:rsidRPr="0076615D">
        <w:rPr>
          <w:szCs w:val="24"/>
        </w:rPr>
        <w:lastRenderedPageBreak/>
        <w:t>Общие положения</w:t>
      </w:r>
      <w:bookmarkEnd w:id="21"/>
      <w:bookmarkEnd w:id="22"/>
      <w:bookmarkEnd w:id="23"/>
      <w:bookmarkEnd w:id="24"/>
      <w:bookmarkEnd w:id="25"/>
      <w:bookmarkEnd w:id="26"/>
      <w:bookmarkEnd w:id="27"/>
    </w:p>
    <w:p w14:paraId="5D2557FC" w14:textId="77777777" w:rsidR="001866BB" w:rsidRPr="0076615D" w:rsidRDefault="001866BB" w:rsidP="001866BB">
      <w:pPr>
        <w:pStyle w:val="2"/>
        <w:rPr>
          <w:szCs w:val="24"/>
        </w:rPr>
      </w:pPr>
      <w:bookmarkStart w:id="28" w:name="_Toc105781172"/>
      <w:bookmarkStart w:id="29" w:name="_Toc137101209"/>
      <w:bookmarkStart w:id="30" w:name="_Toc137508938"/>
      <w:bookmarkStart w:id="31" w:name="_Toc137511386"/>
      <w:bookmarkStart w:id="32" w:name="_Toc137511839"/>
      <w:r w:rsidRPr="0076615D">
        <w:rPr>
          <w:szCs w:val="24"/>
        </w:rPr>
        <w:t>Перечень руководящих документов, на основании которых проводятся испытания</w:t>
      </w:r>
      <w:bookmarkEnd w:id="28"/>
      <w:bookmarkEnd w:id="29"/>
      <w:bookmarkEnd w:id="30"/>
      <w:bookmarkEnd w:id="31"/>
      <w:bookmarkEnd w:id="32"/>
    </w:p>
    <w:p w14:paraId="1282CF65" w14:textId="77777777" w:rsidR="00CA3755" w:rsidRPr="00DF7F01" w:rsidRDefault="00CA3755" w:rsidP="00CA3755">
      <w:pPr>
        <w:rPr>
          <w:lang w:bidi="en-US"/>
        </w:rPr>
      </w:pPr>
      <w:bookmarkStart w:id="33" w:name="_Toc137101210"/>
      <w:r w:rsidRPr="00DF7F01">
        <w:rPr>
          <w:lang w:bidi="en-US"/>
        </w:rPr>
        <w:t xml:space="preserve">Приёмочные испытания </w:t>
      </w:r>
      <w:r>
        <w:rPr>
          <w:lang w:bidi="en-US"/>
        </w:rPr>
        <w:t xml:space="preserve">Приложения </w:t>
      </w:r>
      <w:r w:rsidRPr="00DF7F01">
        <w:rPr>
          <w:lang w:bidi="en-US"/>
        </w:rPr>
        <w:t>проводятся на основании следующих документов:</w:t>
      </w:r>
    </w:p>
    <w:p w14:paraId="3F5B1C93" w14:textId="2E25B2EF" w:rsidR="00CA3755" w:rsidRPr="00DF7F01" w:rsidRDefault="00CA3755" w:rsidP="00CA3755">
      <w:pPr>
        <w:pStyle w:val="a0"/>
        <w:rPr>
          <w:lang w:bidi="en-US"/>
        </w:rPr>
      </w:pPr>
      <w:r w:rsidRPr="00DF7F01">
        <w:rPr>
          <w:lang w:bidi="en-US"/>
        </w:rPr>
        <w:t xml:space="preserve">утверждённое </w:t>
      </w:r>
      <w:r>
        <w:rPr>
          <w:lang w:bidi="en-US"/>
        </w:rPr>
        <w:t>т</w:t>
      </w:r>
      <w:r w:rsidRPr="00DF7F01">
        <w:rPr>
          <w:lang w:bidi="en-US"/>
        </w:rPr>
        <w:t xml:space="preserve">ехническое задание на разработку </w:t>
      </w:r>
      <w:r w:rsidR="00FC6309">
        <w:rPr>
          <w:lang w:bidi="en-US"/>
        </w:rPr>
        <w:t xml:space="preserve">Информационной системы </w:t>
      </w:r>
      <w:r w:rsidR="00A05494">
        <w:rPr>
          <w:lang w:bidi="en-US"/>
        </w:rPr>
        <w:t>для магазина одежды</w:t>
      </w:r>
      <w:r w:rsidR="00FC6309">
        <w:rPr>
          <w:lang w:bidi="en-US"/>
        </w:rPr>
        <w:t>.</w:t>
      </w:r>
    </w:p>
    <w:p w14:paraId="256406CD" w14:textId="77777777" w:rsidR="00CA3755" w:rsidRPr="00DF7F01" w:rsidRDefault="00CA3755" w:rsidP="00CA3755">
      <w:pPr>
        <w:pStyle w:val="a0"/>
        <w:rPr>
          <w:lang w:bidi="en-US"/>
        </w:rPr>
      </w:pPr>
      <w:r w:rsidRPr="00DF7F01">
        <w:rPr>
          <w:lang w:bidi="en-US"/>
        </w:rPr>
        <w:t xml:space="preserve">настоящая </w:t>
      </w:r>
      <w:r>
        <w:rPr>
          <w:lang w:bidi="en-US"/>
        </w:rPr>
        <w:t>П</w:t>
      </w:r>
      <w:r w:rsidRPr="00DF7F01">
        <w:rPr>
          <w:lang w:bidi="en-US"/>
        </w:rPr>
        <w:t xml:space="preserve">рограмма и </w:t>
      </w:r>
      <w:r>
        <w:rPr>
          <w:lang w:bidi="en-US"/>
        </w:rPr>
        <w:t>М</w:t>
      </w:r>
      <w:r w:rsidRPr="00DF7F01">
        <w:rPr>
          <w:lang w:bidi="en-US"/>
        </w:rPr>
        <w:t>етодика приёмочных испытаний.</w:t>
      </w:r>
    </w:p>
    <w:p w14:paraId="75DAD610" w14:textId="77777777" w:rsidR="001866BB" w:rsidRPr="0076615D" w:rsidRDefault="001866BB" w:rsidP="001866BB">
      <w:pPr>
        <w:pStyle w:val="2"/>
        <w:rPr>
          <w:szCs w:val="24"/>
        </w:rPr>
      </w:pPr>
      <w:bookmarkStart w:id="34" w:name="_Toc137508939"/>
      <w:bookmarkStart w:id="35" w:name="_Toc137511387"/>
      <w:bookmarkStart w:id="36" w:name="_Toc137511840"/>
      <w:r w:rsidRPr="0076615D">
        <w:rPr>
          <w:szCs w:val="24"/>
        </w:rPr>
        <w:t>Место и продолжительность испытаний</w:t>
      </w:r>
      <w:bookmarkEnd w:id="33"/>
      <w:bookmarkEnd w:id="34"/>
      <w:bookmarkEnd w:id="35"/>
      <w:bookmarkEnd w:id="36"/>
    </w:p>
    <w:p w14:paraId="0B7ABD6C" w14:textId="35A7C0F8" w:rsidR="00CA3755" w:rsidRPr="0056379A" w:rsidRDefault="00CA3755" w:rsidP="00CA3755">
      <w:bookmarkStart w:id="37" w:name="_Toc105781174"/>
      <w:bookmarkStart w:id="38" w:name="_Toc137101211"/>
      <w:r w:rsidRPr="0056379A">
        <w:t xml:space="preserve">Место проведения испытаний – </w:t>
      </w:r>
      <w:r w:rsidR="00A05494">
        <w:t>территория</w:t>
      </w:r>
      <w:r w:rsidRPr="0056379A">
        <w:t xml:space="preserve"> </w:t>
      </w:r>
      <w:r>
        <w:t>З</w:t>
      </w:r>
      <w:r w:rsidRPr="0056379A">
        <w:t>аказчика, колледж Вят</w:t>
      </w:r>
      <w:r>
        <w:t>ского государственного университета</w:t>
      </w:r>
      <w:r w:rsidRPr="0056379A">
        <w:t>.</w:t>
      </w:r>
    </w:p>
    <w:p w14:paraId="7EC18257" w14:textId="77777777" w:rsidR="00CA3755" w:rsidRPr="0056379A" w:rsidRDefault="00CA3755" w:rsidP="00CA3755">
      <w:r w:rsidRPr="0056379A">
        <w:t xml:space="preserve">Продолжительность испытаний устанавливается приказом </w:t>
      </w:r>
      <w:r>
        <w:t>З</w:t>
      </w:r>
      <w:r w:rsidRPr="0056379A">
        <w:t>аказчика, колледжа Вят</w:t>
      </w:r>
      <w:r>
        <w:t>ского государственного университета</w:t>
      </w:r>
      <w:r w:rsidRPr="0056379A">
        <w:t xml:space="preserve"> о составе приёмочной комиссии и проведении приёмочных испытаний.</w:t>
      </w:r>
    </w:p>
    <w:p w14:paraId="1DA2D2EA" w14:textId="77777777" w:rsidR="001866BB" w:rsidRPr="0076615D" w:rsidRDefault="001866BB" w:rsidP="001866BB">
      <w:pPr>
        <w:pStyle w:val="2"/>
        <w:rPr>
          <w:szCs w:val="24"/>
        </w:rPr>
      </w:pPr>
      <w:bookmarkStart w:id="39" w:name="_Toc137508940"/>
      <w:bookmarkStart w:id="40" w:name="_Toc137511388"/>
      <w:bookmarkStart w:id="41" w:name="_Toc137511841"/>
      <w:r w:rsidRPr="0076615D">
        <w:rPr>
          <w:szCs w:val="24"/>
        </w:rPr>
        <w:t>Организации, участвующие в испытаниях</w:t>
      </w:r>
      <w:bookmarkEnd w:id="37"/>
      <w:bookmarkEnd w:id="38"/>
      <w:bookmarkEnd w:id="39"/>
      <w:bookmarkEnd w:id="40"/>
      <w:bookmarkEnd w:id="41"/>
    </w:p>
    <w:p w14:paraId="4B4CB9DA" w14:textId="77777777" w:rsidR="00CA3755" w:rsidRDefault="00CA3755" w:rsidP="00CA3755">
      <w:bookmarkStart w:id="42" w:name="_Toc105781175"/>
      <w:r w:rsidRPr="0056379A">
        <w:t xml:space="preserve">В приёмочных испытаниях участвуют представители </w:t>
      </w:r>
      <w:r w:rsidRPr="00DB0CFE">
        <w:t>преподавательского состава Колледжа Вят</w:t>
      </w:r>
      <w:r>
        <w:t>ского государственного университета</w:t>
      </w:r>
      <w:r w:rsidRPr="0056379A">
        <w:t>:</w:t>
      </w:r>
    </w:p>
    <w:p w14:paraId="5982B2FD" w14:textId="0F4F7847" w:rsidR="00CA3755" w:rsidRPr="00DB0CFE" w:rsidRDefault="00CA3755" w:rsidP="00CA3755">
      <w:r>
        <w:t>П</w:t>
      </w:r>
      <w:r w:rsidRPr="00DB0CFE">
        <w:t>реподаватель по учебной практике</w:t>
      </w:r>
      <w:r w:rsidR="00FC6309">
        <w:t xml:space="preserve">: </w:t>
      </w:r>
      <w:proofErr w:type="spellStart"/>
      <w:r w:rsidR="00FC6309">
        <w:t>Долженкова</w:t>
      </w:r>
      <w:proofErr w:type="spellEnd"/>
      <w:r w:rsidR="00FC6309">
        <w:t xml:space="preserve"> Мария Львовна.</w:t>
      </w:r>
    </w:p>
    <w:p w14:paraId="0619891A" w14:textId="68EE7E10" w:rsidR="00CA3755" w:rsidRPr="0056379A" w:rsidRDefault="00CA3755" w:rsidP="00CA3755">
      <w:r>
        <w:t>И</w:t>
      </w:r>
      <w:r w:rsidRPr="0056379A">
        <w:t>сполнитель: студент группы ИСПк-</w:t>
      </w:r>
      <w:r w:rsidR="00FC6309">
        <w:t>3</w:t>
      </w:r>
      <w:r w:rsidRPr="0056379A">
        <w:t xml:space="preserve">01-51-00 </w:t>
      </w:r>
      <w:r w:rsidR="00A05494">
        <w:t>Губкин</w:t>
      </w:r>
      <w:r w:rsidRPr="0056379A">
        <w:t xml:space="preserve"> Даниил </w:t>
      </w:r>
      <w:r w:rsidR="00A05494">
        <w:t>Иванович</w:t>
      </w:r>
      <w:r w:rsidRPr="0056379A">
        <w:t>.</w:t>
      </w:r>
    </w:p>
    <w:p w14:paraId="1CAD6138" w14:textId="77777777" w:rsidR="00CA3755" w:rsidRPr="0056379A" w:rsidRDefault="00CA3755" w:rsidP="00CA3755">
      <w:r w:rsidRPr="0056379A">
        <w:t>Конкретный перечень лиц, ответственных за проведение испытаний системы, определяется Заказчиком.</w:t>
      </w:r>
    </w:p>
    <w:p w14:paraId="18180BDC" w14:textId="3E4878A4" w:rsidR="001866BB" w:rsidRPr="0076615D" w:rsidRDefault="001C0843" w:rsidP="001C0843">
      <w:pPr>
        <w:pStyle w:val="2"/>
      </w:pPr>
      <w:r w:rsidRPr="0076615D">
        <w:t xml:space="preserve"> </w:t>
      </w:r>
      <w:bookmarkStart w:id="43" w:name="_Toc137101212"/>
      <w:bookmarkStart w:id="44" w:name="_Toc137508941"/>
      <w:bookmarkStart w:id="45" w:name="_Toc137511389"/>
      <w:bookmarkStart w:id="46" w:name="_Toc137511842"/>
      <w:r w:rsidR="001866BB" w:rsidRPr="0076615D">
        <w:t>Перечень предъявляемых на испытания документов</w:t>
      </w:r>
      <w:bookmarkEnd w:id="42"/>
      <w:bookmarkEnd w:id="43"/>
      <w:bookmarkEnd w:id="44"/>
      <w:bookmarkEnd w:id="45"/>
      <w:bookmarkEnd w:id="46"/>
    </w:p>
    <w:p w14:paraId="5BCE9618" w14:textId="77777777" w:rsidR="00CA3755" w:rsidRPr="0056379A" w:rsidRDefault="00CA3755" w:rsidP="00CA3755">
      <w:bookmarkStart w:id="47" w:name="_Toc105781176"/>
      <w:bookmarkStart w:id="48" w:name="_Toc137101213"/>
      <w:r w:rsidRPr="0056379A">
        <w:t>Для проведения испытаний Исполнителем предъявляются следующие документы:</w:t>
      </w:r>
    </w:p>
    <w:p w14:paraId="1F610504" w14:textId="18A859A2" w:rsidR="00CA3755" w:rsidRPr="0056379A" w:rsidRDefault="00A05494" w:rsidP="00CA3755">
      <w:pPr>
        <w:pStyle w:val="a0"/>
      </w:pPr>
      <w:r>
        <w:t>т</w:t>
      </w:r>
      <w:r w:rsidR="00CA3755" w:rsidRPr="0056379A">
        <w:t xml:space="preserve">ехническое задание на разработку </w:t>
      </w:r>
      <w:r w:rsidR="00CA3755">
        <w:t>П</w:t>
      </w:r>
      <w:r w:rsidR="00CA3755" w:rsidRPr="0056379A">
        <w:t>риложения;</w:t>
      </w:r>
    </w:p>
    <w:p w14:paraId="680A2C50" w14:textId="77777777" w:rsidR="00CA3755" w:rsidRPr="0056379A" w:rsidRDefault="00CA3755" w:rsidP="00CA3755">
      <w:pPr>
        <w:pStyle w:val="a0"/>
      </w:pPr>
      <w:r w:rsidRPr="0056379A">
        <w:t>руководство пользователя</w:t>
      </w:r>
      <w:r>
        <w:t xml:space="preserve"> Приложения</w:t>
      </w:r>
      <w:r w:rsidRPr="0056379A">
        <w:t>.</w:t>
      </w:r>
    </w:p>
    <w:p w14:paraId="4C360089" w14:textId="77777777" w:rsidR="007C139C" w:rsidRDefault="007C139C" w:rsidP="007C139C">
      <w:pPr>
        <w:pStyle w:val="1"/>
        <w:rPr>
          <w:szCs w:val="24"/>
          <w:lang w:eastAsia="en-US" w:bidi="en-US"/>
        </w:rPr>
      </w:pPr>
      <w:bookmarkStart w:id="49" w:name="_Toc137508942"/>
      <w:bookmarkStart w:id="50" w:name="_Toc137511390"/>
      <w:bookmarkStart w:id="51" w:name="_Toc137511843"/>
      <w:r w:rsidRPr="0076615D">
        <w:rPr>
          <w:szCs w:val="24"/>
          <w:lang w:eastAsia="en-US" w:bidi="en-US"/>
        </w:rPr>
        <w:lastRenderedPageBreak/>
        <w:t>Объём испытаний</w:t>
      </w:r>
      <w:bookmarkEnd w:id="47"/>
      <w:bookmarkEnd w:id="48"/>
      <w:bookmarkEnd w:id="49"/>
      <w:bookmarkEnd w:id="50"/>
      <w:bookmarkEnd w:id="51"/>
    </w:p>
    <w:p w14:paraId="41D7F7C5" w14:textId="5FF5DB5A" w:rsidR="00056B18" w:rsidRPr="00056B18" w:rsidRDefault="00056B18" w:rsidP="008A6C63">
      <w:pPr>
        <w:pStyle w:val="2"/>
        <w:rPr>
          <w:lang w:eastAsia="zh-CN" w:bidi="en-US"/>
        </w:rPr>
      </w:pPr>
      <w:bookmarkStart w:id="52" w:name="_Toc134037500"/>
      <w:bookmarkStart w:id="53" w:name="_Toc134089288"/>
      <w:bookmarkStart w:id="54" w:name="_Toc137508943"/>
      <w:bookmarkStart w:id="55" w:name="_Toc137511391"/>
      <w:bookmarkStart w:id="56" w:name="_Toc137511844"/>
      <w:r w:rsidRPr="00637F00">
        <w:rPr>
          <w:lang w:eastAsia="zh-CN" w:bidi="en-US"/>
        </w:rPr>
        <w:t>Перечень этапов испытаний и проверок</w:t>
      </w:r>
      <w:bookmarkEnd w:id="52"/>
      <w:bookmarkEnd w:id="53"/>
      <w:bookmarkEnd w:id="54"/>
      <w:bookmarkEnd w:id="55"/>
      <w:bookmarkEnd w:id="56"/>
    </w:p>
    <w:p w14:paraId="5D82E16A" w14:textId="77777777" w:rsidR="00CA3755" w:rsidRPr="0056379A" w:rsidRDefault="00CA3755" w:rsidP="00CA3755">
      <w:bookmarkStart w:id="57" w:name="_Toc134037501"/>
      <w:bookmarkStart w:id="58" w:name="_Toc134089289"/>
      <w:r w:rsidRPr="0056379A">
        <w:t xml:space="preserve">В процессе проведения приёмочных испытаний должно быть протестировано </w:t>
      </w:r>
      <w:r>
        <w:t>П</w:t>
      </w:r>
      <w:r w:rsidRPr="0056379A">
        <w:t>риложение.</w:t>
      </w:r>
    </w:p>
    <w:p w14:paraId="010E7681" w14:textId="77777777" w:rsidR="00CA3755" w:rsidRPr="0056379A" w:rsidRDefault="00CA3755" w:rsidP="00CA3755">
      <w:r w:rsidRPr="0056379A">
        <w:t>Приемочные испытания включают проверку:</w:t>
      </w:r>
    </w:p>
    <w:p w14:paraId="22E4E1EC" w14:textId="77777777" w:rsidR="00CA3755" w:rsidRPr="0056379A" w:rsidRDefault="00CA3755" w:rsidP="00CA3755">
      <w:pPr>
        <w:pStyle w:val="a0"/>
        <w:rPr>
          <w:lang w:bidi="en-US"/>
        </w:rPr>
      </w:pPr>
      <w:r w:rsidRPr="0056379A">
        <w:rPr>
          <w:lang w:bidi="en-US"/>
        </w:rPr>
        <w:t xml:space="preserve">полноты и качества реализации функций, указанных в </w:t>
      </w:r>
      <w:r>
        <w:rPr>
          <w:lang w:bidi="en-US"/>
        </w:rPr>
        <w:t>техническом задании</w:t>
      </w:r>
      <w:r w:rsidRPr="0056379A">
        <w:rPr>
          <w:lang w:bidi="en-US"/>
        </w:rPr>
        <w:t>;</w:t>
      </w:r>
    </w:p>
    <w:p w14:paraId="41BBD0E9" w14:textId="77777777" w:rsidR="00CA3755" w:rsidRPr="0056379A" w:rsidRDefault="00CA3755" w:rsidP="00CA3755">
      <w:pPr>
        <w:pStyle w:val="a0"/>
        <w:rPr>
          <w:lang w:bidi="en-US"/>
        </w:rPr>
      </w:pPr>
      <w:r w:rsidRPr="0056379A">
        <w:rPr>
          <w:lang w:bidi="en-US"/>
        </w:rPr>
        <w:t xml:space="preserve">выполнения каждого требования, относящегося к интерфейсу </w:t>
      </w:r>
      <w:r>
        <w:rPr>
          <w:lang w:bidi="en-US"/>
        </w:rPr>
        <w:t>Приложения</w:t>
      </w:r>
      <w:r w:rsidRPr="0056379A">
        <w:rPr>
          <w:lang w:bidi="en-US"/>
        </w:rPr>
        <w:t>;</w:t>
      </w:r>
    </w:p>
    <w:p w14:paraId="5D4A4622" w14:textId="77777777" w:rsidR="00CA3755" w:rsidRPr="0056379A" w:rsidRDefault="00CA3755" w:rsidP="00CA3755">
      <w:pPr>
        <w:pStyle w:val="a0"/>
        <w:rPr>
          <w:lang w:bidi="en-US"/>
        </w:rPr>
      </w:pPr>
      <w:r w:rsidRPr="0056379A">
        <w:rPr>
          <w:lang w:bidi="en-US"/>
        </w:rPr>
        <w:t xml:space="preserve">полноты действий, доступных пользователю, и их достаточность для функционирования </w:t>
      </w:r>
      <w:r>
        <w:rPr>
          <w:lang w:bidi="en-US"/>
        </w:rPr>
        <w:t>П</w:t>
      </w:r>
      <w:r w:rsidRPr="0056379A">
        <w:rPr>
          <w:lang w:bidi="en-US"/>
        </w:rPr>
        <w:t>риложения;</w:t>
      </w:r>
    </w:p>
    <w:p w14:paraId="05717373" w14:textId="77777777" w:rsidR="00CA3755" w:rsidRDefault="00CA3755" w:rsidP="00CA3755">
      <w:pPr>
        <w:pStyle w:val="a0"/>
        <w:rPr>
          <w:lang w:bidi="en-US"/>
        </w:rPr>
      </w:pPr>
      <w:r w:rsidRPr="0056379A">
        <w:rPr>
          <w:lang w:bidi="en-US"/>
        </w:rPr>
        <w:t>практической выполнимости рекомендованных процедур.</w:t>
      </w:r>
    </w:p>
    <w:p w14:paraId="1E3D3B85" w14:textId="28C91D4F" w:rsidR="00056B18" w:rsidRPr="00056B18" w:rsidRDefault="00056B18" w:rsidP="008A6C63">
      <w:pPr>
        <w:pStyle w:val="2"/>
        <w:rPr>
          <w:lang w:eastAsia="zh-CN" w:bidi="en-US"/>
        </w:rPr>
      </w:pPr>
      <w:bookmarkStart w:id="59" w:name="_Toc137508944"/>
      <w:bookmarkStart w:id="60" w:name="_Toc137511392"/>
      <w:bookmarkStart w:id="61" w:name="_Toc137511845"/>
      <w:r w:rsidRPr="00056B18">
        <w:rPr>
          <w:lang w:eastAsia="zh-CN" w:bidi="en-US"/>
        </w:rPr>
        <w:t xml:space="preserve">Испытания </w:t>
      </w:r>
      <w:bookmarkEnd w:id="57"/>
      <w:bookmarkEnd w:id="58"/>
      <w:r w:rsidRPr="00056B18">
        <w:rPr>
          <w:lang w:eastAsia="zh-CN" w:bidi="en-US"/>
        </w:rPr>
        <w:t>Программы</w:t>
      </w:r>
      <w:bookmarkEnd w:id="59"/>
      <w:bookmarkEnd w:id="60"/>
      <w:bookmarkEnd w:id="61"/>
    </w:p>
    <w:p w14:paraId="466F8D6E" w14:textId="77777777" w:rsidR="00CA3755" w:rsidRPr="00FB4823" w:rsidRDefault="00CA3755" w:rsidP="00CA3755">
      <w:r w:rsidRPr="00FB4823">
        <w:t>Испытания Пр</w:t>
      </w:r>
      <w:r>
        <w:t xml:space="preserve">иложения </w:t>
      </w:r>
      <w:r w:rsidRPr="00FB4823">
        <w:t xml:space="preserve">направлены на проверку работоспособности, корректности реализации с учётом всех требований, изложенных в </w:t>
      </w:r>
      <w:r>
        <w:t>т</w:t>
      </w:r>
      <w:r w:rsidRPr="00FB4823">
        <w:t>ехническом задании на разработку</w:t>
      </w:r>
      <w:r>
        <w:t xml:space="preserve"> Приложения</w:t>
      </w:r>
      <w:r w:rsidRPr="00FB4823">
        <w:t>. Все изложенные в техническом задании возможности пользователя должны быть реализованы в полном объёме.</w:t>
      </w:r>
    </w:p>
    <w:p w14:paraId="796AB817" w14:textId="77777777" w:rsidR="00056B18" w:rsidRPr="00056B18" w:rsidRDefault="00056B18" w:rsidP="00056B18">
      <w:pPr>
        <w:suppressAutoHyphens/>
        <w:spacing w:before="120" w:after="120"/>
        <w:rPr>
          <w:rFonts w:eastAsia="Times New Roman" w:cs="Times New Roman"/>
          <w:szCs w:val="24"/>
          <w:lang w:eastAsia="zh-CN" w:bidi="en-US"/>
        </w:rPr>
      </w:pPr>
    </w:p>
    <w:p w14:paraId="2F6E898A" w14:textId="08FA87A8" w:rsidR="004652AF" w:rsidRPr="0076615D" w:rsidRDefault="004652AF">
      <w:pPr>
        <w:spacing w:before="0" w:after="200" w:line="276" w:lineRule="auto"/>
        <w:ind w:firstLine="0"/>
        <w:contextualSpacing w:val="0"/>
        <w:jc w:val="left"/>
        <w:rPr>
          <w:szCs w:val="24"/>
        </w:rPr>
      </w:pPr>
      <w:r w:rsidRPr="0076615D">
        <w:rPr>
          <w:szCs w:val="24"/>
        </w:rPr>
        <w:br w:type="page"/>
      </w:r>
    </w:p>
    <w:p w14:paraId="4F8B4040" w14:textId="4E74BB81" w:rsidR="007C139C" w:rsidRDefault="007C139C" w:rsidP="007C139C">
      <w:pPr>
        <w:pStyle w:val="1"/>
        <w:rPr>
          <w:szCs w:val="24"/>
          <w:lang w:eastAsia="en-US" w:bidi="en-US"/>
        </w:rPr>
      </w:pPr>
      <w:bookmarkStart w:id="62" w:name="_Toc105781179"/>
      <w:bookmarkStart w:id="63" w:name="_Toc137101214"/>
      <w:bookmarkStart w:id="64" w:name="_Toc137508945"/>
      <w:bookmarkStart w:id="65" w:name="_Toc137511393"/>
      <w:bookmarkStart w:id="66" w:name="_Toc137511846"/>
      <w:bookmarkStart w:id="67" w:name="_Toc88291155"/>
      <w:bookmarkStart w:id="68" w:name="_Toc104708313"/>
      <w:r w:rsidRPr="0076615D">
        <w:rPr>
          <w:szCs w:val="24"/>
          <w:lang w:eastAsia="en-US" w:bidi="en-US"/>
        </w:rPr>
        <w:lastRenderedPageBreak/>
        <w:t>Методика проведения испытаний</w:t>
      </w:r>
      <w:bookmarkEnd w:id="62"/>
      <w:bookmarkEnd w:id="63"/>
      <w:bookmarkEnd w:id="64"/>
      <w:bookmarkEnd w:id="65"/>
      <w:bookmarkEnd w:id="66"/>
    </w:p>
    <w:p w14:paraId="10C89CEA" w14:textId="58941E48" w:rsidR="00CA3755" w:rsidRPr="00FB4823" w:rsidRDefault="00CA3755" w:rsidP="00CA3755">
      <w:r w:rsidRPr="00FB4823">
        <w:t>Методика испытаний программного продукта, разрабатываемого в рамках учебной практики УП.0</w:t>
      </w:r>
      <w:r w:rsidR="00FC6309">
        <w:t>3</w:t>
      </w:r>
      <w:r w:rsidRPr="00FB4823">
        <w:t xml:space="preserve"> представлена в Таблице 1.</w:t>
      </w:r>
    </w:p>
    <w:p w14:paraId="436ABD38" w14:textId="4CF61418" w:rsidR="00056B18" w:rsidRDefault="00056B18" w:rsidP="00CA3755">
      <w:pPr>
        <w:rPr>
          <w:rFonts w:eastAsia="Times New Roman" w:cs="Times New Roman"/>
          <w:szCs w:val="24"/>
        </w:rPr>
      </w:pPr>
      <w:r w:rsidRPr="00637F00">
        <w:rPr>
          <w:rFonts w:eastAsia="Times New Roman" w:cs="Times New Roman"/>
          <w:szCs w:val="24"/>
        </w:rPr>
        <w:t>Таблица 1 – Методика испытаний</w:t>
      </w:r>
    </w:p>
    <w:tbl>
      <w:tblPr>
        <w:tblW w:w="937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83"/>
        <w:gridCol w:w="2667"/>
        <w:gridCol w:w="2415"/>
        <w:gridCol w:w="3708"/>
      </w:tblGrid>
      <w:tr w:rsidR="00CA3755" w:rsidRPr="00CA3755" w14:paraId="3326E938" w14:textId="77777777" w:rsidTr="00E93AF7">
        <w:trPr>
          <w:jc w:val="center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068813B" w14:textId="77777777" w:rsidR="00CA3755" w:rsidRPr="00CA3755" w:rsidRDefault="00CA3755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center"/>
              <w:rPr>
                <w:rFonts w:eastAsia="SimSun" w:cs="Times New Roman"/>
                <w:szCs w:val="24"/>
                <w:lang w:eastAsia="ar-SA"/>
              </w:rPr>
            </w:pPr>
            <w:r w:rsidRPr="00CA3755">
              <w:rPr>
                <w:rFonts w:eastAsia="SimSun" w:cs="Times New Roman"/>
                <w:szCs w:val="24"/>
                <w:lang w:eastAsia="ar-SA"/>
              </w:rPr>
              <w:t xml:space="preserve">№ </w:t>
            </w:r>
            <w:proofErr w:type="spellStart"/>
            <w:r w:rsidRPr="00CA3755">
              <w:rPr>
                <w:rFonts w:eastAsia="SimSun" w:cs="Times New Roman"/>
                <w:szCs w:val="24"/>
                <w:lang w:eastAsia="ar-SA"/>
              </w:rPr>
              <w:t>п.п</w:t>
            </w:r>
            <w:proofErr w:type="spellEnd"/>
            <w:r w:rsidRPr="00CA3755">
              <w:rPr>
                <w:rFonts w:eastAsia="SimSun" w:cs="Times New Roman"/>
                <w:szCs w:val="24"/>
                <w:lang w:eastAsia="ar-SA"/>
              </w:rPr>
              <w:t>.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43284C1" w14:textId="77777777" w:rsidR="00CA3755" w:rsidRPr="00CA3755" w:rsidRDefault="00CA3755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center"/>
              <w:rPr>
                <w:rFonts w:eastAsia="SimSun" w:cs="Times New Roman"/>
                <w:szCs w:val="24"/>
                <w:lang w:eastAsia="ar-SA"/>
              </w:rPr>
            </w:pPr>
            <w:r w:rsidRPr="00CA3755">
              <w:rPr>
                <w:rFonts w:eastAsia="SimSun" w:cs="Times New Roman"/>
                <w:szCs w:val="24"/>
                <w:lang w:eastAsia="ar-SA"/>
              </w:rPr>
              <w:t>Наименование проверки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11BD588" w14:textId="77777777" w:rsidR="00CA3755" w:rsidRPr="00CA3755" w:rsidRDefault="00CA3755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center"/>
              <w:rPr>
                <w:rFonts w:eastAsia="SimSun" w:cs="Times New Roman"/>
                <w:szCs w:val="24"/>
                <w:lang w:eastAsia="ar-SA"/>
              </w:rPr>
            </w:pPr>
            <w:r w:rsidRPr="00CA3755">
              <w:rPr>
                <w:rFonts w:eastAsia="SimSun" w:cs="Times New Roman"/>
                <w:szCs w:val="24"/>
                <w:lang w:eastAsia="ar-SA"/>
              </w:rPr>
              <w:t>Выполняемые действия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DB67B9" w14:textId="77777777" w:rsidR="00CA3755" w:rsidRPr="00CA3755" w:rsidRDefault="00CA3755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center"/>
              <w:rPr>
                <w:rFonts w:ascii="Calibri" w:eastAsia="SimSun" w:hAnsi="Calibri" w:cs="Arial"/>
                <w:szCs w:val="24"/>
                <w:lang w:eastAsia="ar-SA"/>
              </w:rPr>
            </w:pPr>
            <w:r w:rsidRPr="00CA3755">
              <w:rPr>
                <w:rFonts w:eastAsia="SimSun" w:cs="Times New Roman"/>
                <w:szCs w:val="24"/>
                <w:lang w:eastAsia="ar-SA"/>
              </w:rPr>
              <w:t>Ожидаемый результат</w:t>
            </w:r>
          </w:p>
        </w:tc>
      </w:tr>
      <w:tr w:rsidR="00CA3755" w:rsidRPr="00CA3755" w14:paraId="03272A88" w14:textId="77777777" w:rsidTr="00E93AF7">
        <w:trPr>
          <w:jc w:val="center"/>
        </w:trPr>
        <w:tc>
          <w:tcPr>
            <w:tcW w:w="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CDD37B" w14:textId="77777777" w:rsidR="00CA3755" w:rsidRPr="00CA3755" w:rsidRDefault="00CA3755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CA3755">
              <w:rPr>
                <w:rFonts w:eastAsia="SimSun" w:cs="Times New Roman"/>
                <w:szCs w:val="24"/>
                <w:lang w:eastAsia="ar-SA"/>
              </w:rPr>
              <w:t>1</w:t>
            </w:r>
          </w:p>
        </w:tc>
        <w:tc>
          <w:tcPr>
            <w:tcW w:w="26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371ED7" w14:textId="77777777" w:rsidR="00CA3755" w:rsidRPr="00CA3755" w:rsidRDefault="00CA3755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CA3755">
              <w:rPr>
                <w:rFonts w:eastAsia="SimSun" w:cs="Times New Roman"/>
                <w:szCs w:val="24"/>
                <w:lang w:eastAsia="ar-SA"/>
              </w:rPr>
              <w:t>Проверка состава и качества сопроводительной документации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A6F7CB" w14:textId="77777777" w:rsidR="00CA3755" w:rsidRPr="00CA3755" w:rsidRDefault="00CA3755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CA3755">
              <w:rPr>
                <w:rFonts w:eastAsia="SimSun" w:cs="Times New Roman"/>
                <w:szCs w:val="24"/>
                <w:lang w:eastAsia="ar-SA"/>
              </w:rPr>
              <w:t>Исполнитель предоставляет комиссии:</w:t>
            </w:r>
          </w:p>
          <w:p w14:paraId="027D10D9" w14:textId="77777777" w:rsidR="00CA3755" w:rsidRPr="00CA3755" w:rsidRDefault="00CA3755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CA3755">
              <w:rPr>
                <w:rFonts w:eastAsia="SimSun" w:cs="Times New Roman"/>
                <w:szCs w:val="24"/>
                <w:lang w:eastAsia="ar-SA"/>
              </w:rPr>
              <w:t>1) техническое задание на разработку;</w:t>
            </w:r>
          </w:p>
          <w:p w14:paraId="12FC101A" w14:textId="77777777" w:rsidR="00CA3755" w:rsidRPr="00CA3755" w:rsidRDefault="00CA3755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CA3755">
              <w:rPr>
                <w:rFonts w:eastAsia="SimSun" w:cs="Times New Roman"/>
                <w:szCs w:val="24"/>
                <w:lang w:eastAsia="ar-SA"/>
              </w:rPr>
              <w:t>2) настоящую программу и методику испытаний;</w:t>
            </w:r>
          </w:p>
          <w:p w14:paraId="6B0282EC" w14:textId="77777777" w:rsidR="00CA3755" w:rsidRPr="00CA3755" w:rsidRDefault="00CA3755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CA3755">
              <w:rPr>
                <w:rFonts w:eastAsia="SimSun" w:cs="Times New Roman"/>
                <w:szCs w:val="24"/>
                <w:lang w:eastAsia="ar-SA"/>
              </w:rPr>
              <w:t>3) руководство пользователя на разработанное ПО</w:t>
            </w:r>
          </w:p>
        </w:tc>
        <w:tc>
          <w:tcPr>
            <w:tcW w:w="3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658188" w14:textId="77777777" w:rsidR="00CA3755" w:rsidRPr="00CA3755" w:rsidRDefault="00CA3755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ascii="Calibri" w:eastAsia="SimSun" w:hAnsi="Calibri" w:cs="Arial"/>
                <w:szCs w:val="24"/>
                <w:lang w:eastAsia="ar-SA"/>
              </w:rPr>
            </w:pPr>
            <w:r w:rsidRPr="00CA3755">
              <w:rPr>
                <w:rFonts w:eastAsia="SimSun" w:cs="Times New Roman"/>
                <w:szCs w:val="24"/>
                <w:lang w:eastAsia="ar-SA"/>
              </w:rPr>
              <w:t>Представленная документация удовлетворяет требованиям, предъявляемым к студентам направления подготовки по профильным дисциплинам.</w:t>
            </w:r>
          </w:p>
        </w:tc>
      </w:tr>
      <w:tr w:rsidR="00CA3755" w:rsidRPr="00CA3755" w14:paraId="058B7550" w14:textId="77777777" w:rsidTr="00E93AF7">
        <w:trPr>
          <w:jc w:val="center"/>
        </w:trPr>
        <w:tc>
          <w:tcPr>
            <w:tcW w:w="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0975B02" w14:textId="77777777" w:rsidR="00CA3755" w:rsidRPr="00CA3755" w:rsidRDefault="00CA3755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val="en-US" w:eastAsia="ar-SA"/>
              </w:rPr>
            </w:pPr>
            <w:r w:rsidRPr="00CA3755">
              <w:rPr>
                <w:rFonts w:eastAsia="SimSun" w:cs="Times New Roman"/>
                <w:szCs w:val="24"/>
                <w:lang w:val="en-US" w:eastAsia="ar-SA"/>
              </w:rPr>
              <w:t>2</w:t>
            </w:r>
          </w:p>
        </w:tc>
        <w:tc>
          <w:tcPr>
            <w:tcW w:w="879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8B06AA" w14:textId="77777777" w:rsidR="00CA3755" w:rsidRPr="00CA3755" w:rsidRDefault="00CA3755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center"/>
              <w:rPr>
                <w:rFonts w:eastAsia="SimSun" w:cs="Times New Roman"/>
                <w:szCs w:val="24"/>
                <w:lang w:eastAsia="ar-SA"/>
              </w:rPr>
            </w:pPr>
            <w:r w:rsidRPr="00CA3755">
              <w:rPr>
                <w:rFonts w:eastAsia="SimSun" w:cs="Times New Roman"/>
                <w:szCs w:val="24"/>
                <w:lang w:eastAsia="ar-SA"/>
              </w:rPr>
              <w:t>Проверка корректности функций в программе</w:t>
            </w:r>
          </w:p>
        </w:tc>
      </w:tr>
      <w:tr w:rsidR="00CA3755" w:rsidRPr="00CA3755" w14:paraId="19CE3531" w14:textId="77777777" w:rsidTr="00E93AF7">
        <w:trPr>
          <w:jc w:val="center"/>
        </w:trPr>
        <w:tc>
          <w:tcPr>
            <w:tcW w:w="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2203176" w14:textId="77777777" w:rsidR="00CA3755" w:rsidRPr="00CA3755" w:rsidRDefault="00CA3755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CA3755">
              <w:rPr>
                <w:rFonts w:eastAsia="SimSun" w:cs="Times New Roman"/>
                <w:szCs w:val="24"/>
                <w:lang w:eastAsia="ar-SA"/>
              </w:rPr>
              <w:t>2.1</w:t>
            </w:r>
          </w:p>
        </w:tc>
        <w:tc>
          <w:tcPr>
            <w:tcW w:w="26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0F3B317" w14:textId="61111AE1" w:rsidR="00CA3755" w:rsidRPr="00CA3755" w:rsidRDefault="009B33F5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9B33F5">
              <w:rPr>
                <w:rFonts w:eastAsia="SimSun" w:cs="Times New Roman"/>
                <w:szCs w:val="24"/>
                <w:lang w:eastAsia="ar-SA"/>
              </w:rPr>
              <w:t>Проверка</w:t>
            </w:r>
            <w:r w:rsidR="005A3A75">
              <w:rPr>
                <w:rFonts w:eastAsia="SimSun" w:cs="Times New Roman"/>
                <w:szCs w:val="24"/>
                <w:lang w:eastAsia="ar-SA"/>
              </w:rPr>
              <w:t xml:space="preserve"> общей</w:t>
            </w:r>
            <w:r w:rsidRPr="009B33F5">
              <w:rPr>
                <w:rFonts w:eastAsia="SimSun" w:cs="Times New Roman"/>
                <w:szCs w:val="24"/>
                <w:lang w:eastAsia="ar-SA"/>
              </w:rPr>
              <w:t xml:space="preserve"> отчётности</w:t>
            </w:r>
            <w:r>
              <w:rPr>
                <w:rFonts w:eastAsia="SimSun" w:cs="Times New Roman"/>
                <w:szCs w:val="24"/>
                <w:lang w:eastAsia="ar-SA"/>
              </w:rPr>
              <w:t>.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2A6EFF" w14:textId="25E0DD4E" w:rsidR="00CA3755" w:rsidRPr="00CA3755" w:rsidRDefault="009B33F5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9B33F5">
              <w:rPr>
                <w:rFonts w:eastAsia="SimSun" w:cs="Times New Roman"/>
                <w:szCs w:val="24"/>
                <w:lang w:eastAsia="ar-SA"/>
              </w:rPr>
              <w:t>Проведение тестов на создание</w:t>
            </w:r>
            <w:r w:rsidR="005A3A75">
              <w:rPr>
                <w:rFonts w:eastAsia="SimSun" w:cs="Times New Roman"/>
                <w:szCs w:val="24"/>
                <w:lang w:eastAsia="ar-SA"/>
              </w:rPr>
              <w:t xml:space="preserve"> общих</w:t>
            </w:r>
            <w:r w:rsidRPr="009B33F5">
              <w:rPr>
                <w:rFonts w:eastAsia="SimSun" w:cs="Times New Roman"/>
                <w:szCs w:val="24"/>
                <w:lang w:eastAsia="ar-SA"/>
              </w:rPr>
              <w:t xml:space="preserve"> отчетов в</w:t>
            </w:r>
            <w:r w:rsidR="00E511D6">
              <w:rPr>
                <w:rFonts w:eastAsia="SimSun" w:cs="Times New Roman"/>
                <w:szCs w:val="24"/>
                <w:lang w:eastAsia="ar-SA"/>
              </w:rPr>
              <w:t xml:space="preserve"> окне отчетов</w:t>
            </w:r>
            <w:r w:rsidRPr="009B33F5">
              <w:rPr>
                <w:rFonts w:eastAsia="SimSun" w:cs="Times New Roman"/>
                <w:szCs w:val="24"/>
                <w:lang w:eastAsia="ar-SA"/>
              </w:rPr>
              <w:t>. Проверка правильности вывода и соответствия данных в отчетах.</w:t>
            </w:r>
          </w:p>
        </w:tc>
        <w:tc>
          <w:tcPr>
            <w:tcW w:w="3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D53E92" w14:textId="71C692EC" w:rsidR="00CA3755" w:rsidRPr="00CA3755" w:rsidRDefault="005A3A75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rPr>
                <w:rFonts w:eastAsia="SimSun" w:cs="Times New Roman"/>
                <w:szCs w:val="24"/>
                <w:lang w:eastAsia="ar-SA"/>
              </w:rPr>
              <w:t>Общий</w:t>
            </w:r>
            <w:r w:rsidR="009B33F5" w:rsidRPr="009B33F5">
              <w:rPr>
                <w:rFonts w:eastAsia="SimSun" w:cs="Times New Roman"/>
                <w:szCs w:val="24"/>
                <w:lang w:eastAsia="ar-SA"/>
              </w:rPr>
              <w:t xml:space="preserve"> отчет генериру</w:t>
            </w:r>
            <w:r>
              <w:rPr>
                <w:rFonts w:eastAsia="SimSun" w:cs="Times New Roman"/>
                <w:szCs w:val="24"/>
                <w:lang w:eastAsia="ar-SA"/>
              </w:rPr>
              <w:t>е</w:t>
            </w:r>
            <w:r w:rsidR="009B33F5" w:rsidRPr="009B33F5">
              <w:rPr>
                <w:rFonts w:eastAsia="SimSun" w:cs="Times New Roman"/>
                <w:szCs w:val="24"/>
                <w:lang w:eastAsia="ar-SA"/>
              </w:rPr>
              <w:t>тся корректно, содерж</w:t>
            </w:r>
            <w:r>
              <w:rPr>
                <w:rFonts w:eastAsia="SimSun" w:cs="Times New Roman"/>
                <w:szCs w:val="24"/>
                <w:lang w:eastAsia="ar-SA"/>
              </w:rPr>
              <w:t>ит</w:t>
            </w:r>
            <w:r w:rsidR="009B33F5" w:rsidRPr="009B33F5">
              <w:rPr>
                <w:rFonts w:eastAsia="SimSun" w:cs="Times New Roman"/>
                <w:szCs w:val="24"/>
                <w:lang w:eastAsia="ar-SA"/>
              </w:rPr>
              <w:t xml:space="preserve"> правильные данные и соответству</w:t>
            </w:r>
            <w:r>
              <w:rPr>
                <w:rFonts w:eastAsia="SimSun" w:cs="Times New Roman"/>
                <w:szCs w:val="24"/>
                <w:lang w:eastAsia="ar-SA"/>
              </w:rPr>
              <w:t>е</w:t>
            </w:r>
            <w:r w:rsidR="009B33F5" w:rsidRPr="009B33F5">
              <w:rPr>
                <w:rFonts w:eastAsia="SimSun" w:cs="Times New Roman"/>
                <w:szCs w:val="24"/>
                <w:lang w:eastAsia="ar-SA"/>
              </w:rPr>
              <w:t>т заданным параметрам.</w:t>
            </w:r>
          </w:p>
        </w:tc>
      </w:tr>
      <w:tr w:rsidR="00CA3755" w:rsidRPr="00CA3755" w14:paraId="54907BFA" w14:textId="77777777" w:rsidTr="00E93AF7">
        <w:trPr>
          <w:jc w:val="center"/>
        </w:trPr>
        <w:tc>
          <w:tcPr>
            <w:tcW w:w="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6DB5D96" w14:textId="77777777" w:rsidR="00CA3755" w:rsidRPr="00CA3755" w:rsidRDefault="00CA3755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CA3755">
              <w:rPr>
                <w:rFonts w:eastAsia="SimSun" w:cs="Times New Roman"/>
                <w:szCs w:val="24"/>
                <w:lang w:eastAsia="ar-SA"/>
              </w:rPr>
              <w:t>2.2</w:t>
            </w:r>
          </w:p>
        </w:tc>
        <w:tc>
          <w:tcPr>
            <w:tcW w:w="26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A21396" w14:textId="1FDBCADF" w:rsidR="00CA3755" w:rsidRPr="00CA3755" w:rsidRDefault="00E511D6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rPr>
                <w:rFonts w:eastAsia="SimSun" w:cs="Times New Roman"/>
                <w:szCs w:val="24"/>
                <w:lang w:eastAsia="ar-SA"/>
              </w:rPr>
              <w:t>Функция выбора товара из списка</w:t>
            </w:r>
            <w:r w:rsidR="009B33F5">
              <w:rPr>
                <w:rFonts w:eastAsia="SimSun" w:cs="Times New Roman"/>
                <w:szCs w:val="24"/>
                <w:lang w:eastAsia="ar-SA"/>
              </w:rPr>
              <w:t>.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D6685C" w14:textId="486C4886" w:rsidR="00CA3755" w:rsidRPr="00CA3755" w:rsidRDefault="009B33F5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9B33F5">
              <w:rPr>
                <w:rFonts w:eastAsia="SimSun" w:cs="Times New Roman"/>
                <w:szCs w:val="24"/>
                <w:lang w:eastAsia="ar-SA"/>
              </w:rPr>
              <w:t xml:space="preserve">Тестирование функции выбора </w:t>
            </w:r>
            <w:r w:rsidR="00E511D6">
              <w:rPr>
                <w:rFonts w:eastAsia="SimSun" w:cs="Times New Roman"/>
                <w:szCs w:val="24"/>
                <w:lang w:eastAsia="ar-SA"/>
              </w:rPr>
              <w:t xml:space="preserve">товара из списка и добавления его в поле покупок, тестирование обновления поля суммы. </w:t>
            </w:r>
          </w:p>
        </w:tc>
        <w:tc>
          <w:tcPr>
            <w:tcW w:w="3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6E8FD3" w14:textId="1546DB3F" w:rsidR="00CA3755" w:rsidRPr="00CA3755" w:rsidRDefault="009B33F5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9B33F5">
              <w:rPr>
                <w:rFonts w:eastAsia="SimSun" w:cs="Times New Roman"/>
                <w:szCs w:val="24"/>
                <w:lang w:eastAsia="ar-SA"/>
              </w:rPr>
              <w:t xml:space="preserve">Пользователь может выбрать </w:t>
            </w:r>
            <w:r w:rsidR="00E511D6">
              <w:rPr>
                <w:rFonts w:eastAsia="SimSun" w:cs="Times New Roman"/>
                <w:szCs w:val="24"/>
                <w:lang w:eastAsia="ar-SA"/>
              </w:rPr>
              <w:t>товар и добавить его в поле покупок, автоматически суммируется цена выбранных товаров.</w:t>
            </w:r>
          </w:p>
        </w:tc>
      </w:tr>
      <w:tr w:rsidR="00CA3755" w:rsidRPr="00CA3755" w14:paraId="7B858011" w14:textId="77777777" w:rsidTr="00E93AF7">
        <w:trPr>
          <w:jc w:val="center"/>
        </w:trPr>
        <w:tc>
          <w:tcPr>
            <w:tcW w:w="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5F0F5FE" w14:textId="77777777" w:rsidR="00CA3755" w:rsidRPr="00CA3755" w:rsidRDefault="00CA3755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CA3755">
              <w:rPr>
                <w:rFonts w:eastAsia="SimSun" w:cs="Times New Roman"/>
                <w:szCs w:val="24"/>
                <w:lang w:eastAsia="ar-SA"/>
              </w:rPr>
              <w:t>2.3</w:t>
            </w:r>
          </w:p>
        </w:tc>
        <w:tc>
          <w:tcPr>
            <w:tcW w:w="26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19F8C0" w14:textId="2B3BD5FF" w:rsidR="00CA3755" w:rsidRPr="00CA3755" w:rsidRDefault="009B33F5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9B33F5">
              <w:rPr>
                <w:rFonts w:eastAsia="SimSun" w:cs="Times New Roman"/>
                <w:szCs w:val="24"/>
                <w:lang w:eastAsia="ar-SA"/>
              </w:rPr>
              <w:t xml:space="preserve">Функция </w:t>
            </w:r>
            <w:r w:rsidR="00E511D6">
              <w:rPr>
                <w:rFonts w:eastAsia="SimSun" w:cs="Times New Roman"/>
                <w:szCs w:val="24"/>
                <w:lang w:eastAsia="ar-SA"/>
              </w:rPr>
              <w:t>удаления товара в поле покупок</w:t>
            </w:r>
            <w:r>
              <w:rPr>
                <w:rFonts w:eastAsia="SimSun" w:cs="Times New Roman"/>
                <w:szCs w:val="24"/>
                <w:lang w:eastAsia="ar-SA"/>
              </w:rPr>
              <w:t>.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68B1AC" w14:textId="2DF5F3D2" w:rsidR="00CA3755" w:rsidRPr="00CA3755" w:rsidRDefault="009B33F5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9B33F5">
              <w:rPr>
                <w:rFonts w:eastAsia="SimSun" w:cs="Times New Roman"/>
                <w:szCs w:val="24"/>
                <w:lang w:eastAsia="ar-SA"/>
              </w:rPr>
              <w:t xml:space="preserve">Тестирование возможности </w:t>
            </w:r>
            <w:r w:rsidR="00E511D6">
              <w:rPr>
                <w:rFonts w:eastAsia="SimSun" w:cs="Times New Roman"/>
                <w:szCs w:val="24"/>
                <w:lang w:eastAsia="ar-SA"/>
              </w:rPr>
              <w:t>удаления отдельных товаров из списка покупок</w:t>
            </w:r>
            <w:r w:rsidRPr="009B33F5">
              <w:rPr>
                <w:rFonts w:eastAsia="SimSun" w:cs="Times New Roman"/>
                <w:szCs w:val="24"/>
                <w:lang w:eastAsia="ar-SA"/>
              </w:rPr>
              <w:t>.</w:t>
            </w:r>
          </w:p>
        </w:tc>
        <w:tc>
          <w:tcPr>
            <w:tcW w:w="3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74D7BE" w14:textId="632F0277" w:rsidR="00CA3755" w:rsidRPr="00CA3755" w:rsidRDefault="00E511D6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rPr>
                <w:rFonts w:eastAsia="SimSun" w:cs="Times New Roman"/>
                <w:szCs w:val="24"/>
                <w:lang w:eastAsia="ar-SA"/>
              </w:rPr>
              <w:t>Товар удаляется из списка покупок, сумма покупки меняется в зависимости от цены удаленного товара</w:t>
            </w:r>
            <w:r w:rsidR="009B33F5" w:rsidRPr="009B33F5">
              <w:rPr>
                <w:rFonts w:eastAsia="SimSun" w:cs="Times New Roman"/>
                <w:szCs w:val="24"/>
                <w:lang w:eastAsia="ar-SA"/>
              </w:rPr>
              <w:t>.</w:t>
            </w:r>
          </w:p>
        </w:tc>
      </w:tr>
      <w:tr w:rsidR="00CA3755" w:rsidRPr="00CA3755" w14:paraId="476677CF" w14:textId="77777777" w:rsidTr="00E93AF7">
        <w:trPr>
          <w:jc w:val="center"/>
        </w:trPr>
        <w:tc>
          <w:tcPr>
            <w:tcW w:w="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8F09AE" w14:textId="77777777" w:rsidR="00CA3755" w:rsidRPr="00CA3755" w:rsidRDefault="00CA3755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CA3755">
              <w:rPr>
                <w:rFonts w:eastAsia="SimSun" w:cs="Times New Roman"/>
                <w:szCs w:val="24"/>
                <w:lang w:eastAsia="ar-SA"/>
              </w:rPr>
              <w:t>2.4</w:t>
            </w:r>
          </w:p>
        </w:tc>
        <w:tc>
          <w:tcPr>
            <w:tcW w:w="26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9733BA4" w14:textId="6E5B878E" w:rsidR="00CA3755" w:rsidRPr="00CA3755" w:rsidRDefault="009B33F5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9B33F5">
              <w:rPr>
                <w:rFonts w:eastAsia="SimSun" w:cs="Times New Roman"/>
                <w:szCs w:val="24"/>
                <w:lang w:eastAsia="ar-SA"/>
              </w:rPr>
              <w:t xml:space="preserve">Функция </w:t>
            </w:r>
            <w:r w:rsidR="00E511D6">
              <w:rPr>
                <w:rFonts w:eastAsia="SimSun" w:cs="Times New Roman"/>
                <w:szCs w:val="24"/>
                <w:lang w:eastAsia="ar-SA"/>
              </w:rPr>
              <w:t>отмены текущего чека</w:t>
            </w:r>
            <w:r>
              <w:rPr>
                <w:rFonts w:eastAsia="SimSun" w:cs="Times New Roman"/>
                <w:szCs w:val="24"/>
                <w:lang w:eastAsia="ar-SA"/>
              </w:rPr>
              <w:t>.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4C3DDD7" w14:textId="5D9CD3A1" w:rsidR="00CA3755" w:rsidRPr="00CA3755" w:rsidRDefault="009B33F5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rPr>
                <w:rFonts w:eastAsia="SimSun" w:cs="Times New Roman"/>
                <w:szCs w:val="24"/>
                <w:lang w:eastAsia="ar-SA"/>
              </w:rPr>
              <w:t>Т</w:t>
            </w:r>
            <w:r w:rsidRPr="009B33F5">
              <w:rPr>
                <w:rFonts w:eastAsia="SimSun" w:cs="Times New Roman"/>
                <w:szCs w:val="24"/>
                <w:lang w:eastAsia="ar-SA"/>
              </w:rPr>
              <w:t xml:space="preserve">естирование </w:t>
            </w:r>
            <w:r w:rsidR="00E511D6">
              <w:rPr>
                <w:rFonts w:eastAsia="SimSun" w:cs="Times New Roman"/>
                <w:szCs w:val="24"/>
                <w:lang w:eastAsia="ar-SA"/>
              </w:rPr>
              <w:t>функции удаления всех выбранных товаров на продажу, а также очищения поля суммы товаров</w:t>
            </w:r>
            <w:r w:rsidRPr="009B33F5">
              <w:rPr>
                <w:rFonts w:eastAsia="SimSun" w:cs="Times New Roman"/>
                <w:szCs w:val="24"/>
                <w:lang w:eastAsia="ar-SA"/>
              </w:rPr>
              <w:t>.</w:t>
            </w:r>
          </w:p>
        </w:tc>
        <w:tc>
          <w:tcPr>
            <w:tcW w:w="3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226416" w14:textId="1AC4E7B0" w:rsidR="00CA3755" w:rsidRPr="00CA3755" w:rsidRDefault="00E511D6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rPr>
                <w:rFonts w:eastAsia="SimSun" w:cs="Times New Roman"/>
                <w:szCs w:val="24"/>
                <w:lang w:eastAsia="ar-SA"/>
              </w:rPr>
              <w:t>Все товары удаляются из списка покупок, поле суммы покупки очищается</w:t>
            </w:r>
            <w:r w:rsidR="009B33F5" w:rsidRPr="009B33F5">
              <w:rPr>
                <w:rFonts w:eastAsia="SimSun" w:cs="Times New Roman"/>
                <w:szCs w:val="24"/>
                <w:lang w:eastAsia="ar-SA"/>
              </w:rPr>
              <w:t>.</w:t>
            </w:r>
          </w:p>
        </w:tc>
      </w:tr>
      <w:tr w:rsidR="00CA3755" w:rsidRPr="00CA3755" w14:paraId="79B2FC97" w14:textId="77777777" w:rsidTr="00E93AF7">
        <w:trPr>
          <w:jc w:val="center"/>
        </w:trPr>
        <w:tc>
          <w:tcPr>
            <w:tcW w:w="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0F158B" w14:textId="77777777" w:rsidR="00CA3755" w:rsidRPr="00CA3755" w:rsidRDefault="00CA3755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CA3755">
              <w:rPr>
                <w:rFonts w:eastAsia="SimSun" w:cs="Times New Roman"/>
                <w:szCs w:val="24"/>
                <w:lang w:eastAsia="ar-SA"/>
              </w:rPr>
              <w:t>2.5</w:t>
            </w:r>
          </w:p>
        </w:tc>
        <w:tc>
          <w:tcPr>
            <w:tcW w:w="26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ABA4B10" w14:textId="12B21662" w:rsidR="00CA3755" w:rsidRPr="00CA3755" w:rsidRDefault="009B33F5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9B33F5">
              <w:rPr>
                <w:rFonts w:eastAsia="SimSun" w:cs="Times New Roman"/>
                <w:szCs w:val="24"/>
                <w:lang w:eastAsia="ar-SA"/>
              </w:rPr>
              <w:t xml:space="preserve">Функция </w:t>
            </w:r>
            <w:r w:rsidR="00E511D6">
              <w:rPr>
                <w:rFonts w:eastAsia="SimSun" w:cs="Times New Roman"/>
                <w:szCs w:val="24"/>
                <w:lang w:eastAsia="ar-SA"/>
              </w:rPr>
              <w:t>перехода на форму оплаты</w:t>
            </w:r>
            <w:r>
              <w:rPr>
                <w:rFonts w:eastAsia="SimSun" w:cs="Times New Roman"/>
                <w:szCs w:val="24"/>
                <w:lang w:eastAsia="ar-SA"/>
              </w:rPr>
              <w:t>.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7DE8F49" w14:textId="55B3A09C" w:rsidR="00CA3755" w:rsidRPr="00CA3755" w:rsidRDefault="009B33F5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9B33F5">
              <w:rPr>
                <w:rFonts w:eastAsia="SimSun" w:cs="Times New Roman"/>
                <w:szCs w:val="24"/>
                <w:lang w:eastAsia="ar-SA"/>
              </w:rPr>
              <w:t xml:space="preserve">Тестирование </w:t>
            </w:r>
            <w:r w:rsidR="00E511D6">
              <w:rPr>
                <w:rFonts w:eastAsia="SimSun" w:cs="Times New Roman"/>
                <w:szCs w:val="24"/>
                <w:lang w:eastAsia="ar-SA"/>
              </w:rPr>
              <w:t xml:space="preserve">функции перехода на форму оплаты с сохранением на ней </w:t>
            </w:r>
            <w:r w:rsidR="00E511D6">
              <w:rPr>
                <w:rFonts w:eastAsia="SimSun" w:cs="Times New Roman"/>
                <w:szCs w:val="24"/>
                <w:lang w:eastAsia="ar-SA"/>
              </w:rPr>
              <w:lastRenderedPageBreak/>
              <w:t>суммы текущей покупки.</w:t>
            </w:r>
          </w:p>
        </w:tc>
        <w:tc>
          <w:tcPr>
            <w:tcW w:w="3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2BC1B5" w14:textId="689D4931" w:rsidR="00CA3755" w:rsidRPr="00CA3755" w:rsidRDefault="00E511D6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rPr>
                <w:rFonts w:eastAsia="SimSun" w:cs="Times New Roman"/>
                <w:szCs w:val="24"/>
                <w:lang w:eastAsia="ar-SA"/>
              </w:rPr>
              <w:lastRenderedPageBreak/>
              <w:t>Окно оплаты открывается, сумма текущей покупки отображается</w:t>
            </w:r>
            <w:r w:rsidR="009B33F5" w:rsidRPr="009B33F5">
              <w:rPr>
                <w:rFonts w:eastAsia="SimSun" w:cs="Times New Roman"/>
                <w:szCs w:val="24"/>
                <w:lang w:eastAsia="ar-SA"/>
              </w:rPr>
              <w:t>.</w:t>
            </w:r>
          </w:p>
        </w:tc>
      </w:tr>
      <w:tr w:rsidR="00CA3755" w:rsidRPr="00CA3755" w14:paraId="60C4DF22" w14:textId="77777777" w:rsidTr="00E93AF7">
        <w:trPr>
          <w:jc w:val="center"/>
        </w:trPr>
        <w:tc>
          <w:tcPr>
            <w:tcW w:w="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29123C4" w14:textId="77777777" w:rsidR="00CA3755" w:rsidRPr="00CA3755" w:rsidRDefault="00CA3755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CA3755">
              <w:rPr>
                <w:rFonts w:eastAsia="SimSun" w:cs="Times New Roman"/>
                <w:szCs w:val="24"/>
                <w:lang w:eastAsia="ar-SA"/>
              </w:rPr>
              <w:t>2.6</w:t>
            </w:r>
          </w:p>
        </w:tc>
        <w:tc>
          <w:tcPr>
            <w:tcW w:w="26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15FA3B" w14:textId="44A8BAAA" w:rsidR="00CA3755" w:rsidRPr="00CA3755" w:rsidRDefault="009B33F5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9B33F5">
              <w:rPr>
                <w:rFonts w:eastAsia="SimSun" w:cs="Times New Roman"/>
                <w:szCs w:val="24"/>
                <w:lang w:eastAsia="ar-SA"/>
              </w:rPr>
              <w:t xml:space="preserve">Функция </w:t>
            </w:r>
            <w:r w:rsidR="00E511D6">
              <w:rPr>
                <w:rFonts w:eastAsia="SimSun" w:cs="Times New Roman"/>
                <w:szCs w:val="24"/>
                <w:lang w:eastAsia="ar-SA"/>
              </w:rPr>
              <w:t>оплаты наличными</w:t>
            </w:r>
            <w:r>
              <w:rPr>
                <w:rFonts w:eastAsia="SimSun" w:cs="Times New Roman"/>
                <w:szCs w:val="24"/>
                <w:lang w:eastAsia="ar-SA"/>
              </w:rPr>
              <w:t>.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72D9614" w14:textId="693F10CD" w:rsidR="00CA3755" w:rsidRPr="00CA3755" w:rsidRDefault="009B33F5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9B33F5">
              <w:rPr>
                <w:rFonts w:eastAsia="SimSun" w:cs="Times New Roman"/>
                <w:szCs w:val="24"/>
                <w:lang w:eastAsia="ar-SA"/>
              </w:rPr>
              <w:t>Тестирование</w:t>
            </w:r>
            <w:r w:rsidR="005A3A75">
              <w:rPr>
                <w:rFonts w:eastAsia="SimSun" w:cs="Times New Roman"/>
                <w:szCs w:val="24"/>
                <w:lang w:eastAsia="ar-SA"/>
              </w:rPr>
              <w:t xml:space="preserve"> функции внесения количества наличных и автоматического подсчета сдачи покупателю</w:t>
            </w:r>
            <w:r w:rsidRPr="009B33F5">
              <w:rPr>
                <w:rFonts w:eastAsia="SimSun" w:cs="Times New Roman"/>
                <w:szCs w:val="24"/>
                <w:lang w:eastAsia="ar-SA"/>
              </w:rPr>
              <w:t>.</w:t>
            </w:r>
          </w:p>
        </w:tc>
        <w:tc>
          <w:tcPr>
            <w:tcW w:w="3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E365CA" w14:textId="71585F90" w:rsidR="00CA3755" w:rsidRPr="00CA3755" w:rsidRDefault="005A3A75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rPr>
                <w:rFonts w:eastAsia="SimSun" w:cs="Times New Roman"/>
                <w:szCs w:val="24"/>
                <w:lang w:eastAsia="ar-SA"/>
              </w:rPr>
              <w:t xml:space="preserve">Количество наличных, заплаченных </w:t>
            </w:r>
            <w:proofErr w:type="gramStart"/>
            <w:r>
              <w:rPr>
                <w:rFonts w:eastAsia="SimSun" w:cs="Times New Roman"/>
                <w:szCs w:val="24"/>
                <w:lang w:eastAsia="ar-SA"/>
              </w:rPr>
              <w:t>покупателем</w:t>
            </w:r>
            <w:proofErr w:type="gramEnd"/>
            <w:r>
              <w:rPr>
                <w:rFonts w:eastAsia="SimSun" w:cs="Times New Roman"/>
                <w:szCs w:val="24"/>
                <w:lang w:eastAsia="ar-SA"/>
              </w:rPr>
              <w:t xml:space="preserve"> вносится, система динамически подсчитывает количество денег, которое необходимо вернуть покупателю исходя из суммы покупок клиента</w:t>
            </w:r>
            <w:r w:rsidR="009B33F5" w:rsidRPr="009B33F5">
              <w:rPr>
                <w:rFonts w:eastAsia="SimSun" w:cs="Times New Roman"/>
                <w:szCs w:val="24"/>
                <w:lang w:eastAsia="ar-SA"/>
              </w:rPr>
              <w:t>.</w:t>
            </w:r>
          </w:p>
        </w:tc>
      </w:tr>
      <w:tr w:rsidR="00CA3755" w:rsidRPr="00CA3755" w14:paraId="43B69828" w14:textId="77777777" w:rsidTr="00E93AF7">
        <w:trPr>
          <w:jc w:val="center"/>
        </w:trPr>
        <w:tc>
          <w:tcPr>
            <w:tcW w:w="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BB0F2A4" w14:textId="77777777" w:rsidR="00CA3755" w:rsidRPr="00CA3755" w:rsidRDefault="00CA3755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CA3755">
              <w:rPr>
                <w:rFonts w:eastAsia="SimSun" w:cs="Times New Roman"/>
                <w:szCs w:val="24"/>
                <w:lang w:eastAsia="ar-SA"/>
              </w:rPr>
              <w:t>2.7</w:t>
            </w:r>
          </w:p>
        </w:tc>
        <w:tc>
          <w:tcPr>
            <w:tcW w:w="26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596EDF" w14:textId="351D6926" w:rsidR="00CA3755" w:rsidRPr="00CA3755" w:rsidRDefault="009B33F5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9B33F5">
              <w:rPr>
                <w:rFonts w:eastAsia="SimSun" w:cs="Times New Roman"/>
                <w:szCs w:val="24"/>
                <w:lang w:eastAsia="ar-SA"/>
              </w:rPr>
              <w:t xml:space="preserve">Функция </w:t>
            </w:r>
            <w:r w:rsidR="005A3A75">
              <w:rPr>
                <w:rFonts w:eastAsia="SimSun" w:cs="Times New Roman"/>
                <w:szCs w:val="24"/>
                <w:lang w:eastAsia="ar-SA"/>
              </w:rPr>
              <w:t>оплаты наличными</w:t>
            </w:r>
            <w:r>
              <w:rPr>
                <w:rFonts w:eastAsia="SimSun" w:cs="Times New Roman"/>
                <w:szCs w:val="24"/>
                <w:lang w:eastAsia="ar-SA"/>
              </w:rPr>
              <w:t>.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7FF2D10" w14:textId="38F84382" w:rsidR="00CA3755" w:rsidRPr="00CA3755" w:rsidRDefault="009B33F5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9B33F5">
              <w:rPr>
                <w:rFonts w:eastAsia="SimSun" w:cs="Times New Roman"/>
                <w:szCs w:val="24"/>
                <w:lang w:eastAsia="ar-SA"/>
              </w:rPr>
              <w:t xml:space="preserve">Тестирование </w:t>
            </w:r>
            <w:r w:rsidR="005A3A75">
              <w:rPr>
                <w:rFonts w:eastAsia="SimSun" w:cs="Times New Roman"/>
                <w:szCs w:val="24"/>
                <w:lang w:eastAsia="ar-SA"/>
              </w:rPr>
              <w:t>функции оплаты покупки наличными, запрета на продажу, если количество наличных меньше, чем сумма покупки</w:t>
            </w:r>
            <w:r w:rsidRPr="009B33F5">
              <w:rPr>
                <w:rFonts w:eastAsia="SimSun" w:cs="Times New Roman"/>
                <w:szCs w:val="24"/>
                <w:lang w:eastAsia="ar-SA"/>
              </w:rPr>
              <w:t>.</w:t>
            </w:r>
          </w:p>
        </w:tc>
        <w:tc>
          <w:tcPr>
            <w:tcW w:w="3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70A6A9" w14:textId="506EC0D7" w:rsidR="00CA3755" w:rsidRPr="00CA3755" w:rsidRDefault="005A3A75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rPr>
                <w:rFonts w:eastAsia="SimSun" w:cs="Times New Roman"/>
                <w:szCs w:val="24"/>
                <w:lang w:eastAsia="ar-SA"/>
              </w:rPr>
              <w:t>При условии, что количества денег наличными хватает для оплаты покупки, оплата совершается, иначе - нет</w:t>
            </w:r>
            <w:r w:rsidR="009B33F5" w:rsidRPr="009B33F5">
              <w:rPr>
                <w:rFonts w:eastAsia="SimSun" w:cs="Times New Roman"/>
                <w:szCs w:val="24"/>
                <w:lang w:eastAsia="ar-SA"/>
              </w:rPr>
              <w:t>.</w:t>
            </w:r>
          </w:p>
        </w:tc>
      </w:tr>
      <w:tr w:rsidR="00CA3755" w:rsidRPr="00CA3755" w14:paraId="3F65D4CF" w14:textId="77777777" w:rsidTr="00E93AF7">
        <w:trPr>
          <w:jc w:val="center"/>
        </w:trPr>
        <w:tc>
          <w:tcPr>
            <w:tcW w:w="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F80CA0" w14:textId="77777777" w:rsidR="00CA3755" w:rsidRPr="00CA3755" w:rsidRDefault="00CA3755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CA3755">
              <w:rPr>
                <w:rFonts w:eastAsia="SimSun" w:cs="Times New Roman"/>
                <w:szCs w:val="24"/>
                <w:lang w:eastAsia="ar-SA"/>
              </w:rPr>
              <w:t>2.8</w:t>
            </w:r>
          </w:p>
        </w:tc>
        <w:tc>
          <w:tcPr>
            <w:tcW w:w="26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0924A7" w14:textId="3ACC861D" w:rsidR="00CA3755" w:rsidRPr="00CA3755" w:rsidRDefault="009B33F5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9B33F5">
              <w:rPr>
                <w:rFonts w:eastAsia="SimSun" w:cs="Times New Roman"/>
                <w:szCs w:val="24"/>
                <w:lang w:eastAsia="ar-SA"/>
              </w:rPr>
              <w:t xml:space="preserve">Функция </w:t>
            </w:r>
            <w:r w:rsidR="005A3A75">
              <w:rPr>
                <w:rFonts w:eastAsia="SimSun" w:cs="Times New Roman"/>
                <w:szCs w:val="24"/>
                <w:lang w:eastAsia="ar-SA"/>
              </w:rPr>
              <w:t>оплаты картой</w:t>
            </w:r>
            <w:r>
              <w:rPr>
                <w:rFonts w:eastAsia="SimSun" w:cs="Times New Roman"/>
                <w:szCs w:val="24"/>
                <w:lang w:eastAsia="ar-SA"/>
              </w:rPr>
              <w:t>.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CFDBEF" w14:textId="0451EF26" w:rsidR="00CA3755" w:rsidRPr="00CA3755" w:rsidRDefault="009B33F5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9B33F5">
              <w:rPr>
                <w:rFonts w:eastAsia="SimSun" w:cs="Times New Roman"/>
                <w:szCs w:val="24"/>
                <w:lang w:eastAsia="ar-SA"/>
              </w:rPr>
              <w:t xml:space="preserve">Тестирование </w:t>
            </w:r>
            <w:r w:rsidR="005A3A75">
              <w:rPr>
                <w:rFonts w:eastAsia="SimSun" w:cs="Times New Roman"/>
                <w:szCs w:val="24"/>
                <w:lang w:eastAsia="ar-SA"/>
              </w:rPr>
              <w:t>функции оплаты картой, действие не зависит от внесенных наличных средств</w:t>
            </w:r>
            <w:r w:rsidRPr="009B33F5">
              <w:rPr>
                <w:rFonts w:eastAsia="SimSun" w:cs="Times New Roman"/>
                <w:szCs w:val="24"/>
                <w:lang w:eastAsia="ar-SA"/>
              </w:rPr>
              <w:t>.</w:t>
            </w:r>
          </w:p>
        </w:tc>
        <w:tc>
          <w:tcPr>
            <w:tcW w:w="3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351B50" w14:textId="1D310360" w:rsidR="00CA3755" w:rsidRPr="00CA3755" w:rsidRDefault="005A3A75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rPr>
                <w:rFonts w:eastAsia="SimSun" w:cs="Times New Roman"/>
                <w:szCs w:val="24"/>
                <w:lang w:eastAsia="ar-SA"/>
              </w:rPr>
              <w:t>Оплата картой производится, функция выполняется не зависимо от внесенного количества наличных средств</w:t>
            </w:r>
            <w:r w:rsidR="009B33F5" w:rsidRPr="009B33F5">
              <w:rPr>
                <w:rFonts w:eastAsia="SimSun" w:cs="Times New Roman"/>
                <w:szCs w:val="24"/>
                <w:lang w:eastAsia="ar-SA"/>
              </w:rPr>
              <w:t>.</w:t>
            </w:r>
          </w:p>
        </w:tc>
      </w:tr>
      <w:tr w:rsidR="00CA3755" w:rsidRPr="00CA3755" w14:paraId="1B401194" w14:textId="77777777" w:rsidTr="00E93AF7">
        <w:trPr>
          <w:jc w:val="center"/>
        </w:trPr>
        <w:tc>
          <w:tcPr>
            <w:tcW w:w="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0A1E6A3" w14:textId="77777777" w:rsidR="00CA3755" w:rsidRPr="00CA3755" w:rsidRDefault="00CA3755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CA3755">
              <w:rPr>
                <w:rFonts w:eastAsia="SimSun" w:cs="Times New Roman"/>
                <w:szCs w:val="24"/>
                <w:lang w:eastAsia="ar-SA"/>
              </w:rPr>
              <w:t>2.9</w:t>
            </w:r>
          </w:p>
        </w:tc>
        <w:tc>
          <w:tcPr>
            <w:tcW w:w="26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19C219" w14:textId="0B098E39" w:rsidR="00CA3755" w:rsidRPr="00CA3755" w:rsidRDefault="009B33F5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9B33F5">
              <w:rPr>
                <w:rFonts w:eastAsia="SimSun" w:cs="Times New Roman"/>
                <w:szCs w:val="24"/>
                <w:lang w:eastAsia="ar-SA"/>
              </w:rPr>
              <w:t>Функция</w:t>
            </w:r>
            <w:r w:rsidR="005A3A75">
              <w:rPr>
                <w:rFonts w:eastAsia="SimSun" w:cs="Times New Roman"/>
                <w:szCs w:val="24"/>
                <w:lang w:eastAsia="ar-SA"/>
              </w:rPr>
              <w:t xml:space="preserve"> печати отчетов о прибыли</w:t>
            </w:r>
            <w:r>
              <w:rPr>
                <w:rFonts w:eastAsia="SimSun" w:cs="Times New Roman"/>
                <w:szCs w:val="24"/>
                <w:lang w:eastAsia="ar-SA"/>
              </w:rPr>
              <w:t>.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D380C7A" w14:textId="3F8CF485" w:rsidR="00CA3755" w:rsidRPr="00CA3755" w:rsidRDefault="005A3A75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9B33F5">
              <w:rPr>
                <w:rFonts w:eastAsia="SimSun" w:cs="Times New Roman"/>
                <w:szCs w:val="24"/>
                <w:lang w:eastAsia="ar-SA"/>
              </w:rPr>
              <w:t>Проведение тестов на создание отчетов</w:t>
            </w:r>
            <w:r>
              <w:rPr>
                <w:rFonts w:eastAsia="SimSun" w:cs="Times New Roman"/>
                <w:szCs w:val="24"/>
                <w:lang w:eastAsia="ar-SA"/>
              </w:rPr>
              <w:t xml:space="preserve"> о прибыли</w:t>
            </w:r>
            <w:r w:rsidRPr="009B33F5">
              <w:rPr>
                <w:rFonts w:eastAsia="SimSun" w:cs="Times New Roman"/>
                <w:szCs w:val="24"/>
                <w:lang w:eastAsia="ar-SA"/>
              </w:rPr>
              <w:t xml:space="preserve"> в</w:t>
            </w:r>
            <w:r>
              <w:rPr>
                <w:rFonts w:eastAsia="SimSun" w:cs="Times New Roman"/>
                <w:szCs w:val="24"/>
                <w:lang w:eastAsia="ar-SA"/>
              </w:rPr>
              <w:t xml:space="preserve"> окне отчетов</w:t>
            </w:r>
            <w:r w:rsidRPr="009B33F5">
              <w:rPr>
                <w:rFonts w:eastAsia="SimSun" w:cs="Times New Roman"/>
                <w:szCs w:val="24"/>
                <w:lang w:eastAsia="ar-SA"/>
              </w:rPr>
              <w:t>. Проверка правильности вывода и соответствия данных в отчетах.</w:t>
            </w:r>
          </w:p>
        </w:tc>
        <w:tc>
          <w:tcPr>
            <w:tcW w:w="3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438487" w14:textId="66E048DD" w:rsidR="00CA3755" w:rsidRPr="00CA3755" w:rsidRDefault="005A3A75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rPr>
                <w:rFonts w:eastAsia="SimSun" w:cs="Times New Roman"/>
                <w:szCs w:val="24"/>
                <w:lang w:eastAsia="ar-SA"/>
              </w:rPr>
              <w:t>О</w:t>
            </w:r>
            <w:r w:rsidRPr="009B33F5">
              <w:rPr>
                <w:rFonts w:eastAsia="SimSun" w:cs="Times New Roman"/>
                <w:szCs w:val="24"/>
                <w:lang w:eastAsia="ar-SA"/>
              </w:rPr>
              <w:t>тчет</w:t>
            </w:r>
            <w:r>
              <w:rPr>
                <w:rFonts w:eastAsia="SimSun" w:cs="Times New Roman"/>
                <w:szCs w:val="24"/>
                <w:lang w:eastAsia="ar-SA"/>
              </w:rPr>
              <w:t xml:space="preserve"> о прибыли</w:t>
            </w:r>
            <w:r w:rsidRPr="009B33F5">
              <w:rPr>
                <w:rFonts w:eastAsia="SimSun" w:cs="Times New Roman"/>
                <w:szCs w:val="24"/>
                <w:lang w:eastAsia="ar-SA"/>
              </w:rPr>
              <w:t xml:space="preserve"> генериру</w:t>
            </w:r>
            <w:r>
              <w:rPr>
                <w:rFonts w:eastAsia="SimSun" w:cs="Times New Roman"/>
                <w:szCs w:val="24"/>
                <w:lang w:eastAsia="ar-SA"/>
              </w:rPr>
              <w:t>е</w:t>
            </w:r>
            <w:r w:rsidRPr="009B33F5">
              <w:rPr>
                <w:rFonts w:eastAsia="SimSun" w:cs="Times New Roman"/>
                <w:szCs w:val="24"/>
                <w:lang w:eastAsia="ar-SA"/>
              </w:rPr>
              <w:t>тся корректно, содерж</w:t>
            </w:r>
            <w:r>
              <w:rPr>
                <w:rFonts w:eastAsia="SimSun" w:cs="Times New Roman"/>
                <w:szCs w:val="24"/>
                <w:lang w:eastAsia="ar-SA"/>
              </w:rPr>
              <w:t>ит</w:t>
            </w:r>
            <w:r w:rsidRPr="009B33F5">
              <w:rPr>
                <w:rFonts w:eastAsia="SimSun" w:cs="Times New Roman"/>
                <w:szCs w:val="24"/>
                <w:lang w:eastAsia="ar-SA"/>
              </w:rPr>
              <w:t xml:space="preserve"> правильные данные и соответству</w:t>
            </w:r>
            <w:r>
              <w:rPr>
                <w:rFonts w:eastAsia="SimSun" w:cs="Times New Roman"/>
                <w:szCs w:val="24"/>
                <w:lang w:eastAsia="ar-SA"/>
              </w:rPr>
              <w:t>е</w:t>
            </w:r>
            <w:r w:rsidRPr="009B33F5">
              <w:rPr>
                <w:rFonts w:eastAsia="SimSun" w:cs="Times New Roman"/>
                <w:szCs w:val="24"/>
                <w:lang w:eastAsia="ar-SA"/>
              </w:rPr>
              <w:t>т заданным параметрам.</w:t>
            </w:r>
          </w:p>
        </w:tc>
      </w:tr>
      <w:tr w:rsidR="00CA3755" w:rsidRPr="00CA3755" w14:paraId="581C7761" w14:textId="77777777" w:rsidTr="00E93AF7">
        <w:trPr>
          <w:jc w:val="center"/>
        </w:trPr>
        <w:tc>
          <w:tcPr>
            <w:tcW w:w="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EF08C7" w14:textId="77777777" w:rsidR="00CA3755" w:rsidRPr="00CA3755" w:rsidRDefault="00CA3755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CA3755">
              <w:rPr>
                <w:rFonts w:eastAsia="SimSun" w:cs="Times New Roman"/>
                <w:szCs w:val="24"/>
                <w:lang w:eastAsia="ar-SA"/>
              </w:rPr>
              <w:t>2.10</w:t>
            </w:r>
          </w:p>
        </w:tc>
        <w:tc>
          <w:tcPr>
            <w:tcW w:w="26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305BA4" w14:textId="77D10C3E" w:rsidR="00CA3755" w:rsidRPr="00CA3755" w:rsidRDefault="009B33F5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ascii="Calibri" w:eastAsia="Calibri" w:hAnsi="Calibri" w:cs="Arial"/>
                <w:szCs w:val="24"/>
                <w:lang w:eastAsia="en-US"/>
              </w:rPr>
            </w:pPr>
            <w:r w:rsidRPr="009B33F5">
              <w:rPr>
                <w:rFonts w:eastAsia="SimSun" w:cs="Times New Roman"/>
                <w:szCs w:val="24"/>
                <w:lang w:eastAsia="ar-SA"/>
              </w:rPr>
              <w:t xml:space="preserve">Функция </w:t>
            </w:r>
            <w:r w:rsidR="005A3A75">
              <w:rPr>
                <w:rFonts w:eastAsia="SimSun" w:cs="Times New Roman"/>
                <w:szCs w:val="24"/>
                <w:lang w:eastAsia="ar-SA"/>
              </w:rPr>
              <w:t>изменения цены и себестоимости товаров</w:t>
            </w:r>
            <w:r>
              <w:rPr>
                <w:rFonts w:eastAsia="SimSun" w:cs="Times New Roman"/>
                <w:szCs w:val="24"/>
                <w:lang w:eastAsia="ar-SA"/>
              </w:rPr>
              <w:t>.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384F89" w14:textId="3E0F475C" w:rsidR="00CA3755" w:rsidRPr="00CA3755" w:rsidRDefault="009B33F5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9B33F5">
              <w:rPr>
                <w:rFonts w:eastAsia="SimSun" w:cs="Times New Roman"/>
                <w:szCs w:val="24"/>
                <w:lang w:eastAsia="ar-SA"/>
              </w:rPr>
              <w:t xml:space="preserve">Тестирование </w:t>
            </w:r>
            <w:r w:rsidR="005A3A75">
              <w:rPr>
                <w:rFonts w:eastAsia="SimSun" w:cs="Times New Roman"/>
                <w:szCs w:val="24"/>
                <w:lang w:eastAsia="ar-SA"/>
              </w:rPr>
              <w:t>функции изменения цены и себестоимости товаров, обновления цен и себестоимостей в базе данных, а также использования обновленных данных при покупке.</w:t>
            </w:r>
          </w:p>
        </w:tc>
        <w:tc>
          <w:tcPr>
            <w:tcW w:w="3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501402" w14:textId="4E6BE5BE" w:rsidR="00CA3755" w:rsidRPr="00CA3755" w:rsidRDefault="0038145E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rPr>
                <w:rFonts w:eastAsia="SimSun" w:cs="Times New Roman"/>
                <w:szCs w:val="24"/>
                <w:lang w:eastAsia="ar-SA"/>
              </w:rPr>
              <w:t>Цены и себестоимость товаров обновляются, обновленные данные используются при продаже товаров.</w:t>
            </w:r>
          </w:p>
        </w:tc>
      </w:tr>
      <w:tr w:rsidR="00CA3755" w:rsidRPr="00CA3755" w14:paraId="69CCAA1D" w14:textId="77777777" w:rsidTr="00E93AF7">
        <w:trPr>
          <w:jc w:val="center"/>
        </w:trPr>
        <w:tc>
          <w:tcPr>
            <w:tcW w:w="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71C983B" w14:textId="77777777" w:rsidR="00CA3755" w:rsidRPr="00CA3755" w:rsidRDefault="00CA3755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CA3755">
              <w:rPr>
                <w:rFonts w:eastAsia="SimSun" w:cs="Times New Roman"/>
                <w:szCs w:val="24"/>
                <w:lang w:eastAsia="ar-SA"/>
              </w:rPr>
              <w:t>2.11</w:t>
            </w:r>
          </w:p>
        </w:tc>
        <w:tc>
          <w:tcPr>
            <w:tcW w:w="26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090105" w14:textId="32E83FCA" w:rsidR="00CA3755" w:rsidRPr="00CA3755" w:rsidRDefault="009B33F5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9B33F5">
              <w:rPr>
                <w:rFonts w:eastAsia="SimSun" w:cs="Times New Roman"/>
                <w:szCs w:val="24"/>
                <w:lang w:eastAsia="ar-SA"/>
              </w:rPr>
              <w:t>Функция</w:t>
            </w:r>
            <w:r w:rsidR="0038145E">
              <w:rPr>
                <w:rFonts w:eastAsia="SimSun" w:cs="Times New Roman"/>
                <w:szCs w:val="24"/>
                <w:lang w:eastAsia="ar-SA"/>
              </w:rPr>
              <w:t xml:space="preserve"> обновления товаров при поставке</w:t>
            </w:r>
            <w:r>
              <w:rPr>
                <w:rFonts w:eastAsia="SimSun" w:cs="Times New Roman"/>
                <w:szCs w:val="24"/>
                <w:lang w:eastAsia="ar-SA"/>
              </w:rPr>
              <w:t>.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792B1C" w14:textId="56C1F204" w:rsidR="00CA3755" w:rsidRPr="00CA3755" w:rsidRDefault="009B33F5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9B33F5">
              <w:rPr>
                <w:rFonts w:eastAsia="SimSun" w:cs="Times New Roman"/>
                <w:szCs w:val="24"/>
                <w:lang w:eastAsia="ar-SA"/>
              </w:rPr>
              <w:t xml:space="preserve">Тестирование </w:t>
            </w:r>
            <w:r w:rsidR="0038145E">
              <w:rPr>
                <w:rFonts w:eastAsia="SimSun" w:cs="Times New Roman"/>
                <w:szCs w:val="24"/>
                <w:lang w:eastAsia="ar-SA"/>
              </w:rPr>
              <w:t>функции обновления количества товаров при поставе, суммирования имеющегося количества товаров на складе и количества по поставке.</w:t>
            </w:r>
          </w:p>
        </w:tc>
        <w:tc>
          <w:tcPr>
            <w:tcW w:w="3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778241" w14:textId="61684021" w:rsidR="00CA3755" w:rsidRPr="00CA3755" w:rsidRDefault="0038145E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ascii="Calibri" w:eastAsia="SimSun" w:hAnsi="Calibri" w:cs="Arial"/>
                <w:szCs w:val="24"/>
                <w:lang w:eastAsia="ar-SA"/>
              </w:rPr>
            </w:pPr>
            <w:r>
              <w:rPr>
                <w:rFonts w:eastAsia="SimSun" w:cs="Times New Roman"/>
                <w:szCs w:val="24"/>
                <w:lang w:eastAsia="ar-SA"/>
              </w:rPr>
              <w:t>Количество товаров обновляется, имеющееся на складе количество товаров суммируется с тем, что было внесено в систему при поставке.</w:t>
            </w:r>
          </w:p>
        </w:tc>
      </w:tr>
      <w:tr w:rsidR="00661B42" w:rsidRPr="00CA3755" w14:paraId="20F8B0E7" w14:textId="77777777" w:rsidTr="00E93AF7">
        <w:trPr>
          <w:jc w:val="center"/>
        </w:trPr>
        <w:tc>
          <w:tcPr>
            <w:tcW w:w="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4CC1C0A" w14:textId="3E7588B9" w:rsidR="00661B42" w:rsidRPr="00CA3755" w:rsidRDefault="001F31FB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rPr>
                <w:rFonts w:eastAsia="SimSun" w:cs="Times New Roman"/>
                <w:szCs w:val="24"/>
                <w:lang w:eastAsia="ar-SA"/>
              </w:rPr>
              <w:t>3</w:t>
            </w:r>
          </w:p>
        </w:tc>
        <w:tc>
          <w:tcPr>
            <w:tcW w:w="26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5CA9AB" w14:textId="232D64F9" w:rsidR="00661B42" w:rsidRPr="009B33F5" w:rsidRDefault="00661B42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661B42">
              <w:rPr>
                <w:rFonts w:eastAsia="SimSun" w:cs="Times New Roman"/>
                <w:szCs w:val="24"/>
                <w:lang w:eastAsia="ar-SA"/>
              </w:rPr>
              <w:t>Проверка производительности пр</w:t>
            </w:r>
            <w:r>
              <w:rPr>
                <w:rFonts w:eastAsia="SimSun" w:cs="Times New Roman"/>
                <w:szCs w:val="24"/>
                <w:lang w:eastAsia="ar-SA"/>
              </w:rPr>
              <w:t>иложения.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E5A62A" w14:textId="749DD8A2" w:rsidR="00661B42" w:rsidRPr="009B33F5" w:rsidRDefault="00661B42" w:rsidP="00661B42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661B42">
              <w:rPr>
                <w:rFonts w:eastAsia="SimSun" w:cs="Times New Roman"/>
                <w:szCs w:val="24"/>
                <w:lang w:eastAsia="ar-SA"/>
              </w:rPr>
              <w:t xml:space="preserve">Оценка времени отклика программы при выполнении операций с базой </w:t>
            </w:r>
            <w:r w:rsidRPr="00661B42">
              <w:rPr>
                <w:rFonts w:eastAsia="SimSun" w:cs="Times New Roman"/>
                <w:szCs w:val="24"/>
                <w:lang w:eastAsia="ar-SA"/>
              </w:rPr>
              <w:lastRenderedPageBreak/>
              <w:t xml:space="preserve">данных (добавление </w:t>
            </w:r>
            <w:r w:rsidR="0038145E">
              <w:rPr>
                <w:rFonts w:eastAsia="SimSun" w:cs="Times New Roman"/>
                <w:szCs w:val="24"/>
                <w:lang w:eastAsia="ar-SA"/>
              </w:rPr>
              <w:t>поставки</w:t>
            </w:r>
            <w:r w:rsidRPr="00661B42">
              <w:rPr>
                <w:rFonts w:eastAsia="SimSun" w:cs="Times New Roman"/>
                <w:szCs w:val="24"/>
                <w:lang w:eastAsia="ar-SA"/>
              </w:rPr>
              <w:t xml:space="preserve">, </w:t>
            </w:r>
            <w:r w:rsidR="0038145E">
              <w:rPr>
                <w:rFonts w:eastAsia="SimSun" w:cs="Times New Roman"/>
                <w:szCs w:val="24"/>
                <w:lang w:eastAsia="ar-SA"/>
              </w:rPr>
              <w:t>вывод отчетов</w:t>
            </w:r>
            <w:r w:rsidRPr="00661B42">
              <w:rPr>
                <w:rFonts w:eastAsia="SimSun" w:cs="Times New Roman"/>
                <w:szCs w:val="24"/>
                <w:lang w:eastAsia="ar-SA"/>
              </w:rPr>
              <w:t>).</w:t>
            </w:r>
          </w:p>
        </w:tc>
        <w:tc>
          <w:tcPr>
            <w:tcW w:w="3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247711" w14:textId="3F2E7D8E" w:rsidR="00661B42" w:rsidRPr="009B33F5" w:rsidRDefault="00661B42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661B42">
              <w:rPr>
                <w:rFonts w:eastAsia="SimSun" w:cs="Times New Roman"/>
                <w:szCs w:val="24"/>
                <w:lang w:eastAsia="ar-SA"/>
              </w:rPr>
              <w:lastRenderedPageBreak/>
              <w:t>Пр</w:t>
            </w:r>
            <w:r>
              <w:rPr>
                <w:rFonts w:eastAsia="SimSun" w:cs="Times New Roman"/>
                <w:szCs w:val="24"/>
                <w:lang w:eastAsia="ar-SA"/>
              </w:rPr>
              <w:t>иложение</w:t>
            </w:r>
            <w:r w:rsidRPr="00661B42">
              <w:rPr>
                <w:rFonts w:eastAsia="SimSun" w:cs="Times New Roman"/>
                <w:szCs w:val="24"/>
                <w:lang w:eastAsia="ar-SA"/>
              </w:rPr>
              <w:t xml:space="preserve"> должн</w:t>
            </w:r>
            <w:r w:rsidR="0038145E">
              <w:rPr>
                <w:rFonts w:eastAsia="SimSun" w:cs="Times New Roman"/>
                <w:szCs w:val="24"/>
                <w:lang w:eastAsia="ar-SA"/>
              </w:rPr>
              <w:t>о</w:t>
            </w:r>
            <w:r w:rsidRPr="00661B42">
              <w:rPr>
                <w:rFonts w:eastAsia="SimSun" w:cs="Times New Roman"/>
                <w:szCs w:val="24"/>
                <w:lang w:eastAsia="ar-SA"/>
              </w:rPr>
              <w:t xml:space="preserve"> обеспечивать выполнение операций без существенных задержек, а также </w:t>
            </w:r>
            <w:r w:rsidRPr="00661B42">
              <w:rPr>
                <w:rFonts w:eastAsia="SimSun" w:cs="Times New Roman"/>
                <w:szCs w:val="24"/>
                <w:lang w:eastAsia="ar-SA"/>
              </w:rPr>
              <w:lastRenderedPageBreak/>
              <w:t>корректно работать при большом объеме данных.</w:t>
            </w:r>
          </w:p>
        </w:tc>
      </w:tr>
      <w:tr w:rsidR="00661B42" w:rsidRPr="00CA3755" w14:paraId="26656893" w14:textId="77777777" w:rsidTr="00E93AF7">
        <w:trPr>
          <w:jc w:val="center"/>
        </w:trPr>
        <w:tc>
          <w:tcPr>
            <w:tcW w:w="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75C7C3" w14:textId="44344537" w:rsidR="00661B42" w:rsidRPr="00CA3755" w:rsidRDefault="001F31FB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rPr>
                <w:rFonts w:eastAsia="SimSun" w:cs="Times New Roman"/>
                <w:szCs w:val="24"/>
                <w:lang w:eastAsia="ar-SA"/>
              </w:rPr>
              <w:lastRenderedPageBreak/>
              <w:t>4</w:t>
            </w:r>
          </w:p>
        </w:tc>
        <w:tc>
          <w:tcPr>
            <w:tcW w:w="26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E7D7296" w14:textId="3FC52E30" w:rsidR="00661B42" w:rsidRPr="009B33F5" w:rsidRDefault="00661B42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661B42">
              <w:rPr>
                <w:rFonts w:eastAsia="SimSun" w:cs="Times New Roman"/>
                <w:szCs w:val="24"/>
                <w:lang w:eastAsia="ar-SA"/>
              </w:rPr>
              <w:t>Проверка интерфейса пользователя</w:t>
            </w:r>
            <w:r>
              <w:rPr>
                <w:rFonts w:eastAsia="SimSun" w:cs="Times New Roman"/>
                <w:szCs w:val="24"/>
                <w:lang w:eastAsia="ar-SA"/>
              </w:rPr>
              <w:t>.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A1A9CE" w14:textId="3A34D21F" w:rsidR="00661B42" w:rsidRPr="009B33F5" w:rsidRDefault="00661B42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661B42">
              <w:rPr>
                <w:rFonts w:eastAsia="SimSun" w:cs="Times New Roman"/>
                <w:szCs w:val="24"/>
                <w:lang w:eastAsia="ar-SA"/>
              </w:rPr>
              <w:t>Тестирование интерфейса программы на удобство и эргономичность. Проверка, доступност</w:t>
            </w:r>
            <w:r w:rsidR="0038145E">
              <w:rPr>
                <w:rFonts w:eastAsia="SimSun" w:cs="Times New Roman"/>
                <w:szCs w:val="24"/>
                <w:lang w:eastAsia="ar-SA"/>
              </w:rPr>
              <w:t>и</w:t>
            </w:r>
            <w:r w:rsidRPr="00661B42">
              <w:rPr>
                <w:rFonts w:eastAsia="SimSun" w:cs="Times New Roman"/>
                <w:szCs w:val="24"/>
                <w:lang w:eastAsia="ar-SA"/>
              </w:rPr>
              <w:t xml:space="preserve"> всех функций и правильность отображения информации.</w:t>
            </w:r>
          </w:p>
        </w:tc>
        <w:tc>
          <w:tcPr>
            <w:tcW w:w="3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FBF7FC" w14:textId="78DD7F28" w:rsidR="00661B42" w:rsidRPr="009B33F5" w:rsidRDefault="00661B42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661B42">
              <w:rPr>
                <w:rFonts w:eastAsia="SimSun" w:cs="Times New Roman"/>
                <w:szCs w:val="24"/>
                <w:lang w:eastAsia="ar-SA"/>
              </w:rPr>
              <w:t xml:space="preserve">Интерфейс </w:t>
            </w:r>
            <w:r>
              <w:rPr>
                <w:rFonts w:eastAsia="SimSun" w:cs="Times New Roman"/>
                <w:szCs w:val="24"/>
                <w:lang w:eastAsia="ar-SA"/>
              </w:rPr>
              <w:t>приложения</w:t>
            </w:r>
            <w:r w:rsidRPr="00661B42">
              <w:rPr>
                <w:rFonts w:eastAsia="SimSun" w:cs="Times New Roman"/>
                <w:szCs w:val="24"/>
                <w:lang w:eastAsia="ar-SA"/>
              </w:rPr>
              <w:t xml:space="preserve"> интуитивно понятен, все элементы отображаются корректно, а доступ к функционалу прост и удобен.</w:t>
            </w:r>
          </w:p>
        </w:tc>
      </w:tr>
      <w:tr w:rsidR="00661B42" w:rsidRPr="00CA3755" w14:paraId="7D0ACBB3" w14:textId="77777777" w:rsidTr="00E93AF7">
        <w:trPr>
          <w:jc w:val="center"/>
        </w:trPr>
        <w:tc>
          <w:tcPr>
            <w:tcW w:w="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A9F073" w14:textId="32AAECEB" w:rsidR="00661B42" w:rsidRPr="00CA3755" w:rsidRDefault="001F31FB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rPr>
                <w:rFonts w:eastAsia="SimSun" w:cs="Times New Roman"/>
                <w:szCs w:val="24"/>
                <w:lang w:eastAsia="ar-SA"/>
              </w:rPr>
              <w:t>5</w:t>
            </w:r>
          </w:p>
        </w:tc>
        <w:tc>
          <w:tcPr>
            <w:tcW w:w="26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C7A3B46" w14:textId="32BDDF72" w:rsidR="00661B42" w:rsidRPr="009B33F5" w:rsidRDefault="00661B42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661B42">
              <w:rPr>
                <w:rFonts w:eastAsia="SimSun" w:cs="Times New Roman"/>
                <w:szCs w:val="24"/>
                <w:lang w:eastAsia="ar-SA"/>
              </w:rPr>
              <w:t>Проверка совместимости пр</w:t>
            </w:r>
            <w:r>
              <w:rPr>
                <w:rFonts w:eastAsia="SimSun" w:cs="Times New Roman"/>
                <w:szCs w:val="24"/>
                <w:lang w:eastAsia="ar-SA"/>
              </w:rPr>
              <w:t>иложения.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840E1EB" w14:textId="1A373AA3" w:rsidR="00661B42" w:rsidRPr="009B33F5" w:rsidRDefault="00661B42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661B42">
              <w:rPr>
                <w:rFonts w:eastAsia="SimSun" w:cs="Times New Roman"/>
                <w:szCs w:val="24"/>
                <w:lang w:eastAsia="ar-SA"/>
              </w:rPr>
              <w:t xml:space="preserve">Тестирование на различных устройствах с различными версиями </w:t>
            </w:r>
            <w:r w:rsidR="0038145E">
              <w:rPr>
                <w:rFonts w:eastAsia="SimSun" w:cs="Times New Roman"/>
                <w:szCs w:val="24"/>
                <w:lang w:val="en-US" w:eastAsia="ar-SA"/>
              </w:rPr>
              <w:t>Windows</w:t>
            </w:r>
            <w:r w:rsidRPr="00661B42">
              <w:rPr>
                <w:rFonts w:eastAsia="SimSun" w:cs="Times New Roman"/>
                <w:szCs w:val="24"/>
                <w:lang w:eastAsia="ar-SA"/>
              </w:rPr>
              <w:t>. Проверка на совместимость с разными версиями операционных систем и конфигурациями устройств.</w:t>
            </w:r>
          </w:p>
        </w:tc>
        <w:tc>
          <w:tcPr>
            <w:tcW w:w="3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27C704" w14:textId="75EB327B" w:rsidR="00661B42" w:rsidRPr="009B33F5" w:rsidRDefault="00661B42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661B42">
              <w:rPr>
                <w:rFonts w:eastAsia="SimSun" w:cs="Times New Roman"/>
                <w:szCs w:val="24"/>
                <w:lang w:eastAsia="ar-SA"/>
              </w:rPr>
              <w:t xml:space="preserve">Программа корректно работает на разных устройствах с различными версиями операционной системы, </w:t>
            </w:r>
            <w:r w:rsidR="0038145E">
              <w:rPr>
                <w:rFonts w:eastAsia="SimSun" w:cs="Times New Roman"/>
                <w:szCs w:val="24"/>
                <w:lang w:eastAsia="ar-SA"/>
              </w:rPr>
              <w:t>перебоев в системе не обнаружено</w:t>
            </w:r>
            <w:r w:rsidRPr="00661B42">
              <w:rPr>
                <w:rFonts w:eastAsia="SimSun" w:cs="Times New Roman"/>
                <w:szCs w:val="24"/>
                <w:lang w:eastAsia="ar-SA"/>
              </w:rPr>
              <w:t>.</w:t>
            </w:r>
          </w:p>
        </w:tc>
      </w:tr>
      <w:tr w:rsidR="00CA3755" w:rsidRPr="00CA3755" w14:paraId="2AC0C7C9" w14:textId="77777777" w:rsidTr="00E93AF7">
        <w:trPr>
          <w:jc w:val="center"/>
        </w:trPr>
        <w:tc>
          <w:tcPr>
            <w:tcW w:w="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56FAB2" w14:textId="29584F9C" w:rsidR="00CA3755" w:rsidRPr="00CA3755" w:rsidRDefault="001F31FB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rPr>
                <w:rFonts w:eastAsia="SimSun" w:cs="Times New Roman"/>
                <w:szCs w:val="24"/>
                <w:lang w:eastAsia="ar-SA"/>
              </w:rPr>
              <w:t>6</w:t>
            </w:r>
          </w:p>
        </w:tc>
        <w:tc>
          <w:tcPr>
            <w:tcW w:w="26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FDC822A" w14:textId="77777777" w:rsidR="00CA3755" w:rsidRPr="00CA3755" w:rsidRDefault="00CA3755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CA3755">
              <w:rPr>
                <w:rFonts w:eastAsia="SimSun" w:cs="Times New Roman"/>
                <w:szCs w:val="24"/>
                <w:lang w:eastAsia="ar-SA"/>
              </w:rPr>
              <w:t>Проверка работоспособности итоговой версии приложения Заказчиком.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97A56B5" w14:textId="06E9A102" w:rsidR="00CA3755" w:rsidRPr="00CA3755" w:rsidRDefault="00CA3755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CA3755">
              <w:rPr>
                <w:rFonts w:eastAsia="SimSun" w:cs="Times New Roman"/>
                <w:szCs w:val="24"/>
                <w:lang w:eastAsia="ar-SA"/>
              </w:rPr>
              <w:t>1) Приложение должно выполнять все функции, запланированные Заказчик</w:t>
            </w:r>
            <w:r w:rsidR="0038145E">
              <w:rPr>
                <w:rFonts w:eastAsia="SimSun" w:cs="Times New Roman"/>
                <w:szCs w:val="24"/>
                <w:lang w:eastAsia="ar-SA"/>
              </w:rPr>
              <w:t>ом</w:t>
            </w:r>
            <w:r w:rsidRPr="00CA3755">
              <w:rPr>
                <w:rFonts w:eastAsia="SimSun" w:cs="Times New Roman"/>
                <w:szCs w:val="24"/>
                <w:lang w:eastAsia="ar-SA"/>
              </w:rPr>
              <w:t xml:space="preserve">. </w:t>
            </w:r>
          </w:p>
          <w:p w14:paraId="255D223E" w14:textId="77777777" w:rsidR="00CA3755" w:rsidRPr="00CA3755" w:rsidRDefault="00CA3755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CA3755">
              <w:rPr>
                <w:rFonts w:eastAsia="SimSun" w:cs="Times New Roman"/>
                <w:szCs w:val="24"/>
                <w:lang w:eastAsia="ar-SA"/>
              </w:rPr>
              <w:t xml:space="preserve">2) Все параметры приложения должны проходить проверки, описанные в таблице 1. </w:t>
            </w:r>
          </w:p>
          <w:p w14:paraId="00F758C1" w14:textId="77777777" w:rsidR="00CA3755" w:rsidRPr="00CA3755" w:rsidRDefault="00CA3755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CA3755">
              <w:rPr>
                <w:rFonts w:eastAsia="SimSun" w:cs="Times New Roman"/>
                <w:szCs w:val="24"/>
                <w:lang w:eastAsia="ar-SA"/>
              </w:rPr>
              <w:t xml:space="preserve">3) Решение о работоспособности приложения также выдвигает Заказчик. </w:t>
            </w:r>
          </w:p>
        </w:tc>
        <w:tc>
          <w:tcPr>
            <w:tcW w:w="3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148861" w14:textId="71FFE94A" w:rsidR="00CA3755" w:rsidRPr="00CA3755" w:rsidRDefault="00CA3755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ascii="Calibri" w:eastAsia="SimSun" w:hAnsi="Calibri" w:cs="Arial"/>
                <w:szCs w:val="24"/>
                <w:lang w:eastAsia="ar-SA"/>
              </w:rPr>
            </w:pPr>
            <w:r w:rsidRPr="00CA3755">
              <w:rPr>
                <w:rFonts w:eastAsia="SimSun" w:cs="Times New Roman"/>
                <w:szCs w:val="24"/>
                <w:lang w:eastAsia="ar-SA"/>
              </w:rPr>
              <w:t>Заказчик протестировал приложение, ошибок при тестировании не в</w:t>
            </w:r>
            <w:r w:rsidR="0038145E">
              <w:rPr>
                <w:rFonts w:eastAsia="SimSun" w:cs="Times New Roman"/>
                <w:szCs w:val="24"/>
                <w:lang w:eastAsia="ar-SA"/>
              </w:rPr>
              <w:t>ыявлено</w:t>
            </w:r>
            <w:r w:rsidRPr="00CA3755">
              <w:rPr>
                <w:rFonts w:eastAsia="SimSun" w:cs="Times New Roman"/>
                <w:szCs w:val="24"/>
                <w:lang w:eastAsia="ar-SA"/>
              </w:rPr>
              <w:t>. Все запланированные функции в приложении работают исправно, удовлетворяют требованиям.</w:t>
            </w:r>
          </w:p>
        </w:tc>
      </w:tr>
    </w:tbl>
    <w:p w14:paraId="33EDD5BA" w14:textId="77777777" w:rsidR="00CA3755" w:rsidRPr="00056B18" w:rsidRDefault="00CA3755" w:rsidP="00056B18">
      <w:pPr>
        <w:rPr>
          <w:rFonts w:eastAsia="Times New Roman" w:cs="Times New Roman"/>
          <w:szCs w:val="24"/>
        </w:rPr>
      </w:pPr>
    </w:p>
    <w:p w14:paraId="5A908CB3" w14:textId="44A09275" w:rsidR="00A66093" w:rsidRPr="0076615D" w:rsidRDefault="00A66093" w:rsidP="00A66093">
      <w:pPr>
        <w:pStyle w:val="1"/>
        <w:rPr>
          <w:szCs w:val="24"/>
        </w:rPr>
      </w:pPr>
      <w:bookmarkStart w:id="69" w:name="_Toc105781180"/>
      <w:bookmarkStart w:id="70" w:name="_Toc137101215"/>
      <w:bookmarkStart w:id="71" w:name="_Toc137508946"/>
      <w:bookmarkStart w:id="72" w:name="_Toc137511394"/>
      <w:bookmarkStart w:id="73" w:name="_Toc137511847"/>
      <w:bookmarkEnd w:id="67"/>
      <w:bookmarkEnd w:id="68"/>
      <w:r w:rsidRPr="0076615D">
        <w:rPr>
          <w:szCs w:val="24"/>
        </w:rPr>
        <w:lastRenderedPageBreak/>
        <w:t>Требования по испытаниям программных средств</w:t>
      </w:r>
      <w:bookmarkEnd w:id="69"/>
      <w:bookmarkEnd w:id="70"/>
      <w:bookmarkEnd w:id="71"/>
      <w:bookmarkEnd w:id="72"/>
      <w:bookmarkEnd w:id="73"/>
    </w:p>
    <w:p w14:paraId="1A9A616D" w14:textId="77777777" w:rsidR="00CA3755" w:rsidRPr="0056379A" w:rsidRDefault="00CA3755" w:rsidP="00CA3755">
      <w:bookmarkStart w:id="74" w:name="_Toc88291156"/>
      <w:bookmarkStart w:id="75" w:name="_Toc105781181"/>
      <w:bookmarkStart w:id="76" w:name="_Toc137101216"/>
      <w:r w:rsidRPr="0056379A">
        <w:t xml:space="preserve">Испытания программных средств </w:t>
      </w:r>
      <w:r>
        <w:t xml:space="preserve">Приложения </w:t>
      </w:r>
      <w:r w:rsidRPr="0056379A">
        <w:t xml:space="preserve">проводятся в процессе функционального тестирования </w:t>
      </w:r>
      <w:r>
        <w:t>Приложения</w:t>
      </w:r>
      <w:r w:rsidRPr="0056379A">
        <w:t xml:space="preserve"> и е</w:t>
      </w:r>
      <w:r>
        <w:t>го</w:t>
      </w:r>
      <w:r w:rsidRPr="0056379A">
        <w:t xml:space="preserve"> нагрузочного тестирования (п. 5).</w:t>
      </w:r>
    </w:p>
    <w:p w14:paraId="2F984BC5" w14:textId="77777777" w:rsidR="00CA3755" w:rsidRPr="0056379A" w:rsidRDefault="00CA3755" w:rsidP="00CA3755">
      <w:r w:rsidRPr="0056379A">
        <w:t xml:space="preserve">Других требований по испытаниям программных средств </w:t>
      </w:r>
      <w:r>
        <w:t xml:space="preserve">Приложения </w:t>
      </w:r>
      <w:r w:rsidRPr="0056379A">
        <w:t>не предъявляется.</w:t>
      </w:r>
    </w:p>
    <w:p w14:paraId="009F8EC0" w14:textId="77777777" w:rsidR="00CA3755" w:rsidRPr="0056379A" w:rsidRDefault="00CA3755" w:rsidP="00CA3755">
      <w:pPr>
        <w:ind w:firstLine="360"/>
      </w:pPr>
    </w:p>
    <w:p w14:paraId="724A5909" w14:textId="77777777" w:rsidR="00A66093" w:rsidRPr="0076615D" w:rsidRDefault="00A66093" w:rsidP="00A66093">
      <w:pPr>
        <w:pStyle w:val="1"/>
        <w:rPr>
          <w:szCs w:val="24"/>
        </w:rPr>
      </w:pPr>
      <w:bookmarkStart w:id="77" w:name="_Toc137508947"/>
      <w:bookmarkStart w:id="78" w:name="_Toc137511395"/>
      <w:bookmarkStart w:id="79" w:name="_Toc137511848"/>
      <w:r w:rsidRPr="0076615D">
        <w:rPr>
          <w:szCs w:val="24"/>
        </w:rPr>
        <w:lastRenderedPageBreak/>
        <w:t>Перечень работ, проводимых после завершения испытаний</w:t>
      </w:r>
      <w:bookmarkEnd w:id="74"/>
      <w:bookmarkEnd w:id="75"/>
      <w:bookmarkEnd w:id="76"/>
      <w:bookmarkEnd w:id="77"/>
      <w:bookmarkEnd w:id="78"/>
      <w:bookmarkEnd w:id="79"/>
    </w:p>
    <w:p w14:paraId="7DA254F9" w14:textId="77777777" w:rsidR="00CA3755" w:rsidRPr="0056379A" w:rsidRDefault="00CA3755" w:rsidP="00CA3755">
      <w:r w:rsidRPr="0056379A">
        <w:t xml:space="preserve">По результатам испытаний делается заключение о соответствии </w:t>
      </w:r>
      <w:r>
        <w:t>Приложения</w:t>
      </w:r>
      <w:r w:rsidRPr="0056379A">
        <w:t xml:space="preserve"> требованиям </w:t>
      </w:r>
      <w:r>
        <w:t>технического задания</w:t>
      </w:r>
      <w:r w:rsidRPr="0056379A">
        <w:t xml:space="preserve"> и возможности оформления акта сдачи </w:t>
      </w:r>
      <w:r>
        <w:t>Приложения</w:t>
      </w:r>
      <w:r w:rsidRPr="0056379A">
        <w:t xml:space="preserve"> в опытную эксплуатацию. При этом производится (при необходимости) доработка программных средств и документации. </w:t>
      </w:r>
    </w:p>
    <w:p w14:paraId="76F2D670" w14:textId="47DA3BFA" w:rsidR="005E2686" w:rsidRPr="0076615D" w:rsidRDefault="005E2686">
      <w:pPr>
        <w:spacing w:before="0" w:after="200" w:line="276" w:lineRule="auto"/>
        <w:ind w:firstLine="0"/>
        <w:contextualSpacing w:val="0"/>
        <w:jc w:val="left"/>
        <w:rPr>
          <w:rFonts w:eastAsia="Times New Roman" w:cs="Times New Roman"/>
          <w:szCs w:val="24"/>
          <w:lang w:eastAsia="en-US" w:bidi="en-US"/>
        </w:rPr>
      </w:pPr>
      <w:r w:rsidRPr="0076615D">
        <w:rPr>
          <w:szCs w:val="24"/>
        </w:rPr>
        <w:br w:type="page"/>
      </w:r>
    </w:p>
    <w:p w14:paraId="0E04AB48" w14:textId="77777777" w:rsidR="00A66093" w:rsidRPr="0076615D" w:rsidRDefault="00A66093" w:rsidP="00A66093">
      <w:pPr>
        <w:pStyle w:val="1"/>
        <w:rPr>
          <w:szCs w:val="24"/>
          <w:lang w:eastAsia="en-US" w:bidi="en-US"/>
        </w:rPr>
      </w:pPr>
      <w:bookmarkStart w:id="80" w:name="_Toc105781182"/>
      <w:bookmarkStart w:id="81" w:name="_Toc137101217"/>
      <w:bookmarkStart w:id="82" w:name="_Toc137508948"/>
      <w:bookmarkStart w:id="83" w:name="_Toc137511396"/>
      <w:bookmarkStart w:id="84" w:name="_Toc137511849"/>
      <w:r w:rsidRPr="0076615D">
        <w:rPr>
          <w:szCs w:val="24"/>
          <w:lang w:eastAsia="en-US" w:bidi="en-US"/>
        </w:rPr>
        <w:lastRenderedPageBreak/>
        <w:t>Условия и порядок проведения испытаний</w:t>
      </w:r>
      <w:bookmarkEnd w:id="80"/>
      <w:bookmarkEnd w:id="81"/>
      <w:bookmarkEnd w:id="82"/>
      <w:bookmarkEnd w:id="83"/>
      <w:bookmarkEnd w:id="84"/>
    </w:p>
    <w:p w14:paraId="603512A8" w14:textId="77777777" w:rsidR="00CA3755" w:rsidRPr="0056379A" w:rsidRDefault="00CA3755" w:rsidP="00CA3755">
      <w:r w:rsidRPr="0056379A">
        <w:t xml:space="preserve">Испытания </w:t>
      </w:r>
      <w:r>
        <w:t>П</w:t>
      </w:r>
      <w:r w:rsidRPr="0056379A">
        <w:t>р</w:t>
      </w:r>
      <w:r>
        <w:t xml:space="preserve">иложения </w:t>
      </w:r>
      <w:r w:rsidRPr="0056379A">
        <w:t>должны проводиться на целевом оборудовании Заказчика, колледжа Вя</w:t>
      </w:r>
      <w:r>
        <w:t>тского государственного университета</w:t>
      </w:r>
      <w:r w:rsidRPr="0056379A">
        <w:t xml:space="preserve">, либо на оборудовании Исполнителя. Оборудование должно соответствовать минимальным требованиям той конфигурации, которая запланирована для начального развёртывания системы, </w:t>
      </w:r>
      <w:bookmarkStart w:id="85" w:name="OLE_LINK15"/>
      <w:bookmarkStart w:id="86" w:name="OLE_LINK14"/>
      <w:r w:rsidRPr="0056379A">
        <w:t xml:space="preserve">и указана в </w:t>
      </w:r>
      <w:r>
        <w:t>т</w:t>
      </w:r>
      <w:r w:rsidRPr="0056379A">
        <w:t>ехническом задани</w:t>
      </w:r>
      <w:bookmarkEnd w:id="85"/>
      <w:bookmarkEnd w:id="86"/>
      <w:r w:rsidRPr="0056379A">
        <w:t>и.</w:t>
      </w:r>
    </w:p>
    <w:p w14:paraId="6F19A759" w14:textId="77777777" w:rsidR="00CA3755" w:rsidRPr="0056379A" w:rsidRDefault="00CA3755" w:rsidP="00CA3755">
      <w:r w:rsidRPr="0056379A">
        <w:t xml:space="preserve">Во время испытаний проводится полное функциональное тестирование, согласно требованиям, указанным в </w:t>
      </w:r>
      <w:r>
        <w:t>т</w:t>
      </w:r>
      <w:r w:rsidRPr="0056379A">
        <w:t>ехническом задании.</w:t>
      </w:r>
    </w:p>
    <w:p w14:paraId="1A3BCCA0" w14:textId="77777777" w:rsidR="005E2686" w:rsidRPr="0076615D" w:rsidRDefault="005E2686" w:rsidP="005E2686">
      <w:pPr>
        <w:pStyle w:val="afc"/>
        <w:rPr>
          <w:sz w:val="24"/>
        </w:rPr>
      </w:pPr>
    </w:p>
    <w:p w14:paraId="65AF292D" w14:textId="77777777" w:rsidR="005E2686" w:rsidRPr="0076615D" w:rsidRDefault="005E2686" w:rsidP="004652AF">
      <w:pPr>
        <w:rPr>
          <w:szCs w:val="24"/>
        </w:rPr>
      </w:pPr>
    </w:p>
    <w:p w14:paraId="5EA15FEF" w14:textId="7BAB8967" w:rsidR="005E2686" w:rsidRPr="0076615D" w:rsidRDefault="005E2686">
      <w:pPr>
        <w:spacing w:before="0" w:after="200" w:line="276" w:lineRule="auto"/>
        <w:ind w:firstLine="0"/>
        <w:contextualSpacing w:val="0"/>
        <w:jc w:val="left"/>
        <w:rPr>
          <w:noProof/>
          <w:szCs w:val="24"/>
        </w:rPr>
      </w:pPr>
      <w:r w:rsidRPr="0076615D">
        <w:rPr>
          <w:noProof/>
          <w:szCs w:val="24"/>
        </w:rPr>
        <w:br w:type="page"/>
      </w:r>
    </w:p>
    <w:p w14:paraId="59F50A93" w14:textId="77777777" w:rsidR="00A66093" w:rsidRPr="0076615D" w:rsidRDefault="00A66093" w:rsidP="00A66093">
      <w:pPr>
        <w:pStyle w:val="1"/>
        <w:rPr>
          <w:szCs w:val="24"/>
          <w:lang w:eastAsia="en-US" w:bidi="en-US"/>
        </w:rPr>
      </w:pPr>
      <w:bookmarkStart w:id="87" w:name="_Toc88291158"/>
      <w:bookmarkStart w:id="88" w:name="_Toc105781183"/>
      <w:bookmarkStart w:id="89" w:name="_Toc137101218"/>
      <w:bookmarkStart w:id="90" w:name="_Toc137508949"/>
      <w:bookmarkStart w:id="91" w:name="_Toc137511397"/>
      <w:bookmarkStart w:id="92" w:name="_Toc137511850"/>
      <w:r w:rsidRPr="0076615D">
        <w:rPr>
          <w:szCs w:val="24"/>
          <w:lang w:eastAsia="en-US" w:bidi="en-US"/>
        </w:rPr>
        <w:lastRenderedPageBreak/>
        <w:t>Материально-техническое обеспечение испытаний</w:t>
      </w:r>
      <w:bookmarkEnd w:id="87"/>
      <w:bookmarkEnd w:id="88"/>
      <w:bookmarkEnd w:id="89"/>
      <w:bookmarkEnd w:id="90"/>
      <w:bookmarkEnd w:id="91"/>
      <w:bookmarkEnd w:id="92"/>
    </w:p>
    <w:p w14:paraId="04A42280" w14:textId="77777777" w:rsidR="00CA3755" w:rsidRPr="0056379A" w:rsidRDefault="00CA3755" w:rsidP="00CA3755">
      <w:bookmarkStart w:id="93" w:name="_Toc137101219"/>
      <w:r w:rsidRPr="0056379A">
        <w:t>Приёмочные испытания проводятся на программно-аппаратном комплексе Заказчика</w:t>
      </w:r>
      <w:r>
        <w:t>,</w:t>
      </w:r>
      <w:r w:rsidRPr="006563F3">
        <w:t xml:space="preserve"> </w:t>
      </w:r>
      <w:r w:rsidRPr="0056379A">
        <w:t>колледжа Вят</w:t>
      </w:r>
      <w:r>
        <w:t xml:space="preserve">ского государственного университета </w:t>
      </w:r>
      <w:r w:rsidRPr="0056379A">
        <w:t>в следующей минимальной конфигурации:</w:t>
      </w:r>
    </w:p>
    <w:p w14:paraId="4640E5EC" w14:textId="36E59829" w:rsidR="00CA3755" w:rsidRDefault="00CA3755" w:rsidP="00CA3755">
      <w:pPr>
        <w:rPr>
          <w:b/>
        </w:rPr>
      </w:pPr>
      <w:r w:rsidRPr="0056379A">
        <w:rPr>
          <w:b/>
        </w:rPr>
        <w:t>Рабочее место:</w:t>
      </w:r>
    </w:p>
    <w:p w14:paraId="210B22F4" w14:textId="2D6073F9" w:rsidR="00D04F2E" w:rsidRPr="00D04F2E" w:rsidRDefault="00D04F2E" w:rsidP="00CA3755">
      <w:pPr>
        <w:rPr>
          <w:bCs/>
        </w:rPr>
      </w:pPr>
      <w:r w:rsidRPr="00D04F2E">
        <w:rPr>
          <w:bCs/>
        </w:rPr>
        <w:t xml:space="preserve">Рабочее место представлено </w:t>
      </w:r>
      <w:r w:rsidR="00BD17B9">
        <w:rPr>
          <w:bCs/>
        </w:rPr>
        <w:t>персональным компьютером</w:t>
      </w:r>
      <w:r w:rsidRPr="00D04F2E">
        <w:rPr>
          <w:bCs/>
        </w:rPr>
        <w:t xml:space="preserve"> с установленным за ранее приложением информационной системы </w:t>
      </w:r>
      <w:r w:rsidR="00BD17B9">
        <w:rPr>
          <w:bCs/>
        </w:rPr>
        <w:t>для магазина одежды</w:t>
      </w:r>
      <w:r w:rsidRPr="00D04F2E">
        <w:rPr>
          <w:bCs/>
        </w:rPr>
        <w:t xml:space="preserve"> со следующими минимальными характеристиками:</w:t>
      </w:r>
    </w:p>
    <w:p w14:paraId="4012E621" w14:textId="15F38131" w:rsidR="00D04F2E" w:rsidRPr="003F1F6C" w:rsidRDefault="00D04F2E" w:rsidP="00D04F2E">
      <w:pPr>
        <w:pStyle w:val="a0"/>
        <w:ind w:firstLine="709"/>
      </w:pPr>
      <w:r>
        <w:rPr>
          <w:bdr w:val="single" w:sz="2" w:space="0" w:color="E5E7EB" w:frame="1"/>
        </w:rPr>
        <w:t>П</w:t>
      </w:r>
      <w:r w:rsidRPr="003F1F6C">
        <w:rPr>
          <w:bdr w:val="single" w:sz="2" w:space="0" w:color="E5E7EB" w:frame="1"/>
        </w:rPr>
        <w:t xml:space="preserve">роцессор с тактовой частотой не менее </w:t>
      </w:r>
      <w:r w:rsidR="00BD17B9">
        <w:rPr>
          <w:bdr w:val="single" w:sz="2" w:space="0" w:color="E5E7EB" w:frame="1"/>
        </w:rPr>
        <w:t>2</w:t>
      </w:r>
      <w:r w:rsidRPr="003F1F6C">
        <w:rPr>
          <w:bdr w:val="single" w:sz="2" w:space="0" w:color="E5E7EB" w:frame="1"/>
        </w:rPr>
        <w:t>,0 ГГц</w:t>
      </w:r>
      <w:r w:rsidR="00BD17B9">
        <w:rPr>
          <w:bdr w:val="single" w:sz="2" w:space="0" w:color="E5E7EB" w:frame="1"/>
        </w:rPr>
        <w:t>;</w:t>
      </w:r>
    </w:p>
    <w:p w14:paraId="30135DBA" w14:textId="2CE4982A" w:rsidR="00D04F2E" w:rsidRPr="003F1F6C" w:rsidRDefault="00D04F2E" w:rsidP="00D04F2E">
      <w:pPr>
        <w:pStyle w:val="a0"/>
        <w:ind w:firstLine="709"/>
      </w:pPr>
      <w:r w:rsidRPr="003F1F6C">
        <w:rPr>
          <w:bdr w:val="single" w:sz="2" w:space="0" w:color="E5E7EB" w:frame="1"/>
        </w:rPr>
        <w:t>Оперативная память</w:t>
      </w:r>
      <w:r>
        <w:rPr>
          <w:bdr w:val="single" w:sz="2" w:space="0" w:color="E5E7EB" w:frame="1"/>
        </w:rPr>
        <w:t>, объемом н</w:t>
      </w:r>
      <w:r w:rsidRPr="003F1F6C">
        <w:rPr>
          <w:bdr w:val="single" w:sz="2" w:space="0" w:color="E5E7EB" w:frame="1"/>
        </w:rPr>
        <w:t xml:space="preserve">е менее </w:t>
      </w:r>
      <w:r w:rsidR="00BD17B9">
        <w:rPr>
          <w:bdr w:val="single" w:sz="2" w:space="0" w:color="E5E7EB" w:frame="1"/>
        </w:rPr>
        <w:t>6</w:t>
      </w:r>
      <w:r w:rsidRPr="003F1F6C">
        <w:rPr>
          <w:bdr w:val="single" w:sz="2" w:space="0" w:color="E5E7EB" w:frame="1"/>
        </w:rPr>
        <w:t xml:space="preserve"> Гб</w:t>
      </w:r>
      <w:r w:rsidR="00BD17B9">
        <w:rPr>
          <w:bdr w:val="single" w:sz="2" w:space="0" w:color="E5E7EB" w:frame="1"/>
        </w:rPr>
        <w:t>;</w:t>
      </w:r>
    </w:p>
    <w:p w14:paraId="3340A4EC" w14:textId="0C2365E3" w:rsidR="00CA3755" w:rsidRPr="0056379A" w:rsidRDefault="00D04F2E" w:rsidP="00F34D6B">
      <w:pPr>
        <w:pStyle w:val="a0"/>
        <w:ind w:firstLine="709"/>
      </w:pPr>
      <w:r w:rsidRPr="003F1F6C">
        <w:t>Внутренняя память</w:t>
      </w:r>
      <w:r>
        <w:t>, объемом н</w:t>
      </w:r>
      <w:r w:rsidRPr="003F1F6C">
        <w:t xml:space="preserve">е менее </w:t>
      </w:r>
      <w:r w:rsidR="00BD17B9">
        <w:t>256</w:t>
      </w:r>
      <w:r w:rsidRPr="003F1F6C">
        <w:t xml:space="preserve"> Гб</w:t>
      </w:r>
      <w:r w:rsidR="00F34D6B">
        <w:t>.</w:t>
      </w:r>
      <w:r w:rsidR="00CA3755" w:rsidRPr="0056379A">
        <w:br w:type="page"/>
      </w:r>
    </w:p>
    <w:p w14:paraId="13ADD426" w14:textId="58FF37AB" w:rsidR="00C76DC5" w:rsidRPr="0076615D" w:rsidRDefault="00C76DC5" w:rsidP="00C76DC5">
      <w:pPr>
        <w:pStyle w:val="1"/>
        <w:rPr>
          <w:szCs w:val="24"/>
        </w:rPr>
      </w:pPr>
      <w:bookmarkStart w:id="94" w:name="_Toc137508950"/>
      <w:bookmarkStart w:id="95" w:name="_Toc137511398"/>
      <w:bookmarkStart w:id="96" w:name="_Toc137511851"/>
      <w:r w:rsidRPr="0076615D">
        <w:rPr>
          <w:szCs w:val="24"/>
        </w:rPr>
        <w:lastRenderedPageBreak/>
        <w:t>Метрологическое обеспечение испытаний</w:t>
      </w:r>
      <w:bookmarkEnd w:id="93"/>
      <w:bookmarkEnd w:id="94"/>
      <w:bookmarkEnd w:id="95"/>
      <w:bookmarkEnd w:id="96"/>
      <w:r w:rsidRPr="0076615D">
        <w:rPr>
          <w:szCs w:val="24"/>
        </w:rPr>
        <w:t xml:space="preserve"> </w:t>
      </w:r>
    </w:p>
    <w:p w14:paraId="43883866" w14:textId="77777777" w:rsidR="00CA3755" w:rsidRPr="0056379A" w:rsidRDefault="00CA3755" w:rsidP="00CA3755">
      <w:r w:rsidRPr="0056379A">
        <w:t>Программа испытаний не требует использования специализированного измерительного оборудования.</w:t>
      </w:r>
    </w:p>
    <w:p w14:paraId="520770C3" w14:textId="787EA3B0" w:rsidR="00D307E1" w:rsidRPr="0076615D" w:rsidRDefault="00D307E1">
      <w:pPr>
        <w:spacing w:before="0" w:after="200" w:line="276" w:lineRule="auto"/>
        <w:ind w:firstLine="0"/>
        <w:contextualSpacing w:val="0"/>
        <w:jc w:val="left"/>
        <w:rPr>
          <w:szCs w:val="24"/>
        </w:rPr>
      </w:pPr>
      <w:r w:rsidRPr="0076615D">
        <w:rPr>
          <w:szCs w:val="24"/>
        </w:rPr>
        <w:br w:type="page"/>
      </w:r>
    </w:p>
    <w:p w14:paraId="22899913" w14:textId="77777777" w:rsidR="00FB10E9" w:rsidRPr="0076615D" w:rsidRDefault="00FB10E9" w:rsidP="00FB10E9">
      <w:pPr>
        <w:pStyle w:val="1"/>
        <w:rPr>
          <w:szCs w:val="24"/>
        </w:rPr>
      </w:pPr>
      <w:bookmarkStart w:id="97" w:name="_Toc88291160"/>
      <w:bookmarkStart w:id="98" w:name="_Toc105781185"/>
      <w:bookmarkStart w:id="99" w:name="_Toc137101220"/>
      <w:bookmarkStart w:id="100" w:name="_Toc137508951"/>
      <w:bookmarkStart w:id="101" w:name="_Toc137511399"/>
      <w:bookmarkStart w:id="102" w:name="_Toc137511852"/>
      <w:r w:rsidRPr="0076615D">
        <w:rPr>
          <w:szCs w:val="24"/>
        </w:rPr>
        <w:lastRenderedPageBreak/>
        <w:t>Отчётность</w:t>
      </w:r>
      <w:bookmarkEnd w:id="97"/>
      <w:bookmarkEnd w:id="98"/>
      <w:bookmarkEnd w:id="99"/>
      <w:bookmarkEnd w:id="100"/>
      <w:bookmarkEnd w:id="101"/>
      <w:bookmarkEnd w:id="102"/>
    </w:p>
    <w:p w14:paraId="311F4AA2" w14:textId="77777777" w:rsidR="00CA3755" w:rsidRPr="0056379A" w:rsidRDefault="00CA3755" w:rsidP="00CA3755">
      <w:r w:rsidRPr="0056379A">
        <w:t xml:space="preserve">Результаты испытаний </w:t>
      </w:r>
      <w:r>
        <w:t>П</w:t>
      </w:r>
      <w:r w:rsidRPr="0056379A">
        <w:t>р</w:t>
      </w:r>
      <w:r>
        <w:t>иложения</w:t>
      </w:r>
      <w:r w:rsidRPr="0056379A">
        <w:t>, предусмотренные настоящей программой, фиксируются в протоколах, содержащих следующие разделы:</w:t>
      </w:r>
    </w:p>
    <w:p w14:paraId="187F03AB" w14:textId="77777777" w:rsidR="00CA3755" w:rsidRPr="00043901" w:rsidRDefault="00CA3755" w:rsidP="00CA3755">
      <w:pPr>
        <w:pStyle w:val="a0"/>
        <w:rPr>
          <w:lang w:bidi="en-US"/>
        </w:rPr>
      </w:pPr>
      <w:r w:rsidRPr="00043901">
        <w:rPr>
          <w:lang w:bidi="en-US"/>
        </w:rPr>
        <w:t>назначение испытаний и номер раздела требований технического задания на разработку Приложения, по которому проводят испытание;</w:t>
      </w:r>
    </w:p>
    <w:p w14:paraId="5BBC704A" w14:textId="77777777" w:rsidR="00CA3755" w:rsidRPr="00043901" w:rsidRDefault="00CA3755" w:rsidP="00CA3755">
      <w:pPr>
        <w:pStyle w:val="a0"/>
        <w:rPr>
          <w:lang w:bidi="en-US"/>
        </w:rPr>
      </w:pPr>
      <w:r w:rsidRPr="00043901">
        <w:rPr>
          <w:lang w:bidi="en-US"/>
        </w:rPr>
        <w:t>состав технических и программных средств, используемых при испытаниях;</w:t>
      </w:r>
    </w:p>
    <w:p w14:paraId="672CB76C" w14:textId="77777777" w:rsidR="00CA3755" w:rsidRPr="00043901" w:rsidRDefault="00CA3755" w:rsidP="00CA3755">
      <w:pPr>
        <w:pStyle w:val="a0"/>
        <w:rPr>
          <w:lang w:bidi="en-US"/>
        </w:rPr>
      </w:pPr>
      <w:r w:rsidRPr="00043901">
        <w:rPr>
          <w:lang w:bidi="en-US"/>
        </w:rPr>
        <w:t>указание методик, в соответствии с которыми проводились испытания, обработка и оценка результатов;</w:t>
      </w:r>
    </w:p>
    <w:p w14:paraId="3985A3B2" w14:textId="77777777" w:rsidR="00CA3755" w:rsidRPr="00043901" w:rsidRDefault="00CA3755" w:rsidP="00CA3755">
      <w:pPr>
        <w:pStyle w:val="a0"/>
        <w:rPr>
          <w:lang w:bidi="en-US"/>
        </w:rPr>
      </w:pPr>
      <w:r w:rsidRPr="00043901">
        <w:rPr>
          <w:lang w:bidi="en-US"/>
        </w:rPr>
        <w:t>условия проведения испытаний и характеристики исходных данных;</w:t>
      </w:r>
    </w:p>
    <w:p w14:paraId="56E5A7FF" w14:textId="77777777" w:rsidR="00CA3755" w:rsidRPr="00043901" w:rsidRDefault="00CA3755" w:rsidP="00CA3755">
      <w:pPr>
        <w:pStyle w:val="a0"/>
        <w:rPr>
          <w:lang w:bidi="en-US"/>
        </w:rPr>
      </w:pPr>
      <w:r w:rsidRPr="00043901">
        <w:rPr>
          <w:lang w:bidi="en-US"/>
        </w:rPr>
        <w:t>средства хранения и условия доступа к тестирующей программе;</w:t>
      </w:r>
    </w:p>
    <w:p w14:paraId="436AD4A7" w14:textId="77777777" w:rsidR="00CA3755" w:rsidRPr="00043901" w:rsidRDefault="00CA3755" w:rsidP="00CA3755">
      <w:pPr>
        <w:pStyle w:val="a0"/>
        <w:rPr>
          <w:lang w:bidi="en-US"/>
        </w:rPr>
      </w:pPr>
      <w:r w:rsidRPr="00043901">
        <w:rPr>
          <w:lang w:bidi="en-US"/>
        </w:rPr>
        <w:t>обобщённые результаты испытаний;</w:t>
      </w:r>
    </w:p>
    <w:p w14:paraId="746CDD89" w14:textId="77777777" w:rsidR="00CA3755" w:rsidRPr="00043901" w:rsidRDefault="00CA3755" w:rsidP="00CA3755">
      <w:pPr>
        <w:pStyle w:val="a0"/>
        <w:rPr>
          <w:lang w:bidi="en-US"/>
        </w:rPr>
      </w:pPr>
      <w:r w:rsidRPr="00043901">
        <w:rPr>
          <w:lang w:bidi="en-US"/>
        </w:rPr>
        <w:t>выводы о результатах испытаний и соответствии созданной Системы определённому разделу требований технического задания.</w:t>
      </w:r>
    </w:p>
    <w:p w14:paraId="0F7BCCEE" w14:textId="77777777" w:rsidR="00CA3755" w:rsidRPr="0056379A" w:rsidRDefault="00CA3755" w:rsidP="00CA3755">
      <w:r w:rsidRPr="0056379A">
        <w:t xml:space="preserve">В протоколах могут быть занесены замечания персонала по удобству эксплуатации </w:t>
      </w:r>
      <w:r>
        <w:t>Приложения.</w:t>
      </w:r>
    </w:p>
    <w:p w14:paraId="1B717931" w14:textId="77777777" w:rsidR="00CA3755" w:rsidRPr="0056379A" w:rsidRDefault="00CA3755" w:rsidP="00CA3755">
      <w:r w:rsidRPr="0056379A">
        <w:t xml:space="preserve">Этап проведения предварительных испытаний завершается оформлением «Акта предварительных и приемочных испытаний </w:t>
      </w:r>
      <w:r>
        <w:t>П</w:t>
      </w:r>
      <w:r w:rsidRPr="0056379A">
        <w:t>р</w:t>
      </w:r>
      <w:r>
        <w:t>иложения</w:t>
      </w:r>
      <w:r w:rsidRPr="0056379A">
        <w:t>».</w:t>
      </w:r>
    </w:p>
    <w:p w14:paraId="2D5A81DD" w14:textId="424C4993" w:rsidR="00D307E1" w:rsidRPr="0076615D" w:rsidRDefault="00D307E1">
      <w:pPr>
        <w:spacing w:before="0" w:after="200" w:line="276" w:lineRule="auto"/>
        <w:ind w:firstLine="0"/>
        <w:contextualSpacing w:val="0"/>
        <w:jc w:val="left"/>
        <w:rPr>
          <w:szCs w:val="24"/>
        </w:rPr>
      </w:pPr>
      <w:r w:rsidRPr="0076615D">
        <w:rPr>
          <w:szCs w:val="24"/>
        </w:rPr>
        <w:br w:type="page"/>
      </w:r>
    </w:p>
    <w:p w14:paraId="43215195" w14:textId="77777777" w:rsidR="00824E57" w:rsidRDefault="007914E1" w:rsidP="00824E57">
      <w:pPr>
        <w:pStyle w:val="vguxTitleDocType"/>
      </w:pPr>
      <w:bookmarkStart w:id="103" w:name="_Ref74120505"/>
      <w:bookmarkStart w:id="104" w:name="_Ref74120502"/>
      <w:r w:rsidRPr="00151442">
        <w:lastRenderedPageBreak/>
        <w:t>ПРОТОКОЛ</w:t>
      </w:r>
    </w:p>
    <w:p w14:paraId="51CCEF67" w14:textId="6A26B889" w:rsidR="00824E57" w:rsidRPr="00824E57" w:rsidRDefault="00824E57" w:rsidP="00824E57">
      <w:pPr>
        <w:pStyle w:val="vguxTitleDocType"/>
        <w:rPr>
          <w:smallCaps w:val="0"/>
        </w:rPr>
      </w:pPr>
      <w:r w:rsidRPr="00824E57">
        <w:rPr>
          <w:rFonts w:eastAsia="Times New Roman" w:cs="Times New Roman"/>
          <w:bCs/>
          <w:smallCaps w:val="0"/>
          <w:szCs w:val="24"/>
          <w:lang w:eastAsia="zh-CN"/>
        </w:rPr>
        <w:t xml:space="preserve">Предварительных и приемочных испытаний </w:t>
      </w:r>
      <w:r w:rsidR="00D04F2E">
        <w:rPr>
          <w:rFonts w:eastAsia="Times New Roman" w:cs="Times New Roman"/>
          <w:bCs/>
          <w:smallCaps w:val="0"/>
          <w:szCs w:val="24"/>
          <w:lang w:eastAsia="zh-CN"/>
        </w:rPr>
        <w:t xml:space="preserve">информационной системы </w:t>
      </w:r>
      <w:r w:rsidR="00BD17B9">
        <w:rPr>
          <w:rFonts w:eastAsia="Times New Roman" w:cs="Times New Roman"/>
          <w:bCs/>
          <w:smallCaps w:val="0"/>
          <w:szCs w:val="24"/>
          <w:lang w:eastAsia="zh-CN"/>
        </w:rPr>
        <w:t>для магазина одежды</w:t>
      </w:r>
    </w:p>
    <w:p w14:paraId="3E569B88" w14:textId="3CE93B3F" w:rsidR="007914E1" w:rsidRPr="0076615D" w:rsidRDefault="007914E1" w:rsidP="00151442">
      <w:r w:rsidRPr="0076615D">
        <w:t xml:space="preserve">В соответствии с требованиями индивидуального задания были проведены испытания </w:t>
      </w:r>
      <w:r w:rsidR="00732182">
        <w:t xml:space="preserve">Программы </w:t>
      </w:r>
      <w:r w:rsidRPr="0076615D">
        <w:t>в соответствии с утвержденной «Программой и методикой испытаний».</w:t>
      </w:r>
    </w:p>
    <w:p w14:paraId="1B9986BA" w14:textId="12DEE920" w:rsidR="007914E1" w:rsidRPr="0076615D" w:rsidRDefault="007914E1" w:rsidP="00151442">
      <w:r w:rsidRPr="0076615D">
        <w:t xml:space="preserve">Общие сведения об испытаниях приведены в таблице </w:t>
      </w:r>
      <w:r w:rsidR="007D5D19">
        <w:t>2</w:t>
      </w:r>
      <w:r w:rsidRPr="0076615D">
        <w:t>.</w:t>
      </w:r>
    </w:p>
    <w:p w14:paraId="64F91883" w14:textId="6B64421D" w:rsidR="00D307E1" w:rsidRDefault="007914E1" w:rsidP="00C0714A">
      <w:r w:rsidRPr="0076615D">
        <w:t xml:space="preserve">Результаты испытаний приведены в таблице </w:t>
      </w:r>
      <w:r w:rsidR="007D5D19">
        <w:t>3</w:t>
      </w:r>
      <w:r w:rsidRPr="0076615D">
        <w:t xml:space="preserve">. </w:t>
      </w:r>
    </w:p>
    <w:p w14:paraId="6FBBF89C" w14:textId="77777777" w:rsidR="00C0714A" w:rsidRPr="0076615D" w:rsidRDefault="00C0714A" w:rsidP="00C0714A"/>
    <w:p w14:paraId="486F733D" w14:textId="3528DD71" w:rsidR="00D307E1" w:rsidRPr="00824E57" w:rsidRDefault="004529F0" w:rsidP="00824E57">
      <w:pPr>
        <w:pStyle w:val="vgutTableName"/>
        <w:spacing w:line="360" w:lineRule="auto"/>
        <w:rPr>
          <w:b/>
          <w:szCs w:val="24"/>
        </w:rPr>
      </w:pPr>
      <w:r>
        <w:rPr>
          <w:b/>
          <w:bCs/>
          <w:szCs w:val="24"/>
        </w:rPr>
        <w:t xml:space="preserve">     </w:t>
      </w:r>
      <w:r w:rsidR="00D307E1" w:rsidRPr="00824E57">
        <w:rPr>
          <w:b/>
          <w:szCs w:val="24"/>
        </w:rPr>
        <w:t xml:space="preserve">Таблица </w:t>
      </w:r>
      <w:bookmarkEnd w:id="103"/>
      <w:r w:rsidR="00806DB7" w:rsidRPr="00824E57">
        <w:rPr>
          <w:b/>
          <w:szCs w:val="24"/>
        </w:rPr>
        <w:t>2</w:t>
      </w:r>
      <w:r w:rsidR="00D307E1" w:rsidRPr="00824E57">
        <w:rPr>
          <w:b/>
          <w:szCs w:val="24"/>
        </w:rPr>
        <w:t xml:space="preserve"> - Общие сведения</w:t>
      </w:r>
      <w:bookmarkEnd w:id="104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360"/>
        <w:gridCol w:w="2411"/>
        <w:gridCol w:w="2693"/>
      </w:tblGrid>
      <w:tr w:rsidR="00824E57" w:rsidRPr="00824E57" w14:paraId="56B9F2BB" w14:textId="77777777" w:rsidTr="00E93AF7">
        <w:trPr>
          <w:jc w:val="center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7338F7" w14:textId="77777777" w:rsidR="00824E57" w:rsidRPr="00824E57" w:rsidRDefault="00824E57" w:rsidP="00824E57">
            <w:pPr>
              <w:suppressAutoHyphens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b/>
                <w:color w:val="000000"/>
                <w:szCs w:val="24"/>
                <w:lang w:eastAsia="zh-CN"/>
              </w:rPr>
              <w:t>Испытываемый образец: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D48AD" w14:textId="77777777" w:rsidR="00824E57" w:rsidRPr="00824E57" w:rsidRDefault="00824E57" w:rsidP="00824E57">
            <w:pPr>
              <w:suppressAutoHyphens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b/>
                <w:color w:val="000000"/>
                <w:szCs w:val="24"/>
                <w:lang w:eastAsia="zh-CN"/>
              </w:rPr>
              <w:t>Специализированная информационная системы «Информационный портал малого предпринимательства»</w:t>
            </w:r>
          </w:p>
        </w:tc>
      </w:tr>
      <w:tr w:rsidR="00824E57" w:rsidRPr="00824E57" w14:paraId="77714FFC" w14:textId="77777777" w:rsidTr="00E93AF7">
        <w:trPr>
          <w:jc w:val="center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A1E0A0" w14:textId="77777777" w:rsidR="00824E57" w:rsidRPr="00824E57" w:rsidRDefault="00824E57" w:rsidP="00824E57">
            <w:pPr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color w:val="000000"/>
                <w:szCs w:val="24"/>
                <w:lang w:eastAsia="zh-CN"/>
              </w:rPr>
              <w:t>Дата проведения испытаний: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333B27" w14:textId="77777777" w:rsidR="00824E57" w:rsidRPr="00824E57" w:rsidRDefault="00824E57" w:rsidP="00824E57">
            <w:pPr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eastAsia="zh-CN"/>
              </w:rPr>
            </w:pPr>
            <w:proofErr w:type="gramStart"/>
            <w:r w:rsidRPr="00824E57">
              <w:rPr>
                <w:rFonts w:eastAsia="Times New Roman" w:cs="Times New Roman"/>
                <w:color w:val="000000"/>
                <w:szCs w:val="24"/>
                <w:lang w:eastAsia="zh-CN"/>
              </w:rPr>
              <w:t xml:space="preserve">«  </w:t>
            </w:r>
            <w:proofErr w:type="gramEnd"/>
            <w:r w:rsidRPr="00824E57">
              <w:rPr>
                <w:rFonts w:eastAsia="Times New Roman" w:cs="Times New Roman"/>
                <w:color w:val="000000"/>
                <w:szCs w:val="24"/>
                <w:lang w:eastAsia="zh-CN"/>
              </w:rPr>
              <w:t xml:space="preserve">     »                       20</w:t>
            </w:r>
            <w:r w:rsidRPr="00824E57">
              <w:rPr>
                <w:rFonts w:eastAsia="Times New Roman" w:cs="Times New Roman"/>
                <w:color w:val="000000"/>
                <w:szCs w:val="24"/>
                <w:lang w:eastAsia="zh-CN"/>
              </w:rPr>
              <w:softHyphen/>
            </w:r>
            <w:r w:rsidRPr="00824E57">
              <w:rPr>
                <w:rFonts w:eastAsia="Times New Roman" w:cs="Times New Roman"/>
                <w:color w:val="000000"/>
                <w:szCs w:val="24"/>
                <w:lang w:eastAsia="zh-CN"/>
              </w:rPr>
              <w:softHyphen/>
              <w:t>_г.</w:t>
            </w:r>
          </w:p>
        </w:tc>
      </w:tr>
      <w:tr w:rsidR="00824E57" w:rsidRPr="00824E57" w14:paraId="4A4A936D" w14:textId="77777777" w:rsidTr="00E93AF7">
        <w:trPr>
          <w:jc w:val="center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166A76" w14:textId="77777777" w:rsidR="00824E57" w:rsidRPr="00824E57" w:rsidRDefault="00824E57" w:rsidP="00824E57">
            <w:pPr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color w:val="000000"/>
                <w:szCs w:val="24"/>
                <w:lang w:eastAsia="zh-CN"/>
              </w:rPr>
              <w:t>Место проведения испытаний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FF0AB4" w14:textId="77777777" w:rsidR="00824E57" w:rsidRPr="00824E57" w:rsidRDefault="00824E57" w:rsidP="00824E57">
            <w:pPr>
              <w:suppressAutoHyphens/>
              <w:snapToGrid w:val="0"/>
              <w:spacing w:before="0" w:line="240" w:lineRule="auto"/>
              <w:ind w:firstLine="143"/>
              <w:contextualSpacing w:val="0"/>
              <w:jc w:val="left"/>
              <w:rPr>
                <w:rFonts w:eastAsia="Times New Roman" w:cs="Times New Roman"/>
                <w:color w:val="FF0000"/>
                <w:szCs w:val="24"/>
                <w:lang w:eastAsia="zh-CN"/>
              </w:rPr>
            </w:pPr>
          </w:p>
        </w:tc>
      </w:tr>
      <w:tr w:rsidR="00824E57" w:rsidRPr="00824E57" w14:paraId="785BCA91" w14:textId="77777777" w:rsidTr="00E93AF7">
        <w:trPr>
          <w:jc w:val="center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0695FD" w14:textId="77777777" w:rsidR="00824E57" w:rsidRPr="00824E57" w:rsidRDefault="00824E57" w:rsidP="00824E57">
            <w:pPr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color w:val="000000"/>
                <w:szCs w:val="24"/>
                <w:lang w:eastAsia="zh-CN"/>
              </w:rPr>
              <w:t>Испытания проводили: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B4D922" w14:textId="77777777" w:rsidR="00824E57" w:rsidRPr="00824E57" w:rsidRDefault="00824E57" w:rsidP="00824E57">
            <w:pPr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color w:val="000000"/>
                <w:szCs w:val="24"/>
                <w:lang w:eastAsia="zh-CN"/>
              </w:rPr>
              <w:t>Фамилия, И.О.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FADF79" w14:textId="77777777" w:rsidR="00824E57" w:rsidRPr="00824E57" w:rsidRDefault="00824E57" w:rsidP="00824E57">
            <w:pPr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color w:val="000000"/>
                <w:szCs w:val="24"/>
                <w:lang w:eastAsia="zh-CN"/>
              </w:rPr>
              <w:t>Должность</w:t>
            </w:r>
          </w:p>
        </w:tc>
      </w:tr>
      <w:tr w:rsidR="00824E57" w:rsidRPr="00824E57" w14:paraId="28D250D1" w14:textId="77777777" w:rsidTr="00E93AF7">
        <w:trPr>
          <w:jc w:val="center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7723EB" w14:textId="77777777" w:rsidR="00824E57" w:rsidRPr="00824E57" w:rsidRDefault="00824E57" w:rsidP="00824E57">
            <w:pPr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color w:val="000000"/>
                <w:szCs w:val="24"/>
                <w:lang w:eastAsia="zh-CN"/>
              </w:rPr>
              <w:t>От Исполнителя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A9E955" w14:textId="71C7321E" w:rsidR="00824E57" w:rsidRPr="00824E57" w:rsidRDefault="00BD17B9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Губкин</w:t>
            </w:r>
            <w:r w:rsidR="00824E57" w:rsidRPr="00824E57">
              <w:rPr>
                <w:rFonts w:eastAsia="Times New Roman" w:cs="Times New Roman"/>
                <w:color w:val="000000"/>
                <w:szCs w:val="24"/>
                <w:lang w:eastAsia="zh-CN"/>
              </w:rPr>
              <w:t xml:space="preserve"> Д.</w:t>
            </w: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И</w:t>
            </w:r>
            <w:r w:rsidR="00824E57" w:rsidRPr="00824E57">
              <w:rPr>
                <w:rFonts w:eastAsia="Times New Roman" w:cs="Times New Roman"/>
                <w:color w:val="000000"/>
                <w:szCs w:val="24"/>
                <w:lang w:eastAsia="zh-CN"/>
              </w:rPr>
              <w:t>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691834" w14:textId="48FDEC25" w:rsidR="00824E57" w:rsidRPr="00824E57" w:rsidRDefault="00824E57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color w:val="000000"/>
                <w:szCs w:val="24"/>
                <w:lang w:eastAsia="zh-CN"/>
              </w:rPr>
              <w:t xml:space="preserve">Студент Колледжа </w:t>
            </w:r>
            <w:proofErr w:type="spellStart"/>
            <w:r w:rsidRPr="00824E57">
              <w:rPr>
                <w:rFonts w:eastAsia="Times New Roman" w:cs="Times New Roman"/>
                <w:color w:val="000000"/>
                <w:szCs w:val="24"/>
                <w:lang w:eastAsia="zh-CN"/>
              </w:rPr>
              <w:t>ВятГУ</w:t>
            </w:r>
            <w:proofErr w:type="spellEnd"/>
            <w:r w:rsidRPr="00824E57">
              <w:rPr>
                <w:rFonts w:eastAsia="Times New Roman" w:cs="Times New Roman"/>
                <w:color w:val="000000"/>
                <w:szCs w:val="24"/>
                <w:lang w:eastAsia="zh-CN"/>
              </w:rPr>
              <w:t xml:space="preserve"> группы ИСПк-</w:t>
            </w:r>
            <w:r w:rsidR="00D04F2E">
              <w:rPr>
                <w:rFonts w:eastAsia="Times New Roman" w:cs="Times New Roman"/>
                <w:color w:val="000000"/>
                <w:szCs w:val="24"/>
                <w:lang w:eastAsia="zh-CN"/>
              </w:rPr>
              <w:t>3</w:t>
            </w:r>
            <w:r w:rsidRPr="00824E57">
              <w:rPr>
                <w:rFonts w:eastAsia="Times New Roman" w:cs="Times New Roman"/>
                <w:color w:val="000000"/>
                <w:szCs w:val="24"/>
                <w:lang w:eastAsia="zh-CN"/>
              </w:rPr>
              <w:t>01-51-00</w:t>
            </w:r>
          </w:p>
        </w:tc>
      </w:tr>
      <w:tr w:rsidR="00824E57" w:rsidRPr="00824E57" w14:paraId="765B7CB1" w14:textId="77777777" w:rsidTr="00E93AF7">
        <w:trPr>
          <w:jc w:val="center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73382C" w14:textId="77777777" w:rsidR="00824E57" w:rsidRPr="00824E57" w:rsidRDefault="00824E57" w:rsidP="00824E57">
            <w:pPr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color w:val="000000"/>
                <w:szCs w:val="24"/>
                <w:lang w:eastAsia="zh-CN"/>
              </w:rPr>
              <w:t>От Заказчика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3EA616" w14:textId="0C8A8D8F" w:rsidR="00824E57" w:rsidRPr="00824E57" w:rsidRDefault="00D04F2E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FF0000"/>
                <w:szCs w:val="24"/>
                <w:lang w:eastAsia="zh-CN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Долженкова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 xml:space="preserve"> М.Л.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765304" w14:textId="77777777" w:rsidR="00824E57" w:rsidRPr="00824E57" w:rsidRDefault="00824E57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FF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color w:val="000000"/>
                <w:szCs w:val="24"/>
                <w:lang w:eastAsia="zh-CN"/>
              </w:rPr>
              <w:t xml:space="preserve">Преподаватель Колледжа </w:t>
            </w:r>
            <w:proofErr w:type="spellStart"/>
            <w:r w:rsidRPr="00824E57">
              <w:rPr>
                <w:rFonts w:eastAsia="Times New Roman" w:cs="Times New Roman"/>
                <w:color w:val="000000"/>
                <w:szCs w:val="24"/>
                <w:lang w:eastAsia="zh-CN"/>
              </w:rPr>
              <w:t>ВятГУ</w:t>
            </w:r>
            <w:proofErr w:type="spellEnd"/>
          </w:p>
        </w:tc>
      </w:tr>
    </w:tbl>
    <w:p w14:paraId="332A78FB" w14:textId="7D90F973" w:rsidR="060D3E27" w:rsidRPr="0076615D" w:rsidRDefault="060D3E27" w:rsidP="060D3E27">
      <w:pPr>
        <w:spacing w:line="240" w:lineRule="auto"/>
        <w:ind w:firstLine="0"/>
        <w:rPr>
          <w:szCs w:val="24"/>
        </w:rPr>
      </w:pPr>
    </w:p>
    <w:p w14:paraId="7EC33897" w14:textId="535C8FA9" w:rsidR="00D307E1" w:rsidRPr="0076615D" w:rsidRDefault="00D307E1">
      <w:pPr>
        <w:spacing w:before="0" w:after="200" w:line="276" w:lineRule="auto"/>
        <w:ind w:firstLine="0"/>
        <w:contextualSpacing w:val="0"/>
        <w:jc w:val="left"/>
        <w:rPr>
          <w:noProof/>
          <w:szCs w:val="24"/>
        </w:rPr>
      </w:pPr>
      <w:r w:rsidRPr="0076615D">
        <w:rPr>
          <w:noProof/>
          <w:szCs w:val="24"/>
        </w:rPr>
        <w:br w:type="page"/>
      </w:r>
    </w:p>
    <w:p w14:paraId="210036B7" w14:textId="6941D188" w:rsidR="00D307E1" w:rsidRPr="00696948" w:rsidRDefault="004529F0" w:rsidP="00696948">
      <w:pPr>
        <w:pStyle w:val="vgutTableName"/>
        <w:rPr>
          <w:b/>
          <w:bCs/>
          <w:szCs w:val="24"/>
        </w:rPr>
      </w:pPr>
      <w:r>
        <w:rPr>
          <w:b/>
          <w:bCs/>
          <w:szCs w:val="24"/>
        </w:rPr>
        <w:lastRenderedPageBreak/>
        <w:t xml:space="preserve">       </w:t>
      </w:r>
      <w:r w:rsidR="00D307E1" w:rsidRPr="0076615D">
        <w:rPr>
          <w:b/>
          <w:bCs/>
          <w:szCs w:val="24"/>
        </w:rPr>
        <w:t xml:space="preserve">Таблица </w:t>
      </w:r>
      <w:r w:rsidR="007D5D19">
        <w:rPr>
          <w:b/>
          <w:bCs/>
          <w:szCs w:val="24"/>
        </w:rPr>
        <w:t>3</w:t>
      </w:r>
      <w:r w:rsidR="00D307E1" w:rsidRPr="0076615D">
        <w:rPr>
          <w:b/>
          <w:bCs/>
          <w:szCs w:val="24"/>
        </w:rPr>
        <w:t xml:space="preserve"> - Результаты испытаний</w:t>
      </w:r>
    </w:p>
    <w:tbl>
      <w:tblPr>
        <w:tblW w:w="9356" w:type="dxa"/>
        <w:jc w:val="center"/>
        <w:tblLayout w:type="fixed"/>
        <w:tblLook w:val="0000" w:firstRow="0" w:lastRow="0" w:firstColumn="0" w:lastColumn="0" w:noHBand="0" w:noVBand="0"/>
      </w:tblPr>
      <w:tblGrid>
        <w:gridCol w:w="709"/>
        <w:gridCol w:w="3827"/>
        <w:gridCol w:w="1560"/>
        <w:gridCol w:w="1559"/>
        <w:gridCol w:w="1701"/>
      </w:tblGrid>
      <w:tr w:rsidR="00824E57" w:rsidRPr="00824E57" w14:paraId="63FCFAF3" w14:textId="77777777" w:rsidTr="00824E57">
        <w:trPr>
          <w:tblHeader/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E902E6" w14:textId="77777777" w:rsidR="00824E57" w:rsidRPr="00824E57" w:rsidRDefault="00824E57" w:rsidP="00824E57">
            <w:pPr>
              <w:suppressAutoHyphens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b/>
                <w:color w:val="000000"/>
                <w:szCs w:val="24"/>
                <w:lang w:eastAsia="zh-CN"/>
              </w:rPr>
              <w:t>№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2129AA" w14:textId="77777777" w:rsidR="00824E57" w:rsidRPr="00824E57" w:rsidRDefault="00824E57" w:rsidP="00824E57">
            <w:pPr>
              <w:suppressAutoHyphens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b/>
                <w:color w:val="000000"/>
                <w:szCs w:val="24"/>
                <w:lang w:eastAsia="zh-CN"/>
              </w:rPr>
              <w:t>Шаг испытаний (проверок)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483F32" w14:textId="77777777" w:rsidR="00824E57" w:rsidRPr="00824E57" w:rsidRDefault="00824E57" w:rsidP="00824E57">
            <w:pPr>
              <w:suppressAutoHyphens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b/>
                <w:color w:val="000000"/>
                <w:szCs w:val="24"/>
                <w:lang w:eastAsia="zh-CN"/>
              </w:rPr>
              <w:t>№ пункта</w:t>
            </w:r>
          </w:p>
          <w:p w14:paraId="6DAD0BDF" w14:textId="77777777" w:rsidR="00824E57" w:rsidRPr="00824E57" w:rsidRDefault="00824E57" w:rsidP="00824E57">
            <w:pPr>
              <w:suppressAutoHyphens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b/>
                <w:color w:val="000000"/>
                <w:szCs w:val="24"/>
                <w:lang w:eastAsia="zh-CN"/>
              </w:rPr>
              <w:t>Методики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AD5862" w14:textId="77777777" w:rsidR="00824E57" w:rsidRPr="00824E57" w:rsidRDefault="00824E57" w:rsidP="00824E57">
            <w:pPr>
              <w:suppressAutoHyphens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b/>
                <w:color w:val="000000"/>
                <w:szCs w:val="24"/>
                <w:lang w:eastAsia="zh-CN"/>
              </w:rPr>
              <w:t>Отметка о прохождении (да/нет)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247081" w14:textId="77777777" w:rsidR="00824E57" w:rsidRPr="00824E57" w:rsidRDefault="00824E57" w:rsidP="00824E57">
            <w:pPr>
              <w:suppressAutoHyphens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b/>
                <w:color w:val="000000"/>
                <w:szCs w:val="24"/>
                <w:lang w:eastAsia="zh-CN"/>
              </w:rPr>
              <w:t>Примечания</w:t>
            </w:r>
          </w:p>
        </w:tc>
      </w:tr>
      <w:tr w:rsidR="00824E57" w:rsidRPr="00824E57" w14:paraId="5022A275" w14:textId="77777777" w:rsidTr="00824E57">
        <w:trPr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34204E" w14:textId="77777777" w:rsidR="00824E57" w:rsidRPr="00824E57" w:rsidRDefault="00824E57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1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C83CFC" w14:textId="77777777" w:rsidR="00824E57" w:rsidRPr="00824E57" w:rsidRDefault="00824E57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 w:rsidRPr="00824E57">
              <w:rPr>
                <w:rFonts w:eastAsia="SimSun" w:cs="Times New Roman"/>
                <w:bCs/>
                <w:color w:val="000000"/>
                <w:szCs w:val="24"/>
                <w:lang w:eastAsia="ar-SA"/>
              </w:rPr>
              <w:t>Проверка состава и качества сопроводительной документации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D851B6" w14:textId="77777777" w:rsidR="00824E57" w:rsidRPr="00824E57" w:rsidRDefault="00824E57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C37581" w14:textId="77777777" w:rsidR="00824E57" w:rsidRPr="00824E57" w:rsidRDefault="00824E57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color w:val="000000"/>
                <w:szCs w:val="24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7FAD28" w14:textId="77777777" w:rsidR="00824E57" w:rsidRPr="00824E57" w:rsidRDefault="00824E57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color w:val="000000"/>
                <w:szCs w:val="24"/>
                <w:lang w:eastAsia="zh-CN"/>
              </w:rPr>
            </w:pPr>
          </w:p>
        </w:tc>
      </w:tr>
      <w:tr w:rsidR="00824E57" w:rsidRPr="00824E57" w14:paraId="2ED59FA7" w14:textId="77777777" w:rsidTr="00824E57">
        <w:trPr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BF54EB" w14:textId="77777777" w:rsidR="00824E57" w:rsidRPr="00824E57" w:rsidRDefault="00824E57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2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67921C" w14:textId="63ACEA5D" w:rsidR="00824E57" w:rsidRPr="00824E57" w:rsidRDefault="00BD17B9" w:rsidP="00824E57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center"/>
              <w:rPr>
                <w:rFonts w:eastAsia="SimSun" w:cs="Times New Roman"/>
                <w:bCs/>
                <w:szCs w:val="24"/>
                <w:lang w:eastAsia="ar-SA"/>
              </w:rPr>
            </w:pPr>
            <w:r w:rsidRPr="009B33F5">
              <w:rPr>
                <w:rFonts w:eastAsia="SimSun" w:cs="Times New Roman"/>
                <w:szCs w:val="24"/>
                <w:lang w:eastAsia="ar-SA"/>
              </w:rPr>
              <w:t>Проверка</w:t>
            </w:r>
            <w:r>
              <w:rPr>
                <w:rFonts w:eastAsia="SimSun" w:cs="Times New Roman"/>
                <w:szCs w:val="24"/>
                <w:lang w:eastAsia="ar-SA"/>
              </w:rPr>
              <w:t xml:space="preserve"> общей</w:t>
            </w:r>
            <w:r w:rsidRPr="009B33F5">
              <w:rPr>
                <w:rFonts w:eastAsia="SimSun" w:cs="Times New Roman"/>
                <w:szCs w:val="24"/>
                <w:lang w:eastAsia="ar-SA"/>
              </w:rPr>
              <w:t xml:space="preserve"> отчётности</w:t>
            </w:r>
            <w:r>
              <w:rPr>
                <w:rFonts w:eastAsia="SimSun" w:cs="Times New Roman"/>
                <w:szCs w:val="24"/>
                <w:lang w:eastAsia="ar-SA"/>
              </w:rPr>
              <w:t>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5CEBD4" w14:textId="77777777" w:rsidR="00824E57" w:rsidRPr="00824E57" w:rsidRDefault="00824E57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2.1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CFEB92" w14:textId="77777777" w:rsidR="00824E57" w:rsidRPr="00824E57" w:rsidRDefault="00824E57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color w:val="FF0000"/>
                <w:szCs w:val="24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8D2BC9" w14:textId="77777777" w:rsidR="00824E57" w:rsidRPr="00824E57" w:rsidRDefault="00824E57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color w:val="FF0000"/>
                <w:szCs w:val="24"/>
                <w:lang w:eastAsia="zh-CN"/>
              </w:rPr>
            </w:pPr>
          </w:p>
        </w:tc>
      </w:tr>
      <w:tr w:rsidR="00824E57" w:rsidRPr="00824E57" w14:paraId="7FCE8CA9" w14:textId="77777777" w:rsidTr="00824E57">
        <w:trPr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5A9725" w14:textId="77777777" w:rsidR="00824E57" w:rsidRPr="00824E57" w:rsidRDefault="00824E57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3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65393D" w14:textId="64CA0F91" w:rsidR="00824E57" w:rsidRPr="00824E57" w:rsidRDefault="00BD17B9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>
              <w:rPr>
                <w:rFonts w:eastAsia="SimSun" w:cs="Times New Roman"/>
                <w:szCs w:val="24"/>
                <w:lang w:eastAsia="ar-SA"/>
              </w:rPr>
              <w:t>Функция выбора товара из списка.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51A7FB" w14:textId="77777777" w:rsidR="00824E57" w:rsidRPr="00824E57" w:rsidRDefault="00824E57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2.2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A64BB0" w14:textId="77777777" w:rsidR="00824E57" w:rsidRPr="00824E57" w:rsidRDefault="00824E57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B24A06" w14:textId="77777777" w:rsidR="00824E57" w:rsidRPr="00824E57" w:rsidRDefault="00824E57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</w:tr>
      <w:tr w:rsidR="00824E57" w:rsidRPr="00824E57" w14:paraId="33C4D615" w14:textId="77777777" w:rsidTr="00824E57">
        <w:trPr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F73059" w14:textId="77777777" w:rsidR="00824E57" w:rsidRPr="00824E57" w:rsidRDefault="00824E57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4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069108" w14:textId="7D278891" w:rsidR="00824E57" w:rsidRPr="00824E57" w:rsidRDefault="00BD17B9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 w:rsidRPr="009B33F5">
              <w:rPr>
                <w:rFonts w:eastAsia="SimSun" w:cs="Times New Roman"/>
                <w:szCs w:val="24"/>
                <w:lang w:eastAsia="ar-SA"/>
              </w:rPr>
              <w:t xml:space="preserve">Функция </w:t>
            </w:r>
            <w:r>
              <w:rPr>
                <w:rFonts w:eastAsia="SimSun" w:cs="Times New Roman"/>
                <w:szCs w:val="24"/>
                <w:lang w:eastAsia="ar-SA"/>
              </w:rPr>
              <w:t>удаления товара в поле покупок.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F6E3C7" w14:textId="77777777" w:rsidR="00824E57" w:rsidRPr="00824E57" w:rsidRDefault="00824E57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2.3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8D3D81" w14:textId="77777777" w:rsidR="00824E57" w:rsidRPr="00824E57" w:rsidRDefault="00824E57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7D7380" w14:textId="77777777" w:rsidR="00824E57" w:rsidRPr="00824E57" w:rsidRDefault="00824E57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</w:tr>
      <w:tr w:rsidR="00BD17B9" w:rsidRPr="00824E57" w14:paraId="508D596C" w14:textId="77777777" w:rsidTr="00824E57">
        <w:trPr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55C2A4" w14:textId="77777777" w:rsidR="00BD17B9" w:rsidRPr="00824E57" w:rsidRDefault="00BD17B9" w:rsidP="00BD17B9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5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18CD57" w14:textId="42768BF7" w:rsidR="00BD17B9" w:rsidRPr="00824E57" w:rsidRDefault="00BD17B9" w:rsidP="00BD17B9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SimSun" w:cs="Times New Roman"/>
                <w:bCs/>
                <w:color w:val="000000"/>
                <w:szCs w:val="24"/>
                <w:lang w:eastAsia="ar-SA"/>
              </w:rPr>
            </w:pPr>
            <w:r w:rsidRPr="009B33F5">
              <w:rPr>
                <w:rFonts w:eastAsia="SimSun" w:cs="Times New Roman"/>
                <w:szCs w:val="24"/>
                <w:lang w:eastAsia="ar-SA"/>
              </w:rPr>
              <w:t xml:space="preserve">Функция </w:t>
            </w:r>
            <w:r>
              <w:rPr>
                <w:rFonts w:eastAsia="SimSun" w:cs="Times New Roman"/>
                <w:szCs w:val="24"/>
                <w:lang w:eastAsia="ar-SA"/>
              </w:rPr>
              <w:t>отмены текущего чека.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8A728D" w14:textId="77777777" w:rsidR="00BD17B9" w:rsidRPr="00824E57" w:rsidRDefault="00BD17B9" w:rsidP="00BD17B9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2.4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594D16" w14:textId="77777777" w:rsidR="00BD17B9" w:rsidRPr="00824E57" w:rsidRDefault="00BD17B9" w:rsidP="00BD17B9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EF11DE" w14:textId="77777777" w:rsidR="00BD17B9" w:rsidRPr="00824E57" w:rsidRDefault="00BD17B9" w:rsidP="00BD17B9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</w:tr>
      <w:tr w:rsidR="00BD17B9" w:rsidRPr="00824E57" w14:paraId="17F9942F" w14:textId="77777777" w:rsidTr="00824E57">
        <w:trPr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AC7407" w14:textId="77777777" w:rsidR="00BD17B9" w:rsidRPr="00824E57" w:rsidRDefault="00BD17B9" w:rsidP="00BD17B9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6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EC0AAE" w14:textId="0461C392" w:rsidR="00BD17B9" w:rsidRPr="00824E57" w:rsidRDefault="00BD17B9" w:rsidP="00BD17B9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 w:rsidRPr="009B33F5">
              <w:rPr>
                <w:rFonts w:eastAsia="SimSun" w:cs="Times New Roman"/>
                <w:szCs w:val="24"/>
                <w:lang w:eastAsia="ar-SA"/>
              </w:rPr>
              <w:t xml:space="preserve">Функция </w:t>
            </w:r>
            <w:r>
              <w:rPr>
                <w:rFonts w:eastAsia="SimSun" w:cs="Times New Roman"/>
                <w:szCs w:val="24"/>
                <w:lang w:eastAsia="ar-SA"/>
              </w:rPr>
              <w:t>перехода на форму оплаты.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62A2C2" w14:textId="77777777" w:rsidR="00BD17B9" w:rsidRPr="00824E57" w:rsidRDefault="00BD17B9" w:rsidP="00BD17B9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2.5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0AB561" w14:textId="77777777" w:rsidR="00BD17B9" w:rsidRPr="00824E57" w:rsidRDefault="00BD17B9" w:rsidP="00BD17B9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DD4053" w14:textId="77777777" w:rsidR="00BD17B9" w:rsidRPr="00824E57" w:rsidRDefault="00BD17B9" w:rsidP="00BD17B9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</w:tr>
      <w:tr w:rsidR="00BD17B9" w:rsidRPr="00824E57" w14:paraId="3F4BF70F" w14:textId="77777777" w:rsidTr="00824E57">
        <w:trPr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B6955B" w14:textId="77777777" w:rsidR="00BD17B9" w:rsidRPr="00824E57" w:rsidRDefault="00BD17B9" w:rsidP="00BD17B9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7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8CAC6F" w14:textId="1A469B5B" w:rsidR="00BD17B9" w:rsidRPr="00824E57" w:rsidRDefault="00BD17B9" w:rsidP="00BD17B9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 w:rsidRPr="009B33F5">
              <w:rPr>
                <w:rFonts w:eastAsia="SimSun" w:cs="Times New Roman"/>
                <w:szCs w:val="24"/>
                <w:lang w:eastAsia="ar-SA"/>
              </w:rPr>
              <w:t xml:space="preserve">Функция </w:t>
            </w:r>
            <w:r>
              <w:rPr>
                <w:rFonts w:eastAsia="SimSun" w:cs="Times New Roman"/>
                <w:szCs w:val="24"/>
                <w:lang w:eastAsia="ar-SA"/>
              </w:rPr>
              <w:t>оплаты наличными.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BFF924" w14:textId="77777777" w:rsidR="00BD17B9" w:rsidRPr="00824E57" w:rsidRDefault="00BD17B9" w:rsidP="00BD17B9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2.6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C59340" w14:textId="77777777" w:rsidR="00BD17B9" w:rsidRPr="00824E57" w:rsidRDefault="00BD17B9" w:rsidP="00BD17B9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AEC86F" w14:textId="77777777" w:rsidR="00BD17B9" w:rsidRPr="00824E57" w:rsidRDefault="00BD17B9" w:rsidP="00BD17B9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</w:tr>
      <w:tr w:rsidR="00BD17B9" w:rsidRPr="00824E57" w14:paraId="0AAAD35E" w14:textId="77777777" w:rsidTr="00824E57">
        <w:trPr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51BEC8" w14:textId="77777777" w:rsidR="00BD17B9" w:rsidRPr="00824E57" w:rsidRDefault="00BD17B9" w:rsidP="00BD17B9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8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10F1AC" w14:textId="2036701B" w:rsidR="00BD17B9" w:rsidRPr="00824E57" w:rsidRDefault="00BD17B9" w:rsidP="00BD17B9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 w:rsidRPr="009B33F5">
              <w:rPr>
                <w:rFonts w:eastAsia="SimSun" w:cs="Times New Roman"/>
                <w:szCs w:val="24"/>
                <w:lang w:eastAsia="ar-SA"/>
              </w:rPr>
              <w:t xml:space="preserve">Функция </w:t>
            </w:r>
            <w:r>
              <w:rPr>
                <w:rFonts w:eastAsia="SimSun" w:cs="Times New Roman"/>
                <w:szCs w:val="24"/>
                <w:lang w:eastAsia="ar-SA"/>
              </w:rPr>
              <w:t>оплаты картой.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14265C" w14:textId="77777777" w:rsidR="00BD17B9" w:rsidRPr="00824E57" w:rsidRDefault="00BD17B9" w:rsidP="00BD17B9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2.7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1046DA" w14:textId="77777777" w:rsidR="00BD17B9" w:rsidRPr="00824E57" w:rsidRDefault="00BD17B9" w:rsidP="00BD17B9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7AF235" w14:textId="77777777" w:rsidR="00BD17B9" w:rsidRPr="00824E57" w:rsidRDefault="00BD17B9" w:rsidP="00BD17B9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</w:tr>
      <w:tr w:rsidR="00824E57" w:rsidRPr="00824E57" w14:paraId="5BD98460" w14:textId="77777777" w:rsidTr="00824E57">
        <w:trPr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7B7724" w14:textId="77777777" w:rsidR="00824E57" w:rsidRPr="00824E57" w:rsidRDefault="00824E57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9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96908B" w14:textId="43D32CA2" w:rsidR="00824E57" w:rsidRPr="00824E57" w:rsidRDefault="00BD17B9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SimSun" w:cs="Times New Roman"/>
                <w:bCs/>
                <w:color w:val="000000"/>
                <w:szCs w:val="24"/>
                <w:lang w:eastAsia="ar-SA"/>
              </w:rPr>
            </w:pPr>
            <w:r>
              <w:rPr>
                <w:rFonts w:eastAsia="SimSun" w:cs="Times New Roman"/>
                <w:bCs/>
                <w:color w:val="000000"/>
                <w:szCs w:val="24"/>
                <w:lang w:eastAsia="ar-SA"/>
              </w:rPr>
              <w:t>Функция печати отчетов о прибыли.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3416FE" w14:textId="77777777" w:rsidR="00824E57" w:rsidRPr="00824E57" w:rsidRDefault="00824E57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2.8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62B05D" w14:textId="77777777" w:rsidR="00824E57" w:rsidRPr="00824E57" w:rsidRDefault="00824E57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14D26E" w14:textId="77777777" w:rsidR="00824E57" w:rsidRPr="00824E57" w:rsidRDefault="00824E57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</w:tr>
      <w:tr w:rsidR="00BD17B9" w:rsidRPr="00824E57" w14:paraId="5FC07ABB" w14:textId="77777777" w:rsidTr="00824E57">
        <w:trPr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B83C7A" w14:textId="77777777" w:rsidR="00BD17B9" w:rsidRPr="00824E57" w:rsidRDefault="00BD17B9" w:rsidP="00BD17B9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10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F4F9D9" w14:textId="1BA952A3" w:rsidR="00BD17B9" w:rsidRPr="00824E57" w:rsidRDefault="00BD17B9" w:rsidP="00BD17B9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SimSun" w:cs="Times New Roman"/>
                <w:bCs/>
                <w:color w:val="000000"/>
                <w:szCs w:val="24"/>
                <w:lang w:eastAsia="ar-SA"/>
              </w:rPr>
            </w:pPr>
            <w:r w:rsidRPr="009B33F5">
              <w:rPr>
                <w:rFonts w:eastAsia="SimSun" w:cs="Times New Roman"/>
                <w:szCs w:val="24"/>
                <w:lang w:eastAsia="ar-SA"/>
              </w:rPr>
              <w:t xml:space="preserve">Функция </w:t>
            </w:r>
            <w:r>
              <w:rPr>
                <w:rFonts w:eastAsia="SimSun" w:cs="Times New Roman"/>
                <w:szCs w:val="24"/>
                <w:lang w:eastAsia="ar-SA"/>
              </w:rPr>
              <w:t>изменения цены и себестоимости товаров.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21D864" w14:textId="77777777" w:rsidR="00BD17B9" w:rsidRPr="00824E57" w:rsidRDefault="00BD17B9" w:rsidP="00BD17B9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2.9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775702" w14:textId="77777777" w:rsidR="00BD17B9" w:rsidRPr="00824E57" w:rsidRDefault="00BD17B9" w:rsidP="00BD17B9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51CA08" w14:textId="77777777" w:rsidR="00BD17B9" w:rsidRPr="00824E57" w:rsidRDefault="00BD17B9" w:rsidP="00BD17B9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</w:tr>
      <w:tr w:rsidR="00824E57" w:rsidRPr="00824E57" w14:paraId="0D1871E4" w14:textId="77777777" w:rsidTr="00824E57">
        <w:trPr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31525D" w14:textId="77777777" w:rsidR="00824E57" w:rsidRPr="00824E57" w:rsidRDefault="00824E57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11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31B258" w14:textId="620DF683" w:rsidR="00824E57" w:rsidRPr="00824E57" w:rsidRDefault="00BD17B9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SimSun" w:cs="Times New Roman"/>
                <w:bCs/>
                <w:color w:val="000000"/>
                <w:szCs w:val="24"/>
                <w:lang w:eastAsia="ar-SA"/>
              </w:rPr>
            </w:pPr>
            <w:r>
              <w:rPr>
                <w:rFonts w:eastAsia="SimSun" w:cs="Times New Roman"/>
                <w:bCs/>
                <w:color w:val="000000"/>
                <w:szCs w:val="24"/>
                <w:lang w:eastAsia="ar-SA"/>
              </w:rPr>
              <w:t>Функция обновления товаров при поставке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93BDD9" w14:textId="77777777" w:rsidR="00824E57" w:rsidRPr="00824E57" w:rsidRDefault="00824E57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2.10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E70C8A" w14:textId="77777777" w:rsidR="00824E57" w:rsidRPr="00824E57" w:rsidRDefault="00824E57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D8FAC0" w14:textId="77777777" w:rsidR="00824E57" w:rsidRPr="00824E57" w:rsidRDefault="00824E57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</w:tr>
      <w:tr w:rsidR="00824E57" w:rsidRPr="00824E57" w14:paraId="5461FB2A" w14:textId="77777777" w:rsidTr="00824E57">
        <w:trPr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D3CA0C" w14:textId="0740C0EC" w:rsidR="00824E57" w:rsidRPr="00824E57" w:rsidRDefault="00824E57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1</w:t>
            </w:r>
            <w:r w:rsidR="00696948"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2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FB1C6E" w14:textId="5807876E" w:rsidR="00824E57" w:rsidRPr="00824E57" w:rsidRDefault="001F31FB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SimSun" w:cs="Times New Roman"/>
                <w:bCs/>
                <w:color w:val="000000"/>
                <w:szCs w:val="24"/>
                <w:lang w:eastAsia="ar-SA"/>
              </w:rPr>
            </w:pPr>
            <w:r w:rsidRPr="001F31FB">
              <w:rPr>
                <w:rFonts w:eastAsia="SimSun" w:cs="Times New Roman"/>
                <w:bCs/>
                <w:color w:val="000000"/>
                <w:szCs w:val="24"/>
                <w:lang w:eastAsia="ar-SA"/>
              </w:rPr>
              <w:t>Проверка производительности приложения.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7E7B5C" w14:textId="2BC5EE36" w:rsidR="00824E57" w:rsidRPr="00824E57" w:rsidRDefault="001F31FB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4F3244" w14:textId="77777777" w:rsidR="00824E57" w:rsidRPr="00824E57" w:rsidRDefault="00824E57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483D3C" w14:textId="77777777" w:rsidR="00824E57" w:rsidRPr="00824E57" w:rsidRDefault="00824E57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</w:tr>
      <w:tr w:rsidR="001F31FB" w:rsidRPr="00824E57" w14:paraId="4FCFF9A6" w14:textId="77777777" w:rsidTr="00824E57">
        <w:trPr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BC23B0" w14:textId="6081F570" w:rsidR="001F31FB" w:rsidRPr="00824E57" w:rsidRDefault="001F31FB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1</w:t>
            </w:r>
            <w:r w:rsidR="00696948"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3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B1E47D" w14:textId="7FD55B40" w:rsidR="001F31FB" w:rsidRPr="001F31FB" w:rsidRDefault="001F31FB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SimSun" w:cs="Times New Roman"/>
                <w:bCs/>
                <w:color w:val="000000"/>
                <w:szCs w:val="24"/>
                <w:lang w:eastAsia="ar-SA"/>
              </w:rPr>
            </w:pPr>
            <w:r w:rsidRPr="001F31FB">
              <w:rPr>
                <w:rFonts w:eastAsia="SimSun" w:cs="Times New Roman"/>
                <w:bCs/>
                <w:color w:val="000000"/>
                <w:szCs w:val="24"/>
                <w:lang w:eastAsia="ar-SA"/>
              </w:rPr>
              <w:t>Проверка интерфейса пользователя.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97692D" w14:textId="371A91C6" w:rsidR="001F31FB" w:rsidRDefault="001F31FB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AAE0D" w14:textId="77777777" w:rsidR="001F31FB" w:rsidRPr="00824E57" w:rsidRDefault="001F31FB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E4063C" w14:textId="77777777" w:rsidR="001F31FB" w:rsidRPr="00824E57" w:rsidRDefault="001F31FB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</w:tr>
      <w:tr w:rsidR="001F31FB" w:rsidRPr="00824E57" w14:paraId="260D83B3" w14:textId="77777777" w:rsidTr="00824E57">
        <w:trPr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F6A1DA" w14:textId="61E61528" w:rsidR="001F31FB" w:rsidRDefault="001F31FB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1</w:t>
            </w:r>
            <w:r w:rsidR="00696948"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4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ABF24D" w14:textId="510F0E72" w:rsidR="001F31FB" w:rsidRPr="001F31FB" w:rsidRDefault="001F31FB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SimSun" w:cs="Times New Roman"/>
                <w:bCs/>
                <w:color w:val="000000"/>
                <w:szCs w:val="24"/>
                <w:lang w:eastAsia="ar-SA"/>
              </w:rPr>
            </w:pPr>
            <w:r w:rsidRPr="001F31FB">
              <w:rPr>
                <w:rFonts w:eastAsia="SimSun" w:cs="Times New Roman"/>
                <w:bCs/>
                <w:color w:val="000000"/>
                <w:szCs w:val="24"/>
                <w:lang w:eastAsia="ar-SA"/>
              </w:rPr>
              <w:t>Проверка совместимости приложения.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7B571B" w14:textId="49AA1104" w:rsidR="001F31FB" w:rsidRDefault="001F31FB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C96646" w14:textId="77777777" w:rsidR="001F31FB" w:rsidRPr="00824E57" w:rsidRDefault="001F31FB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655F80" w14:textId="77777777" w:rsidR="001F31FB" w:rsidRPr="00824E57" w:rsidRDefault="001F31FB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</w:tr>
      <w:tr w:rsidR="001F31FB" w:rsidRPr="00824E57" w14:paraId="50D34E79" w14:textId="77777777" w:rsidTr="00824E57">
        <w:trPr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2FE6D7" w14:textId="25026DFA" w:rsidR="001F31FB" w:rsidRDefault="001F31FB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1</w:t>
            </w:r>
            <w:r w:rsidR="00696948"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5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B7C64F" w14:textId="55764761" w:rsidR="001F31FB" w:rsidRPr="001F31FB" w:rsidRDefault="001F31FB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SimSun" w:cs="Times New Roman"/>
                <w:bCs/>
                <w:color w:val="000000"/>
                <w:szCs w:val="24"/>
                <w:lang w:eastAsia="ar-SA"/>
              </w:rPr>
            </w:pPr>
            <w:r w:rsidRPr="00CA3755">
              <w:rPr>
                <w:rFonts w:eastAsia="SimSun" w:cs="Times New Roman"/>
                <w:szCs w:val="24"/>
                <w:lang w:eastAsia="ar-SA"/>
              </w:rPr>
              <w:t>Проверка работоспособности итоговой версии приложения Заказчиком.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3F9672" w14:textId="751C0ABD" w:rsidR="001F31FB" w:rsidRDefault="001F31FB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7B73C5" w14:textId="77777777" w:rsidR="001F31FB" w:rsidRPr="00824E57" w:rsidRDefault="001F31FB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153D09" w14:textId="77777777" w:rsidR="001F31FB" w:rsidRPr="00824E57" w:rsidRDefault="001F31FB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</w:tr>
    </w:tbl>
    <w:p w14:paraId="6CE459F2" w14:textId="1B5FE38C" w:rsidR="28CCCC7E" w:rsidRPr="0076615D" w:rsidRDefault="28CCCC7E">
      <w:pPr>
        <w:rPr>
          <w:szCs w:val="24"/>
        </w:rPr>
      </w:pPr>
    </w:p>
    <w:p w14:paraId="4DB74891" w14:textId="77777777" w:rsidR="00E54E6B" w:rsidRPr="0076615D" w:rsidRDefault="00E54E6B" w:rsidP="00EA6493">
      <w:pPr>
        <w:rPr>
          <w:noProof/>
          <w:szCs w:val="24"/>
        </w:rPr>
      </w:pPr>
    </w:p>
    <w:sectPr w:rsidR="00E54E6B" w:rsidRPr="0076615D" w:rsidSect="0051096E">
      <w:pgSz w:w="11906" w:h="16838"/>
      <w:pgMar w:top="1134" w:right="567" w:bottom="1134" w:left="1134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CC085" w14:textId="77777777" w:rsidR="004B4B33" w:rsidRDefault="004B4B33">
      <w:pPr>
        <w:spacing w:before="0" w:line="240" w:lineRule="auto"/>
      </w:pPr>
      <w:r>
        <w:separator/>
      </w:r>
    </w:p>
  </w:endnote>
  <w:endnote w:type="continuationSeparator" w:id="0">
    <w:p w14:paraId="591ADE24" w14:textId="77777777" w:rsidR="004B4B33" w:rsidRDefault="004B4B33">
      <w:pPr>
        <w:spacing w:before="0" w:line="240" w:lineRule="auto"/>
      </w:pPr>
      <w:r>
        <w:continuationSeparator/>
      </w:r>
    </w:p>
  </w:endnote>
  <w:endnote w:type="continuationNotice" w:id="1">
    <w:p w14:paraId="16028607" w14:textId="77777777" w:rsidR="004B4B33" w:rsidRDefault="004B4B33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9918342"/>
      <w:docPartObj>
        <w:docPartGallery w:val="Page Numbers (Bottom of Page)"/>
        <w:docPartUnique/>
      </w:docPartObj>
    </w:sdtPr>
    <w:sdtEndPr>
      <w:rPr>
        <w:b w:val="0"/>
        <w:bCs/>
        <w:sz w:val="24"/>
        <w:szCs w:val="18"/>
      </w:rPr>
    </w:sdtEndPr>
    <w:sdtContent>
      <w:p w14:paraId="5D411DC6" w14:textId="3ADCFF75" w:rsidR="00C16814" w:rsidRPr="00C16814" w:rsidRDefault="00C16814">
        <w:pPr>
          <w:pStyle w:val="af"/>
          <w:rPr>
            <w:b w:val="0"/>
            <w:bCs/>
            <w:sz w:val="24"/>
            <w:szCs w:val="18"/>
          </w:rPr>
        </w:pPr>
        <w:r w:rsidRPr="00C16814">
          <w:rPr>
            <w:b w:val="0"/>
            <w:bCs/>
            <w:sz w:val="24"/>
            <w:szCs w:val="18"/>
          </w:rPr>
          <w:fldChar w:fldCharType="begin"/>
        </w:r>
        <w:r w:rsidRPr="00C16814">
          <w:rPr>
            <w:b w:val="0"/>
            <w:bCs/>
            <w:sz w:val="24"/>
            <w:szCs w:val="18"/>
          </w:rPr>
          <w:instrText>PAGE   \* MERGEFORMAT</w:instrText>
        </w:r>
        <w:r w:rsidRPr="00C16814">
          <w:rPr>
            <w:b w:val="0"/>
            <w:bCs/>
            <w:sz w:val="24"/>
            <w:szCs w:val="18"/>
          </w:rPr>
          <w:fldChar w:fldCharType="separate"/>
        </w:r>
        <w:r w:rsidR="007D5D19">
          <w:rPr>
            <w:b w:val="0"/>
            <w:bCs/>
            <w:noProof/>
            <w:sz w:val="24"/>
            <w:szCs w:val="18"/>
          </w:rPr>
          <w:t>15</w:t>
        </w:r>
        <w:r w:rsidRPr="00C16814">
          <w:rPr>
            <w:b w:val="0"/>
            <w:bCs/>
            <w:sz w:val="24"/>
            <w:szCs w:val="18"/>
          </w:rPr>
          <w:fldChar w:fldCharType="end"/>
        </w:r>
      </w:p>
    </w:sdtContent>
  </w:sdt>
  <w:p w14:paraId="368C8DE8" w14:textId="77777777" w:rsidR="00C16814" w:rsidRDefault="00C16814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28609" w14:textId="2E498BDC" w:rsidR="00C16814" w:rsidRPr="00C16814" w:rsidRDefault="00C16814">
    <w:pPr>
      <w:pStyle w:val="af"/>
      <w:rPr>
        <w:sz w:val="24"/>
        <w:szCs w:val="18"/>
      </w:rPr>
    </w:pPr>
  </w:p>
  <w:p w14:paraId="2F9DD433" w14:textId="77777777" w:rsidR="00C16814" w:rsidRDefault="00C16814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B48C6" w14:textId="77777777" w:rsidR="004B4B33" w:rsidRDefault="004B4B33" w:rsidP="00990EAC">
      <w:pPr>
        <w:spacing w:before="0" w:line="240" w:lineRule="auto"/>
      </w:pPr>
      <w:r>
        <w:separator/>
      </w:r>
    </w:p>
  </w:footnote>
  <w:footnote w:type="continuationSeparator" w:id="0">
    <w:p w14:paraId="223EF316" w14:textId="77777777" w:rsidR="004B4B33" w:rsidRDefault="004B4B33" w:rsidP="00990EAC">
      <w:pPr>
        <w:spacing w:before="0" w:line="240" w:lineRule="auto"/>
      </w:pPr>
      <w:r>
        <w:continuationSeparator/>
      </w:r>
    </w:p>
  </w:footnote>
  <w:footnote w:type="continuationNotice" w:id="1">
    <w:p w14:paraId="7BA1A3FC" w14:textId="77777777" w:rsidR="004B4B33" w:rsidRDefault="004B4B33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9F560" w14:textId="77777777" w:rsidR="003908CC" w:rsidRPr="008E27BF" w:rsidRDefault="003908CC" w:rsidP="00990EAC">
    <w:pPr>
      <w:pStyle w:val="ad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E9839" w14:textId="3703391A" w:rsidR="003908CC" w:rsidRDefault="003908CC">
    <w:pPr>
      <w:pStyle w:val="ad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37AB00A" wp14:editId="0C48F939">
              <wp:simplePos x="0" y="0"/>
              <wp:positionH relativeFrom="leftMargin">
                <wp:align>left</wp:align>
              </wp:positionH>
              <wp:positionV relativeFrom="margin">
                <wp:align>center</wp:align>
              </wp:positionV>
              <wp:extent cx="727710" cy="329565"/>
              <wp:effectExtent l="0" t="0" r="0" b="381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27710" cy="3295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C06C17" w14:textId="77777777" w:rsidR="003908CC" w:rsidRDefault="003908CC">
                          <w:pPr>
                            <w:pBdr>
                              <w:bottom w:val="single" w:sz="4" w:space="1" w:color="auto"/>
                            </w:pBd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7D5D19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leftMargin">
                <wp14:pctWidth>80000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37AB00A" id="Прямоугольник 2" o:spid="_x0000_s1026" style="position:absolute;left:0;text-align:left;margin-left:0;margin-top:0;width:57.3pt;height:25.95pt;z-index:251659264;visibility:visible;mso-wrap-style:square;mso-width-percent:800;mso-height-percent:0;mso-wrap-distance-left:9pt;mso-wrap-distance-top:0;mso-wrap-distance-right:9pt;mso-wrap-distance-bottom:0;mso-position-horizontal:left;mso-position-horizontal-relative:left-margin-area;mso-position-vertical:center;mso-position-vertical-relative:margin;mso-width-percent:800;mso-height-percent:0;mso-width-relative:lef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" o:allowincell="f" stroked="f">
              <v:textbox>
                <w:txbxContent>
                  <w:p w14:paraId="44C06C17" w14:textId="77777777" w:rsidR="003908CC" w:rsidRDefault="003908CC">
                    <w:pPr>
                      <w:pBdr>
                        <w:bottom w:val="single" w:sz="4" w:space="1" w:color="auto"/>
                      </w:pBdr>
                      <w:jc w:val="right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7D5D19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7602320"/>
    <w:lvl w:ilvl="0">
      <w:start w:val="1"/>
      <w:numFmt w:val="bullet"/>
      <w:pStyle w:val="a"/>
      <w:lvlText w:val=""/>
      <w:lvlJc w:val="left"/>
      <w:pPr>
        <w:ind w:left="1211" w:hanging="360"/>
      </w:pPr>
      <w:rPr>
        <w:rFonts w:ascii="Symbol" w:hAnsi="Symbol" w:hint="default"/>
      </w:rPr>
    </w:lvl>
  </w:abstractNum>
  <w:abstractNum w:abstractNumId="1" w15:restartNumberingAfterBreak="0">
    <w:nsid w:val="07266C5A"/>
    <w:multiLevelType w:val="hybridMultilevel"/>
    <w:tmpl w:val="2DD01454"/>
    <w:lvl w:ilvl="0" w:tplc="35E4DE4C">
      <w:start w:val="1"/>
      <w:numFmt w:val="bullet"/>
      <w:lvlText w:val=""/>
      <w:lvlJc w:val="left"/>
      <w:pPr>
        <w:ind w:left="24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7" w:hanging="360"/>
      </w:pPr>
      <w:rPr>
        <w:rFonts w:ascii="Wingdings" w:hAnsi="Wingdings" w:hint="default"/>
      </w:rPr>
    </w:lvl>
  </w:abstractNum>
  <w:abstractNum w:abstractNumId="2" w15:restartNumberingAfterBreak="0">
    <w:nsid w:val="094C6AF4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A6F028A"/>
    <w:multiLevelType w:val="hybridMultilevel"/>
    <w:tmpl w:val="3E6643E0"/>
    <w:lvl w:ilvl="0" w:tplc="9DAC469A">
      <w:start w:val="1"/>
      <w:numFmt w:val="bullet"/>
      <w:lvlText w:val="-"/>
      <w:lvlJc w:val="left"/>
      <w:pPr>
        <w:ind w:left="213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4" w15:restartNumberingAfterBreak="0">
    <w:nsid w:val="150B5208"/>
    <w:multiLevelType w:val="hybridMultilevel"/>
    <w:tmpl w:val="FFFFFFFF"/>
    <w:lvl w:ilvl="0" w:tplc="B148BA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43C34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4C218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A47B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D219B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167041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127E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08DBF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CD5253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7744A"/>
    <w:multiLevelType w:val="hybridMultilevel"/>
    <w:tmpl w:val="ABE4C416"/>
    <w:lvl w:ilvl="0" w:tplc="D4660364">
      <w:start w:val="1"/>
      <w:numFmt w:val="decimal"/>
      <w:pStyle w:val="vguNumber"/>
      <w:lvlText w:val="%1)"/>
      <w:lvlJc w:val="left"/>
      <w:pPr>
        <w:ind w:left="1211" w:hanging="360"/>
      </w:pPr>
    </w:lvl>
    <w:lvl w:ilvl="1" w:tplc="73BED02C">
      <w:start w:val="1"/>
      <w:numFmt w:val="lowerLetter"/>
      <w:lvlText w:val="%2."/>
      <w:lvlJc w:val="left"/>
      <w:pPr>
        <w:ind w:left="1931" w:hanging="360"/>
      </w:pPr>
    </w:lvl>
    <w:lvl w:ilvl="2" w:tplc="BBCADF4C" w:tentative="1">
      <w:start w:val="1"/>
      <w:numFmt w:val="lowerRoman"/>
      <w:lvlText w:val="%3."/>
      <w:lvlJc w:val="right"/>
      <w:pPr>
        <w:ind w:left="2651" w:hanging="180"/>
      </w:pPr>
    </w:lvl>
    <w:lvl w:ilvl="3" w:tplc="07E671C6" w:tentative="1">
      <w:start w:val="1"/>
      <w:numFmt w:val="decimal"/>
      <w:lvlText w:val="%4."/>
      <w:lvlJc w:val="left"/>
      <w:pPr>
        <w:ind w:left="3371" w:hanging="360"/>
      </w:pPr>
    </w:lvl>
    <w:lvl w:ilvl="4" w:tplc="5C28D2F8" w:tentative="1">
      <w:start w:val="1"/>
      <w:numFmt w:val="lowerLetter"/>
      <w:lvlText w:val="%5."/>
      <w:lvlJc w:val="left"/>
      <w:pPr>
        <w:ind w:left="4091" w:hanging="360"/>
      </w:pPr>
    </w:lvl>
    <w:lvl w:ilvl="5" w:tplc="29002856" w:tentative="1">
      <w:start w:val="1"/>
      <w:numFmt w:val="lowerRoman"/>
      <w:lvlText w:val="%6."/>
      <w:lvlJc w:val="right"/>
      <w:pPr>
        <w:ind w:left="4811" w:hanging="180"/>
      </w:pPr>
    </w:lvl>
    <w:lvl w:ilvl="6" w:tplc="B922CF84" w:tentative="1">
      <w:start w:val="1"/>
      <w:numFmt w:val="decimal"/>
      <w:lvlText w:val="%7."/>
      <w:lvlJc w:val="left"/>
      <w:pPr>
        <w:ind w:left="5531" w:hanging="360"/>
      </w:pPr>
    </w:lvl>
    <w:lvl w:ilvl="7" w:tplc="AD68F384" w:tentative="1">
      <w:start w:val="1"/>
      <w:numFmt w:val="lowerLetter"/>
      <w:lvlText w:val="%8."/>
      <w:lvlJc w:val="left"/>
      <w:pPr>
        <w:ind w:left="6251" w:hanging="360"/>
      </w:pPr>
    </w:lvl>
    <w:lvl w:ilvl="8" w:tplc="A8E4DA02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1AD47E7A"/>
    <w:multiLevelType w:val="multilevel"/>
    <w:tmpl w:val="75C0D48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eastAsiaTheme="majorEastAsia" w:hAnsi="Times New Roman" w:cs="Times New Roman"/>
        <w:sz w:val="24"/>
        <w:szCs w:val="24"/>
      </w:rPr>
    </w:lvl>
    <w:lvl w:ilvl="1">
      <w:start w:val="1"/>
      <w:numFmt w:val="decimal"/>
      <w:pStyle w:val="2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D27250E"/>
    <w:multiLevelType w:val="hybridMultilevel"/>
    <w:tmpl w:val="A860E928"/>
    <w:lvl w:ilvl="0" w:tplc="B148BA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E07DDF"/>
    <w:multiLevelType w:val="hybridMultilevel"/>
    <w:tmpl w:val="7076E1B0"/>
    <w:lvl w:ilvl="0" w:tplc="9B3CE014">
      <w:start w:val="1"/>
      <w:numFmt w:val="bullet"/>
      <w:pStyle w:val="a0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9" w15:restartNumberingAfterBreak="0">
    <w:nsid w:val="2BED6DDD"/>
    <w:multiLevelType w:val="multilevel"/>
    <w:tmpl w:val="8794ADA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12E6BA4"/>
    <w:multiLevelType w:val="hybridMultilevel"/>
    <w:tmpl w:val="566CD8BA"/>
    <w:lvl w:ilvl="0" w:tplc="98FEDC46">
      <w:start w:val="1"/>
      <w:numFmt w:val="russianUpper"/>
      <w:pStyle w:val="vguAdditionName"/>
      <w:lvlText w:val="Приложение %1."/>
      <w:lvlJc w:val="left"/>
      <w:pPr>
        <w:ind w:left="5607" w:hanging="360"/>
      </w:pPr>
      <w:rPr>
        <w:rFonts w:hint="default"/>
      </w:rPr>
    </w:lvl>
    <w:lvl w:ilvl="1" w:tplc="F1446014" w:tentative="1">
      <w:start w:val="1"/>
      <w:numFmt w:val="lowerLetter"/>
      <w:lvlText w:val="%2."/>
      <w:lvlJc w:val="left"/>
      <w:pPr>
        <w:ind w:left="3142" w:hanging="360"/>
      </w:pPr>
    </w:lvl>
    <w:lvl w:ilvl="2" w:tplc="7A348E7E" w:tentative="1">
      <w:start w:val="1"/>
      <w:numFmt w:val="lowerRoman"/>
      <w:lvlText w:val="%3."/>
      <w:lvlJc w:val="right"/>
      <w:pPr>
        <w:ind w:left="3862" w:hanging="180"/>
      </w:pPr>
    </w:lvl>
    <w:lvl w:ilvl="3" w:tplc="15A8153C" w:tentative="1">
      <w:start w:val="1"/>
      <w:numFmt w:val="decimal"/>
      <w:lvlText w:val="%4."/>
      <w:lvlJc w:val="left"/>
      <w:pPr>
        <w:ind w:left="4582" w:hanging="360"/>
      </w:pPr>
    </w:lvl>
    <w:lvl w:ilvl="4" w:tplc="F03A973A" w:tentative="1">
      <w:start w:val="1"/>
      <w:numFmt w:val="lowerLetter"/>
      <w:lvlText w:val="%5."/>
      <w:lvlJc w:val="left"/>
      <w:pPr>
        <w:ind w:left="5302" w:hanging="360"/>
      </w:pPr>
    </w:lvl>
    <w:lvl w:ilvl="5" w:tplc="1E46B678" w:tentative="1">
      <w:start w:val="1"/>
      <w:numFmt w:val="lowerRoman"/>
      <w:lvlText w:val="%6."/>
      <w:lvlJc w:val="right"/>
      <w:pPr>
        <w:ind w:left="6022" w:hanging="180"/>
      </w:pPr>
    </w:lvl>
    <w:lvl w:ilvl="6" w:tplc="D256E6B2" w:tentative="1">
      <w:start w:val="1"/>
      <w:numFmt w:val="decimal"/>
      <w:lvlText w:val="%7."/>
      <w:lvlJc w:val="left"/>
      <w:pPr>
        <w:ind w:left="6742" w:hanging="360"/>
      </w:pPr>
    </w:lvl>
    <w:lvl w:ilvl="7" w:tplc="FBF204E4" w:tentative="1">
      <w:start w:val="1"/>
      <w:numFmt w:val="lowerLetter"/>
      <w:lvlText w:val="%8."/>
      <w:lvlJc w:val="left"/>
      <w:pPr>
        <w:ind w:left="7462" w:hanging="360"/>
      </w:pPr>
    </w:lvl>
    <w:lvl w:ilvl="8" w:tplc="1D06E19A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11" w15:restartNumberingAfterBreak="0">
    <w:nsid w:val="48B21585"/>
    <w:multiLevelType w:val="hybridMultilevel"/>
    <w:tmpl w:val="8F7C1330"/>
    <w:lvl w:ilvl="0" w:tplc="35E4DE4C">
      <w:start w:val="1"/>
      <w:numFmt w:val="bullet"/>
      <w:lvlText w:val=""/>
      <w:lvlJc w:val="left"/>
      <w:pPr>
        <w:ind w:left="24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7" w:hanging="360"/>
      </w:pPr>
      <w:rPr>
        <w:rFonts w:ascii="Wingdings" w:hAnsi="Wingdings" w:hint="default"/>
      </w:rPr>
    </w:lvl>
  </w:abstractNum>
  <w:abstractNum w:abstractNumId="12" w15:restartNumberingAfterBreak="0">
    <w:nsid w:val="51114676"/>
    <w:multiLevelType w:val="hybridMultilevel"/>
    <w:tmpl w:val="E1DE977A"/>
    <w:lvl w:ilvl="0" w:tplc="B148BAA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33C635C"/>
    <w:multiLevelType w:val="hybridMultilevel"/>
    <w:tmpl w:val="F4FC1FC0"/>
    <w:lvl w:ilvl="0" w:tplc="8E1EB3C2">
      <w:start w:val="1"/>
      <w:numFmt w:val="bullet"/>
      <w:lvlText w:val=""/>
      <w:lvlJc w:val="left"/>
      <w:pPr>
        <w:ind w:left="17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4" w15:restartNumberingAfterBreak="0">
    <w:nsid w:val="553E7F2F"/>
    <w:multiLevelType w:val="hybridMultilevel"/>
    <w:tmpl w:val="1A4299D2"/>
    <w:lvl w:ilvl="0" w:tplc="0419000F">
      <w:start w:val="1"/>
      <w:numFmt w:val="decimal"/>
      <w:lvlText w:val="%1."/>
      <w:lvlJc w:val="left"/>
      <w:pPr>
        <w:ind w:left="2497" w:hanging="360"/>
      </w:pPr>
    </w:lvl>
    <w:lvl w:ilvl="1" w:tplc="04190019" w:tentative="1">
      <w:start w:val="1"/>
      <w:numFmt w:val="lowerLetter"/>
      <w:lvlText w:val="%2."/>
      <w:lvlJc w:val="left"/>
      <w:pPr>
        <w:ind w:left="3217" w:hanging="360"/>
      </w:pPr>
    </w:lvl>
    <w:lvl w:ilvl="2" w:tplc="0419001B" w:tentative="1">
      <w:start w:val="1"/>
      <w:numFmt w:val="lowerRoman"/>
      <w:lvlText w:val="%3."/>
      <w:lvlJc w:val="right"/>
      <w:pPr>
        <w:ind w:left="3937" w:hanging="180"/>
      </w:pPr>
    </w:lvl>
    <w:lvl w:ilvl="3" w:tplc="0419000F" w:tentative="1">
      <w:start w:val="1"/>
      <w:numFmt w:val="decimal"/>
      <w:lvlText w:val="%4."/>
      <w:lvlJc w:val="left"/>
      <w:pPr>
        <w:ind w:left="4657" w:hanging="360"/>
      </w:pPr>
    </w:lvl>
    <w:lvl w:ilvl="4" w:tplc="04190019" w:tentative="1">
      <w:start w:val="1"/>
      <w:numFmt w:val="lowerLetter"/>
      <w:lvlText w:val="%5."/>
      <w:lvlJc w:val="left"/>
      <w:pPr>
        <w:ind w:left="5377" w:hanging="360"/>
      </w:pPr>
    </w:lvl>
    <w:lvl w:ilvl="5" w:tplc="0419001B" w:tentative="1">
      <w:start w:val="1"/>
      <w:numFmt w:val="lowerRoman"/>
      <w:lvlText w:val="%6."/>
      <w:lvlJc w:val="right"/>
      <w:pPr>
        <w:ind w:left="6097" w:hanging="180"/>
      </w:pPr>
    </w:lvl>
    <w:lvl w:ilvl="6" w:tplc="0419000F" w:tentative="1">
      <w:start w:val="1"/>
      <w:numFmt w:val="decimal"/>
      <w:lvlText w:val="%7."/>
      <w:lvlJc w:val="left"/>
      <w:pPr>
        <w:ind w:left="6817" w:hanging="360"/>
      </w:pPr>
    </w:lvl>
    <w:lvl w:ilvl="7" w:tplc="04190019" w:tentative="1">
      <w:start w:val="1"/>
      <w:numFmt w:val="lowerLetter"/>
      <w:lvlText w:val="%8."/>
      <w:lvlJc w:val="left"/>
      <w:pPr>
        <w:ind w:left="7537" w:hanging="360"/>
      </w:pPr>
    </w:lvl>
    <w:lvl w:ilvl="8" w:tplc="0419001B" w:tentative="1">
      <w:start w:val="1"/>
      <w:numFmt w:val="lowerRoman"/>
      <w:lvlText w:val="%9."/>
      <w:lvlJc w:val="right"/>
      <w:pPr>
        <w:ind w:left="8257" w:hanging="180"/>
      </w:pPr>
    </w:lvl>
  </w:abstractNum>
  <w:abstractNum w:abstractNumId="15" w15:restartNumberingAfterBreak="0">
    <w:nsid w:val="60270F04"/>
    <w:multiLevelType w:val="hybridMultilevel"/>
    <w:tmpl w:val="8910B8CA"/>
    <w:lvl w:ilvl="0" w:tplc="35E4DE4C">
      <w:start w:val="1"/>
      <w:numFmt w:val="bullet"/>
      <w:lvlText w:val=""/>
      <w:lvlJc w:val="left"/>
      <w:pPr>
        <w:ind w:left="24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7" w:hanging="360"/>
      </w:pPr>
      <w:rPr>
        <w:rFonts w:ascii="Wingdings" w:hAnsi="Wingdings" w:hint="default"/>
      </w:rPr>
    </w:lvl>
  </w:abstractNum>
  <w:abstractNum w:abstractNumId="16" w15:restartNumberingAfterBreak="0">
    <w:nsid w:val="71A6433E"/>
    <w:multiLevelType w:val="hybridMultilevel"/>
    <w:tmpl w:val="C8B69C98"/>
    <w:lvl w:ilvl="0" w:tplc="B148BA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148BAAA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5"/>
  </w:num>
  <w:num w:numId="5">
    <w:abstractNumId w:val="6"/>
  </w:num>
  <w:num w:numId="6">
    <w:abstractNumId w:val="9"/>
  </w:num>
  <w:num w:numId="7">
    <w:abstractNumId w:val="3"/>
  </w:num>
  <w:num w:numId="8">
    <w:abstractNumId w:val="2"/>
  </w:num>
  <w:num w:numId="9">
    <w:abstractNumId w:val="13"/>
  </w:num>
  <w:num w:numId="10">
    <w:abstractNumId w:val="11"/>
  </w:num>
  <w:num w:numId="11">
    <w:abstractNumId w:val="1"/>
  </w:num>
  <w:num w:numId="12">
    <w:abstractNumId w:val="15"/>
  </w:num>
  <w:num w:numId="13">
    <w:abstractNumId w:val="14"/>
  </w:num>
  <w:num w:numId="14">
    <w:abstractNumId w:val="7"/>
  </w:num>
  <w:num w:numId="15">
    <w:abstractNumId w:val="16"/>
  </w:num>
  <w:num w:numId="16">
    <w:abstractNumId w:val="4"/>
  </w:num>
  <w:num w:numId="17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stylePaneSortMethod w:val="0000"/>
  <w:defaultTabStop w:val="2126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A26"/>
    <w:rsid w:val="0000190E"/>
    <w:rsid w:val="00003AF1"/>
    <w:rsid w:val="00015480"/>
    <w:rsid w:val="00020C2C"/>
    <w:rsid w:val="00024473"/>
    <w:rsid w:val="00024FDF"/>
    <w:rsid w:val="00032359"/>
    <w:rsid w:val="00033833"/>
    <w:rsid w:val="00035A26"/>
    <w:rsid w:val="00037B3E"/>
    <w:rsid w:val="00040D1E"/>
    <w:rsid w:val="0004336A"/>
    <w:rsid w:val="00044093"/>
    <w:rsid w:val="00046056"/>
    <w:rsid w:val="00051403"/>
    <w:rsid w:val="00056B18"/>
    <w:rsid w:val="0005745E"/>
    <w:rsid w:val="00061F64"/>
    <w:rsid w:val="00066F6D"/>
    <w:rsid w:val="0008146F"/>
    <w:rsid w:val="000934BA"/>
    <w:rsid w:val="00094729"/>
    <w:rsid w:val="00096EC7"/>
    <w:rsid w:val="000A537A"/>
    <w:rsid w:val="000C0C5D"/>
    <w:rsid w:val="000C2A5F"/>
    <w:rsid w:val="000C7B86"/>
    <w:rsid w:val="000C7DE5"/>
    <w:rsid w:val="000D3006"/>
    <w:rsid w:val="000D38ED"/>
    <w:rsid w:val="000D3A15"/>
    <w:rsid w:val="000E5207"/>
    <w:rsid w:val="000E6490"/>
    <w:rsid w:val="00104146"/>
    <w:rsid w:val="0011316B"/>
    <w:rsid w:val="001157C8"/>
    <w:rsid w:val="001223A9"/>
    <w:rsid w:val="001238DC"/>
    <w:rsid w:val="001275E2"/>
    <w:rsid w:val="0013162A"/>
    <w:rsid w:val="00132532"/>
    <w:rsid w:val="0013287A"/>
    <w:rsid w:val="00142E20"/>
    <w:rsid w:val="00150617"/>
    <w:rsid w:val="00151442"/>
    <w:rsid w:val="00155A8D"/>
    <w:rsid w:val="00160501"/>
    <w:rsid w:val="0016119C"/>
    <w:rsid w:val="001673EC"/>
    <w:rsid w:val="00172DBA"/>
    <w:rsid w:val="00181F0F"/>
    <w:rsid w:val="001866BB"/>
    <w:rsid w:val="0019044F"/>
    <w:rsid w:val="00190EE5"/>
    <w:rsid w:val="00197735"/>
    <w:rsid w:val="001A12C2"/>
    <w:rsid w:val="001A2F92"/>
    <w:rsid w:val="001A50A1"/>
    <w:rsid w:val="001A7B84"/>
    <w:rsid w:val="001B065B"/>
    <w:rsid w:val="001B3C9B"/>
    <w:rsid w:val="001B6222"/>
    <w:rsid w:val="001B794F"/>
    <w:rsid w:val="001C0843"/>
    <w:rsid w:val="001F31FB"/>
    <w:rsid w:val="001F3C1A"/>
    <w:rsid w:val="001F5E9C"/>
    <w:rsid w:val="00201509"/>
    <w:rsid w:val="0023221D"/>
    <w:rsid w:val="00234403"/>
    <w:rsid w:val="00234BD7"/>
    <w:rsid w:val="00241C37"/>
    <w:rsid w:val="00244671"/>
    <w:rsid w:val="00244AD0"/>
    <w:rsid w:val="002469D0"/>
    <w:rsid w:val="002502BF"/>
    <w:rsid w:val="002525D3"/>
    <w:rsid w:val="00263185"/>
    <w:rsid w:val="0026423B"/>
    <w:rsid w:val="00270C38"/>
    <w:rsid w:val="00276CAB"/>
    <w:rsid w:val="002862EF"/>
    <w:rsid w:val="00287E94"/>
    <w:rsid w:val="00292B29"/>
    <w:rsid w:val="0029440A"/>
    <w:rsid w:val="002952BC"/>
    <w:rsid w:val="00296BBF"/>
    <w:rsid w:val="002A514A"/>
    <w:rsid w:val="002A56D9"/>
    <w:rsid w:val="002C1982"/>
    <w:rsid w:val="002D1E56"/>
    <w:rsid w:val="002D354A"/>
    <w:rsid w:val="002D5B25"/>
    <w:rsid w:val="002D5ED0"/>
    <w:rsid w:val="002E28E9"/>
    <w:rsid w:val="002E291E"/>
    <w:rsid w:val="002E7A36"/>
    <w:rsid w:val="002F15DD"/>
    <w:rsid w:val="00303DC8"/>
    <w:rsid w:val="00307040"/>
    <w:rsid w:val="00311E97"/>
    <w:rsid w:val="00312254"/>
    <w:rsid w:val="00312F95"/>
    <w:rsid w:val="00317BF7"/>
    <w:rsid w:val="00323F6E"/>
    <w:rsid w:val="00326605"/>
    <w:rsid w:val="00342964"/>
    <w:rsid w:val="00347678"/>
    <w:rsid w:val="00350180"/>
    <w:rsid w:val="00351631"/>
    <w:rsid w:val="003552A3"/>
    <w:rsid w:val="00364D74"/>
    <w:rsid w:val="00370436"/>
    <w:rsid w:val="003711B3"/>
    <w:rsid w:val="00372C9E"/>
    <w:rsid w:val="00374EF9"/>
    <w:rsid w:val="00380D25"/>
    <w:rsid w:val="0038145E"/>
    <w:rsid w:val="003818B0"/>
    <w:rsid w:val="00386F3E"/>
    <w:rsid w:val="00387E10"/>
    <w:rsid w:val="003908CC"/>
    <w:rsid w:val="00390EAB"/>
    <w:rsid w:val="00393F45"/>
    <w:rsid w:val="00397496"/>
    <w:rsid w:val="003A4E95"/>
    <w:rsid w:val="003C2810"/>
    <w:rsid w:val="003C689F"/>
    <w:rsid w:val="003D3E93"/>
    <w:rsid w:val="003D61D2"/>
    <w:rsid w:val="003E0217"/>
    <w:rsid w:val="003E09BF"/>
    <w:rsid w:val="003E142B"/>
    <w:rsid w:val="003E1A1B"/>
    <w:rsid w:val="003E22A5"/>
    <w:rsid w:val="003E3B91"/>
    <w:rsid w:val="003E58AE"/>
    <w:rsid w:val="003E72CD"/>
    <w:rsid w:val="003F3F0D"/>
    <w:rsid w:val="00410843"/>
    <w:rsid w:val="00411605"/>
    <w:rsid w:val="00412E47"/>
    <w:rsid w:val="0043229F"/>
    <w:rsid w:val="004347A5"/>
    <w:rsid w:val="00434FFB"/>
    <w:rsid w:val="00442256"/>
    <w:rsid w:val="00447629"/>
    <w:rsid w:val="00451E07"/>
    <w:rsid w:val="004529F0"/>
    <w:rsid w:val="00455936"/>
    <w:rsid w:val="0045599D"/>
    <w:rsid w:val="004567FA"/>
    <w:rsid w:val="00456EBF"/>
    <w:rsid w:val="004605D9"/>
    <w:rsid w:val="004652AF"/>
    <w:rsid w:val="004677DC"/>
    <w:rsid w:val="00471FE2"/>
    <w:rsid w:val="00472A19"/>
    <w:rsid w:val="00475A10"/>
    <w:rsid w:val="004767CD"/>
    <w:rsid w:val="0047746E"/>
    <w:rsid w:val="00477484"/>
    <w:rsid w:val="0048416D"/>
    <w:rsid w:val="00495EFD"/>
    <w:rsid w:val="004A34C3"/>
    <w:rsid w:val="004A7A41"/>
    <w:rsid w:val="004B0C8E"/>
    <w:rsid w:val="004B0F88"/>
    <w:rsid w:val="004B4B33"/>
    <w:rsid w:val="004B5A43"/>
    <w:rsid w:val="004B7636"/>
    <w:rsid w:val="004C5524"/>
    <w:rsid w:val="004C6B07"/>
    <w:rsid w:val="004E05AC"/>
    <w:rsid w:val="004E3D31"/>
    <w:rsid w:val="004F2798"/>
    <w:rsid w:val="004F4D49"/>
    <w:rsid w:val="005008C8"/>
    <w:rsid w:val="005017B0"/>
    <w:rsid w:val="00503505"/>
    <w:rsid w:val="005040DD"/>
    <w:rsid w:val="0051096E"/>
    <w:rsid w:val="00512B60"/>
    <w:rsid w:val="00514790"/>
    <w:rsid w:val="00514894"/>
    <w:rsid w:val="00514CFD"/>
    <w:rsid w:val="00522908"/>
    <w:rsid w:val="00524056"/>
    <w:rsid w:val="005255EC"/>
    <w:rsid w:val="00530053"/>
    <w:rsid w:val="00531E80"/>
    <w:rsid w:val="0053400D"/>
    <w:rsid w:val="005343A0"/>
    <w:rsid w:val="005343B2"/>
    <w:rsid w:val="00541DD4"/>
    <w:rsid w:val="00544171"/>
    <w:rsid w:val="00544617"/>
    <w:rsid w:val="005524E9"/>
    <w:rsid w:val="00554344"/>
    <w:rsid w:val="00555E69"/>
    <w:rsid w:val="0056079D"/>
    <w:rsid w:val="00561F8C"/>
    <w:rsid w:val="005734CF"/>
    <w:rsid w:val="0057389A"/>
    <w:rsid w:val="00576138"/>
    <w:rsid w:val="005764B1"/>
    <w:rsid w:val="0058001A"/>
    <w:rsid w:val="00584E3E"/>
    <w:rsid w:val="005972E7"/>
    <w:rsid w:val="005A188B"/>
    <w:rsid w:val="005A3A75"/>
    <w:rsid w:val="005A4E60"/>
    <w:rsid w:val="005A6AA4"/>
    <w:rsid w:val="005B46B8"/>
    <w:rsid w:val="005B5089"/>
    <w:rsid w:val="005D1D9F"/>
    <w:rsid w:val="005D4ECA"/>
    <w:rsid w:val="005E2686"/>
    <w:rsid w:val="005E7941"/>
    <w:rsid w:val="005F0877"/>
    <w:rsid w:val="005F0B98"/>
    <w:rsid w:val="005F37FD"/>
    <w:rsid w:val="006007E9"/>
    <w:rsid w:val="006030ED"/>
    <w:rsid w:val="00606C43"/>
    <w:rsid w:val="00620630"/>
    <w:rsid w:val="006252D8"/>
    <w:rsid w:val="0062534D"/>
    <w:rsid w:val="00625C1F"/>
    <w:rsid w:val="006267F9"/>
    <w:rsid w:val="00627BC1"/>
    <w:rsid w:val="006324C6"/>
    <w:rsid w:val="00636E3B"/>
    <w:rsid w:val="00642FB9"/>
    <w:rsid w:val="006460C1"/>
    <w:rsid w:val="0064643E"/>
    <w:rsid w:val="006569E3"/>
    <w:rsid w:val="00661775"/>
    <w:rsid w:val="00661B42"/>
    <w:rsid w:val="006638C9"/>
    <w:rsid w:val="006652DC"/>
    <w:rsid w:val="00692A19"/>
    <w:rsid w:val="00696948"/>
    <w:rsid w:val="006A3648"/>
    <w:rsid w:val="006A4E6C"/>
    <w:rsid w:val="006A534C"/>
    <w:rsid w:val="006A5DFD"/>
    <w:rsid w:val="006D422E"/>
    <w:rsid w:val="006D46A3"/>
    <w:rsid w:val="006D4F9C"/>
    <w:rsid w:val="006E4EA7"/>
    <w:rsid w:val="006E7B7F"/>
    <w:rsid w:val="006F1953"/>
    <w:rsid w:val="006F512D"/>
    <w:rsid w:val="00701738"/>
    <w:rsid w:val="00702405"/>
    <w:rsid w:val="00706D32"/>
    <w:rsid w:val="0071279D"/>
    <w:rsid w:val="007157E7"/>
    <w:rsid w:val="00717B43"/>
    <w:rsid w:val="0072604E"/>
    <w:rsid w:val="00727386"/>
    <w:rsid w:val="00732182"/>
    <w:rsid w:val="00741EC2"/>
    <w:rsid w:val="00742650"/>
    <w:rsid w:val="007445A3"/>
    <w:rsid w:val="00747AA0"/>
    <w:rsid w:val="007522DD"/>
    <w:rsid w:val="007630D2"/>
    <w:rsid w:val="0076615D"/>
    <w:rsid w:val="007661F7"/>
    <w:rsid w:val="0076691E"/>
    <w:rsid w:val="00770291"/>
    <w:rsid w:val="00773671"/>
    <w:rsid w:val="00773EC7"/>
    <w:rsid w:val="0077493C"/>
    <w:rsid w:val="00775FCB"/>
    <w:rsid w:val="0078043C"/>
    <w:rsid w:val="007914E1"/>
    <w:rsid w:val="007A0770"/>
    <w:rsid w:val="007A38CB"/>
    <w:rsid w:val="007A44EC"/>
    <w:rsid w:val="007A670B"/>
    <w:rsid w:val="007B2E9D"/>
    <w:rsid w:val="007B79AA"/>
    <w:rsid w:val="007C139C"/>
    <w:rsid w:val="007C2693"/>
    <w:rsid w:val="007C5DA6"/>
    <w:rsid w:val="007C648D"/>
    <w:rsid w:val="007C6517"/>
    <w:rsid w:val="007D189A"/>
    <w:rsid w:val="007D18D6"/>
    <w:rsid w:val="007D5D19"/>
    <w:rsid w:val="007E7DEB"/>
    <w:rsid w:val="007F5725"/>
    <w:rsid w:val="007F6F16"/>
    <w:rsid w:val="00801271"/>
    <w:rsid w:val="00801482"/>
    <w:rsid w:val="008047D0"/>
    <w:rsid w:val="00806DB7"/>
    <w:rsid w:val="0081256F"/>
    <w:rsid w:val="0081417D"/>
    <w:rsid w:val="00815163"/>
    <w:rsid w:val="00815197"/>
    <w:rsid w:val="0081674A"/>
    <w:rsid w:val="00816AE0"/>
    <w:rsid w:val="008233FB"/>
    <w:rsid w:val="00824E57"/>
    <w:rsid w:val="00851CEE"/>
    <w:rsid w:val="00853022"/>
    <w:rsid w:val="00855B9C"/>
    <w:rsid w:val="00856459"/>
    <w:rsid w:val="008576E4"/>
    <w:rsid w:val="00860B07"/>
    <w:rsid w:val="008620E2"/>
    <w:rsid w:val="008724E6"/>
    <w:rsid w:val="00873C68"/>
    <w:rsid w:val="008821B6"/>
    <w:rsid w:val="00887461"/>
    <w:rsid w:val="008913CD"/>
    <w:rsid w:val="00895567"/>
    <w:rsid w:val="008A19F3"/>
    <w:rsid w:val="008A3C7E"/>
    <w:rsid w:val="008A447D"/>
    <w:rsid w:val="008A6C63"/>
    <w:rsid w:val="008A7235"/>
    <w:rsid w:val="008B1742"/>
    <w:rsid w:val="008B2FF6"/>
    <w:rsid w:val="008B3835"/>
    <w:rsid w:val="008B5671"/>
    <w:rsid w:val="008B57AD"/>
    <w:rsid w:val="008C0D47"/>
    <w:rsid w:val="008C30AA"/>
    <w:rsid w:val="008C4505"/>
    <w:rsid w:val="008C6310"/>
    <w:rsid w:val="008D2B1C"/>
    <w:rsid w:val="008D417C"/>
    <w:rsid w:val="008D6356"/>
    <w:rsid w:val="008E414A"/>
    <w:rsid w:val="008F4105"/>
    <w:rsid w:val="00907058"/>
    <w:rsid w:val="0090747E"/>
    <w:rsid w:val="009078D1"/>
    <w:rsid w:val="00912AA6"/>
    <w:rsid w:val="0092285C"/>
    <w:rsid w:val="00922A0E"/>
    <w:rsid w:val="009236FA"/>
    <w:rsid w:val="00930B24"/>
    <w:rsid w:val="00931494"/>
    <w:rsid w:val="00940731"/>
    <w:rsid w:val="00941637"/>
    <w:rsid w:val="00944557"/>
    <w:rsid w:val="00946800"/>
    <w:rsid w:val="00950955"/>
    <w:rsid w:val="0095138C"/>
    <w:rsid w:val="00954D8A"/>
    <w:rsid w:val="00955863"/>
    <w:rsid w:val="00957C73"/>
    <w:rsid w:val="00962BF3"/>
    <w:rsid w:val="0096798D"/>
    <w:rsid w:val="00970E98"/>
    <w:rsid w:val="0097494B"/>
    <w:rsid w:val="0097511E"/>
    <w:rsid w:val="0098081B"/>
    <w:rsid w:val="0098133E"/>
    <w:rsid w:val="00982105"/>
    <w:rsid w:val="009854C5"/>
    <w:rsid w:val="009863FC"/>
    <w:rsid w:val="0098708B"/>
    <w:rsid w:val="00990EAC"/>
    <w:rsid w:val="00991D11"/>
    <w:rsid w:val="00995AFE"/>
    <w:rsid w:val="0099717C"/>
    <w:rsid w:val="00997825"/>
    <w:rsid w:val="009A1CB3"/>
    <w:rsid w:val="009A78AA"/>
    <w:rsid w:val="009B0EEA"/>
    <w:rsid w:val="009B33F5"/>
    <w:rsid w:val="009B589F"/>
    <w:rsid w:val="009C15AC"/>
    <w:rsid w:val="009C1E84"/>
    <w:rsid w:val="009C2712"/>
    <w:rsid w:val="009C36DE"/>
    <w:rsid w:val="009C5201"/>
    <w:rsid w:val="009C62A8"/>
    <w:rsid w:val="009C6785"/>
    <w:rsid w:val="009D483E"/>
    <w:rsid w:val="009D5528"/>
    <w:rsid w:val="009D6117"/>
    <w:rsid w:val="009D69EC"/>
    <w:rsid w:val="009F1C8A"/>
    <w:rsid w:val="009F4170"/>
    <w:rsid w:val="009F59D7"/>
    <w:rsid w:val="00A0279B"/>
    <w:rsid w:val="00A05494"/>
    <w:rsid w:val="00A06116"/>
    <w:rsid w:val="00A22E7D"/>
    <w:rsid w:val="00A26122"/>
    <w:rsid w:val="00A3550C"/>
    <w:rsid w:val="00A40B91"/>
    <w:rsid w:val="00A43971"/>
    <w:rsid w:val="00A43D43"/>
    <w:rsid w:val="00A50EA5"/>
    <w:rsid w:val="00A51A5D"/>
    <w:rsid w:val="00A54C94"/>
    <w:rsid w:val="00A54F03"/>
    <w:rsid w:val="00A631A3"/>
    <w:rsid w:val="00A64A7D"/>
    <w:rsid w:val="00A6518F"/>
    <w:rsid w:val="00A66093"/>
    <w:rsid w:val="00A66360"/>
    <w:rsid w:val="00A70C76"/>
    <w:rsid w:val="00A7464D"/>
    <w:rsid w:val="00A77FF2"/>
    <w:rsid w:val="00A80780"/>
    <w:rsid w:val="00A93B7E"/>
    <w:rsid w:val="00AA487E"/>
    <w:rsid w:val="00AA7580"/>
    <w:rsid w:val="00AB047F"/>
    <w:rsid w:val="00AB276B"/>
    <w:rsid w:val="00AB465D"/>
    <w:rsid w:val="00AB7875"/>
    <w:rsid w:val="00AC354C"/>
    <w:rsid w:val="00AC4F31"/>
    <w:rsid w:val="00AC53A7"/>
    <w:rsid w:val="00AC79B0"/>
    <w:rsid w:val="00AD0740"/>
    <w:rsid w:val="00AD1E5B"/>
    <w:rsid w:val="00AD4D98"/>
    <w:rsid w:val="00AD74DC"/>
    <w:rsid w:val="00AE4CE5"/>
    <w:rsid w:val="00AF1A6C"/>
    <w:rsid w:val="00AF478D"/>
    <w:rsid w:val="00AF7668"/>
    <w:rsid w:val="00B06B73"/>
    <w:rsid w:val="00B07C0F"/>
    <w:rsid w:val="00B125F0"/>
    <w:rsid w:val="00B27F07"/>
    <w:rsid w:val="00B3164A"/>
    <w:rsid w:val="00B36C5A"/>
    <w:rsid w:val="00B37E6B"/>
    <w:rsid w:val="00B4127B"/>
    <w:rsid w:val="00B42234"/>
    <w:rsid w:val="00B426FB"/>
    <w:rsid w:val="00B54173"/>
    <w:rsid w:val="00B62D3F"/>
    <w:rsid w:val="00B63A5B"/>
    <w:rsid w:val="00B6451B"/>
    <w:rsid w:val="00B6574F"/>
    <w:rsid w:val="00B6663A"/>
    <w:rsid w:val="00B7174E"/>
    <w:rsid w:val="00B775B6"/>
    <w:rsid w:val="00B77DF4"/>
    <w:rsid w:val="00B84157"/>
    <w:rsid w:val="00B943C5"/>
    <w:rsid w:val="00BB0350"/>
    <w:rsid w:val="00BB0CB0"/>
    <w:rsid w:val="00BB41FD"/>
    <w:rsid w:val="00BB7AEE"/>
    <w:rsid w:val="00BC17B4"/>
    <w:rsid w:val="00BC283C"/>
    <w:rsid w:val="00BD17B9"/>
    <w:rsid w:val="00BD2B75"/>
    <w:rsid w:val="00BD442E"/>
    <w:rsid w:val="00BD733B"/>
    <w:rsid w:val="00BD738C"/>
    <w:rsid w:val="00BD7F52"/>
    <w:rsid w:val="00BE0DA0"/>
    <w:rsid w:val="00BE39B8"/>
    <w:rsid w:val="00BE71FF"/>
    <w:rsid w:val="00BF0033"/>
    <w:rsid w:val="00BF1A6E"/>
    <w:rsid w:val="00BF44A4"/>
    <w:rsid w:val="00BF7BFF"/>
    <w:rsid w:val="00C035AA"/>
    <w:rsid w:val="00C0714A"/>
    <w:rsid w:val="00C105A1"/>
    <w:rsid w:val="00C11E33"/>
    <w:rsid w:val="00C122F9"/>
    <w:rsid w:val="00C16814"/>
    <w:rsid w:val="00C1681F"/>
    <w:rsid w:val="00C17699"/>
    <w:rsid w:val="00C2408C"/>
    <w:rsid w:val="00C435ED"/>
    <w:rsid w:val="00C44F52"/>
    <w:rsid w:val="00C52A0D"/>
    <w:rsid w:val="00C54F79"/>
    <w:rsid w:val="00C61DF4"/>
    <w:rsid w:val="00C76DC5"/>
    <w:rsid w:val="00C86701"/>
    <w:rsid w:val="00C8774D"/>
    <w:rsid w:val="00C92C19"/>
    <w:rsid w:val="00C9376A"/>
    <w:rsid w:val="00C93C3A"/>
    <w:rsid w:val="00C96227"/>
    <w:rsid w:val="00CA3755"/>
    <w:rsid w:val="00CA462A"/>
    <w:rsid w:val="00CA46E3"/>
    <w:rsid w:val="00CA6E3E"/>
    <w:rsid w:val="00CB013C"/>
    <w:rsid w:val="00CB1422"/>
    <w:rsid w:val="00CB211A"/>
    <w:rsid w:val="00CC3B6C"/>
    <w:rsid w:val="00CD1405"/>
    <w:rsid w:val="00CE3A3D"/>
    <w:rsid w:val="00CE7A30"/>
    <w:rsid w:val="00CE7A85"/>
    <w:rsid w:val="00CF1315"/>
    <w:rsid w:val="00CF3B09"/>
    <w:rsid w:val="00CF4EF6"/>
    <w:rsid w:val="00D03685"/>
    <w:rsid w:val="00D0476C"/>
    <w:rsid w:val="00D04F2E"/>
    <w:rsid w:val="00D07828"/>
    <w:rsid w:val="00D1204C"/>
    <w:rsid w:val="00D1695C"/>
    <w:rsid w:val="00D24A5D"/>
    <w:rsid w:val="00D25E0A"/>
    <w:rsid w:val="00D26A08"/>
    <w:rsid w:val="00D270A5"/>
    <w:rsid w:val="00D2756B"/>
    <w:rsid w:val="00D307E1"/>
    <w:rsid w:val="00D3115C"/>
    <w:rsid w:val="00D31A36"/>
    <w:rsid w:val="00D37FCB"/>
    <w:rsid w:val="00D4023D"/>
    <w:rsid w:val="00D4069A"/>
    <w:rsid w:val="00D42236"/>
    <w:rsid w:val="00D42EF8"/>
    <w:rsid w:val="00D441BF"/>
    <w:rsid w:val="00D506A4"/>
    <w:rsid w:val="00D54ECC"/>
    <w:rsid w:val="00D64F10"/>
    <w:rsid w:val="00D664C5"/>
    <w:rsid w:val="00D7189D"/>
    <w:rsid w:val="00D730CA"/>
    <w:rsid w:val="00D801DF"/>
    <w:rsid w:val="00D86307"/>
    <w:rsid w:val="00D94F64"/>
    <w:rsid w:val="00D978E4"/>
    <w:rsid w:val="00DA33AC"/>
    <w:rsid w:val="00DA64D0"/>
    <w:rsid w:val="00DA6582"/>
    <w:rsid w:val="00DB0DFE"/>
    <w:rsid w:val="00DB67CB"/>
    <w:rsid w:val="00DB78C9"/>
    <w:rsid w:val="00DC22C2"/>
    <w:rsid w:val="00DC3BFC"/>
    <w:rsid w:val="00DC575A"/>
    <w:rsid w:val="00DC5FE1"/>
    <w:rsid w:val="00DD2B98"/>
    <w:rsid w:val="00DD4754"/>
    <w:rsid w:val="00DE03C1"/>
    <w:rsid w:val="00DE18B5"/>
    <w:rsid w:val="00DF09F4"/>
    <w:rsid w:val="00DF65F7"/>
    <w:rsid w:val="00E02E0B"/>
    <w:rsid w:val="00E0593E"/>
    <w:rsid w:val="00E26720"/>
    <w:rsid w:val="00E35F3D"/>
    <w:rsid w:val="00E36DF7"/>
    <w:rsid w:val="00E41AEE"/>
    <w:rsid w:val="00E4694F"/>
    <w:rsid w:val="00E4794F"/>
    <w:rsid w:val="00E508A7"/>
    <w:rsid w:val="00E50F28"/>
    <w:rsid w:val="00E511D6"/>
    <w:rsid w:val="00E54E6B"/>
    <w:rsid w:val="00E60A44"/>
    <w:rsid w:val="00E62ECF"/>
    <w:rsid w:val="00E666EA"/>
    <w:rsid w:val="00E721B1"/>
    <w:rsid w:val="00E74087"/>
    <w:rsid w:val="00E85CEA"/>
    <w:rsid w:val="00E8690C"/>
    <w:rsid w:val="00E97C53"/>
    <w:rsid w:val="00EA6493"/>
    <w:rsid w:val="00EA70F3"/>
    <w:rsid w:val="00EA7476"/>
    <w:rsid w:val="00EB0651"/>
    <w:rsid w:val="00EB1F89"/>
    <w:rsid w:val="00EB1FC2"/>
    <w:rsid w:val="00EC14DF"/>
    <w:rsid w:val="00EC1BB9"/>
    <w:rsid w:val="00ED3B32"/>
    <w:rsid w:val="00ED4484"/>
    <w:rsid w:val="00ED5D88"/>
    <w:rsid w:val="00ED6B45"/>
    <w:rsid w:val="00ED7346"/>
    <w:rsid w:val="00ED77F3"/>
    <w:rsid w:val="00EE45D4"/>
    <w:rsid w:val="00EF1410"/>
    <w:rsid w:val="00EF4994"/>
    <w:rsid w:val="00F05BB5"/>
    <w:rsid w:val="00F113BF"/>
    <w:rsid w:val="00F20633"/>
    <w:rsid w:val="00F20ED0"/>
    <w:rsid w:val="00F2337D"/>
    <w:rsid w:val="00F25908"/>
    <w:rsid w:val="00F26DD8"/>
    <w:rsid w:val="00F26E37"/>
    <w:rsid w:val="00F32565"/>
    <w:rsid w:val="00F32A7C"/>
    <w:rsid w:val="00F34D6B"/>
    <w:rsid w:val="00F34EC4"/>
    <w:rsid w:val="00F374E5"/>
    <w:rsid w:val="00F4271F"/>
    <w:rsid w:val="00F5175A"/>
    <w:rsid w:val="00F53C99"/>
    <w:rsid w:val="00F5514A"/>
    <w:rsid w:val="00F5534E"/>
    <w:rsid w:val="00F6042B"/>
    <w:rsid w:val="00F62DCD"/>
    <w:rsid w:val="00F7451A"/>
    <w:rsid w:val="00F745DD"/>
    <w:rsid w:val="00F76B03"/>
    <w:rsid w:val="00F76EBD"/>
    <w:rsid w:val="00F8478E"/>
    <w:rsid w:val="00F84AC0"/>
    <w:rsid w:val="00F84B99"/>
    <w:rsid w:val="00F85769"/>
    <w:rsid w:val="00F8700A"/>
    <w:rsid w:val="00F97E0B"/>
    <w:rsid w:val="00FA3223"/>
    <w:rsid w:val="00FA6956"/>
    <w:rsid w:val="00FB0572"/>
    <w:rsid w:val="00FB05EA"/>
    <w:rsid w:val="00FB10E9"/>
    <w:rsid w:val="00FC6309"/>
    <w:rsid w:val="00FD0C4A"/>
    <w:rsid w:val="00FD2680"/>
    <w:rsid w:val="00FD73B1"/>
    <w:rsid w:val="00FE10E4"/>
    <w:rsid w:val="00FE77D9"/>
    <w:rsid w:val="023C0C7D"/>
    <w:rsid w:val="02EC0771"/>
    <w:rsid w:val="03DE4E9E"/>
    <w:rsid w:val="03DF31F1"/>
    <w:rsid w:val="04C8341D"/>
    <w:rsid w:val="0573AD3F"/>
    <w:rsid w:val="060D3E27"/>
    <w:rsid w:val="07177A84"/>
    <w:rsid w:val="077EF7E4"/>
    <w:rsid w:val="07826BD2"/>
    <w:rsid w:val="0881990C"/>
    <w:rsid w:val="0968F6FC"/>
    <w:rsid w:val="0DA5F40D"/>
    <w:rsid w:val="0E352BD8"/>
    <w:rsid w:val="0F030047"/>
    <w:rsid w:val="0F10500B"/>
    <w:rsid w:val="11313B9E"/>
    <w:rsid w:val="132CCADD"/>
    <w:rsid w:val="149E1C00"/>
    <w:rsid w:val="1BAACAF4"/>
    <w:rsid w:val="1CC758C5"/>
    <w:rsid w:val="1D83A817"/>
    <w:rsid w:val="1F643C96"/>
    <w:rsid w:val="283D94B3"/>
    <w:rsid w:val="2861B657"/>
    <w:rsid w:val="28CCCC7E"/>
    <w:rsid w:val="2BE13599"/>
    <w:rsid w:val="2DDF2CFF"/>
    <w:rsid w:val="2EB86C3B"/>
    <w:rsid w:val="2FF8F5FF"/>
    <w:rsid w:val="30B9DD65"/>
    <w:rsid w:val="30C61464"/>
    <w:rsid w:val="312888D3"/>
    <w:rsid w:val="339F39E7"/>
    <w:rsid w:val="34A1791B"/>
    <w:rsid w:val="35B19BDD"/>
    <w:rsid w:val="39B7191E"/>
    <w:rsid w:val="3A4EBBAD"/>
    <w:rsid w:val="3F222CD0"/>
    <w:rsid w:val="3FA29F16"/>
    <w:rsid w:val="40ABCDFD"/>
    <w:rsid w:val="43A1C363"/>
    <w:rsid w:val="44A78740"/>
    <w:rsid w:val="45B03879"/>
    <w:rsid w:val="46A2D4CC"/>
    <w:rsid w:val="4B5DB50A"/>
    <w:rsid w:val="4BE3E901"/>
    <w:rsid w:val="4DA22201"/>
    <w:rsid w:val="4F6F8BBB"/>
    <w:rsid w:val="50BDDBA3"/>
    <w:rsid w:val="51171902"/>
    <w:rsid w:val="52F18500"/>
    <w:rsid w:val="53A057EF"/>
    <w:rsid w:val="545DA2A7"/>
    <w:rsid w:val="56A9F988"/>
    <w:rsid w:val="5A758F08"/>
    <w:rsid w:val="5B36E527"/>
    <w:rsid w:val="5DA1692C"/>
    <w:rsid w:val="61DBA9D8"/>
    <w:rsid w:val="642FBE52"/>
    <w:rsid w:val="650829A6"/>
    <w:rsid w:val="662ADD94"/>
    <w:rsid w:val="667B89A7"/>
    <w:rsid w:val="68175A08"/>
    <w:rsid w:val="6CEACB2B"/>
    <w:rsid w:val="6D85FACB"/>
    <w:rsid w:val="6DEEC817"/>
    <w:rsid w:val="6EB5336D"/>
    <w:rsid w:val="7102D835"/>
    <w:rsid w:val="716B690A"/>
    <w:rsid w:val="71E220B3"/>
    <w:rsid w:val="742B2902"/>
    <w:rsid w:val="75016910"/>
    <w:rsid w:val="7E37D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D8FCA5"/>
  <w15:docId w15:val="{8EA91E32-994D-ED4D-872E-38C30D163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qFormat="1"/>
    <w:lsdException w:name="Intense Referenc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vgu_Text"/>
    <w:qFormat/>
    <w:rsid w:val="00C96227"/>
    <w:pPr>
      <w:spacing w:before="240" w:after="0" w:line="360" w:lineRule="auto"/>
      <w:ind w:firstLine="851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aliases w:val="vgu_Header1"/>
    <w:basedOn w:val="a1"/>
    <w:next w:val="a1"/>
    <w:link w:val="10"/>
    <w:qFormat/>
    <w:rsid w:val="00EA6493"/>
    <w:pPr>
      <w:keepNext/>
      <w:keepLines/>
      <w:pageBreakBefore/>
      <w:numPr>
        <w:numId w:val="5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1"/>
    <w:next w:val="a1"/>
    <w:link w:val="20"/>
    <w:unhideWhenUsed/>
    <w:qFormat/>
    <w:rsid w:val="00EA6493"/>
    <w:pPr>
      <w:keepNext/>
      <w:keepLines/>
      <w:numPr>
        <w:ilvl w:val="1"/>
        <w:numId w:val="5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1"/>
    <w:next w:val="a1"/>
    <w:link w:val="30"/>
    <w:unhideWhenUsed/>
    <w:qFormat/>
    <w:rsid w:val="00EA6493"/>
    <w:pPr>
      <w:keepNext/>
      <w:keepLines/>
      <w:numPr>
        <w:ilvl w:val="2"/>
        <w:numId w:val="5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1"/>
    <w:next w:val="a1"/>
    <w:link w:val="40"/>
    <w:unhideWhenUsed/>
    <w:qFormat/>
    <w:rsid w:val="00EA6493"/>
    <w:pPr>
      <w:keepNext/>
      <w:keepLines/>
      <w:numPr>
        <w:ilvl w:val="3"/>
        <w:numId w:val="5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1"/>
    <w:next w:val="a1"/>
    <w:link w:val="50"/>
    <w:unhideWhenUsed/>
    <w:qFormat/>
    <w:rsid w:val="00815163"/>
    <w:pPr>
      <w:keepNext/>
      <w:keepLines/>
      <w:numPr>
        <w:ilvl w:val="4"/>
        <w:numId w:val="5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1"/>
    <w:next w:val="a1"/>
    <w:link w:val="60"/>
    <w:unhideWhenUsed/>
    <w:qFormat/>
    <w:rsid w:val="006D46A3"/>
    <w:pPr>
      <w:keepNext/>
      <w:keepLines/>
      <w:numPr>
        <w:ilvl w:val="5"/>
        <w:numId w:val="5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1"/>
    <w:next w:val="a1"/>
    <w:link w:val="70"/>
    <w:unhideWhenUsed/>
    <w:qFormat/>
    <w:rsid w:val="006D46A3"/>
    <w:pPr>
      <w:keepNext/>
      <w:keepLines/>
      <w:numPr>
        <w:ilvl w:val="6"/>
        <w:numId w:val="5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1"/>
    <w:next w:val="a1"/>
    <w:link w:val="80"/>
    <w:unhideWhenUsed/>
    <w:qFormat/>
    <w:rsid w:val="006D46A3"/>
    <w:pPr>
      <w:keepNext/>
      <w:keepLines/>
      <w:numPr>
        <w:ilvl w:val="7"/>
        <w:numId w:val="5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1"/>
    <w:next w:val="a1"/>
    <w:link w:val="90"/>
    <w:unhideWhenUsed/>
    <w:qFormat/>
    <w:rsid w:val="006D46A3"/>
    <w:pPr>
      <w:keepNext/>
      <w:keepLines/>
      <w:numPr>
        <w:ilvl w:val="8"/>
        <w:numId w:val="5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2"/>
    <w:link w:val="1"/>
    <w:rsid w:val="00EA6493"/>
    <w:rPr>
      <w:rFonts w:ascii="Times New Roman" w:eastAsiaTheme="majorEastAsia" w:hAnsi="Times New Roman" w:cs="Times New Roman"/>
      <w:b/>
      <w:bCs/>
      <w:noProof/>
      <w:sz w:val="24"/>
      <w:szCs w:val="36"/>
    </w:rPr>
  </w:style>
  <w:style w:type="character" w:customStyle="1" w:styleId="20">
    <w:name w:val="Заголовок 2 Знак"/>
    <w:aliases w:val="vgu_Header2 Знак"/>
    <w:basedOn w:val="a2"/>
    <w:link w:val="2"/>
    <w:rsid w:val="00EA6493"/>
    <w:rPr>
      <w:rFonts w:ascii="Times New Roman" w:eastAsiaTheme="majorEastAsia" w:hAnsi="Times New Roman" w:cs="Times New Roman"/>
      <w:b/>
      <w:bCs/>
      <w:sz w:val="24"/>
      <w:szCs w:val="36"/>
    </w:rPr>
  </w:style>
  <w:style w:type="character" w:customStyle="1" w:styleId="30">
    <w:name w:val="Заголовок 3 Знак"/>
    <w:aliases w:val="vgu_Header3 Знак"/>
    <w:basedOn w:val="a2"/>
    <w:link w:val="3"/>
    <w:rsid w:val="00EA6493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aliases w:val="vgu_Header4 Знак"/>
    <w:basedOn w:val="a2"/>
    <w:link w:val="4"/>
    <w:rsid w:val="00EA6493"/>
    <w:rPr>
      <w:rFonts w:ascii="Times New Roman" w:eastAsiaTheme="majorEastAsia" w:hAnsi="Times New Roman" w:cs="Times New Roman"/>
      <w:b/>
      <w:bCs/>
      <w:iCs/>
      <w:sz w:val="24"/>
    </w:rPr>
  </w:style>
  <w:style w:type="character" w:customStyle="1" w:styleId="50">
    <w:name w:val="Заголовок 5 Знак"/>
    <w:aliases w:val="vgu_Header5 Знак"/>
    <w:basedOn w:val="a2"/>
    <w:link w:val="5"/>
    <w:rsid w:val="00815163"/>
    <w:rPr>
      <w:rFonts w:ascii="Times New Roman" w:eastAsiaTheme="majorEastAsia" w:hAnsi="Times New Roman" w:cs="Times New Roman"/>
      <w:b/>
      <w:sz w:val="24"/>
    </w:rPr>
  </w:style>
  <w:style w:type="character" w:customStyle="1" w:styleId="60">
    <w:name w:val="Заголовок 6 Знак"/>
    <w:aliases w:val="vgu_Header6 Знак"/>
    <w:basedOn w:val="a2"/>
    <w:link w:val="6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70">
    <w:name w:val="Заголовок 7 Знак"/>
    <w:aliases w:val="vgu_Header7 Знак"/>
    <w:basedOn w:val="a2"/>
    <w:link w:val="7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80">
    <w:name w:val="Заголовок 8 Знак"/>
    <w:aliases w:val="vgu_Header8 Знак"/>
    <w:basedOn w:val="a2"/>
    <w:link w:val="8"/>
    <w:rsid w:val="006D46A3"/>
    <w:rPr>
      <w:rFonts w:ascii="Times New Roman" w:eastAsiaTheme="majorEastAsia" w:hAnsi="Times New Roman" w:cs="Times New Roman"/>
      <w:sz w:val="24"/>
      <w:szCs w:val="20"/>
    </w:rPr>
  </w:style>
  <w:style w:type="character" w:customStyle="1" w:styleId="90">
    <w:name w:val="Заголовок 9 Знак"/>
    <w:aliases w:val="vgu_Header9 Знак"/>
    <w:basedOn w:val="a2"/>
    <w:link w:val="9"/>
    <w:rsid w:val="006D46A3"/>
    <w:rPr>
      <w:rFonts w:asciiTheme="majorHAnsi" w:eastAsiaTheme="majorEastAsia" w:hAnsiTheme="majorHAnsi" w:cstheme="majorBidi"/>
      <w:iCs/>
      <w:sz w:val="24"/>
      <w:szCs w:val="28"/>
    </w:rPr>
  </w:style>
  <w:style w:type="paragraph" w:styleId="a0">
    <w:name w:val="List Paragraph"/>
    <w:aliases w:val="vgu_List1"/>
    <w:basedOn w:val="a1"/>
    <w:link w:val="a5"/>
    <w:uiPriority w:val="34"/>
    <w:qFormat/>
    <w:rsid w:val="006D46A3"/>
    <w:pPr>
      <w:keepLines/>
      <w:numPr>
        <w:numId w:val="1"/>
      </w:numPr>
      <w:tabs>
        <w:tab w:val="left" w:pos="1276"/>
      </w:tabs>
      <w:spacing w:before="0"/>
      <w:ind w:left="0" w:firstLine="851"/>
    </w:pPr>
  </w:style>
  <w:style w:type="character" w:customStyle="1" w:styleId="a5">
    <w:name w:val="Абзац списка Знак"/>
    <w:aliases w:val="vgu_List1 Знак"/>
    <w:basedOn w:val="a2"/>
    <w:link w:val="a0"/>
    <w:uiPriority w:val="34"/>
    <w:locked/>
    <w:rsid w:val="006D46A3"/>
    <w:rPr>
      <w:rFonts w:ascii="Times New Roman" w:hAnsi="Times New Roman"/>
      <w:sz w:val="24"/>
    </w:rPr>
  </w:style>
  <w:style w:type="paragraph" w:customStyle="1" w:styleId="vguList2">
    <w:name w:val="vgu_List2"/>
    <w:basedOn w:val="a0"/>
    <w:qFormat/>
    <w:rsid w:val="006D46A3"/>
    <w:pPr>
      <w:tabs>
        <w:tab w:val="left" w:pos="2268"/>
      </w:tabs>
      <w:ind w:firstLine="1701"/>
    </w:pPr>
  </w:style>
  <w:style w:type="paragraph" w:customStyle="1" w:styleId="vguList3">
    <w:name w:val="vgu_List3"/>
    <w:basedOn w:val="vguList2"/>
    <w:qFormat/>
    <w:rsid w:val="006D46A3"/>
    <w:pPr>
      <w:tabs>
        <w:tab w:val="clear" w:pos="2268"/>
        <w:tab w:val="left" w:pos="3402"/>
      </w:tabs>
      <w:ind w:firstLine="2835"/>
    </w:pPr>
  </w:style>
  <w:style w:type="character" w:styleId="a6">
    <w:name w:val="Hyperlink"/>
    <w:basedOn w:val="a2"/>
    <w:uiPriority w:val="99"/>
    <w:unhideWhenUsed/>
    <w:rsid w:val="00C96227"/>
    <w:rPr>
      <w:color w:val="0000FF" w:themeColor="hyperlink"/>
      <w:u w:val="single"/>
    </w:rPr>
  </w:style>
  <w:style w:type="paragraph" w:customStyle="1" w:styleId="vguNumber">
    <w:name w:val="vgu_Number"/>
    <w:basedOn w:val="a0"/>
    <w:rsid w:val="006819D3"/>
    <w:pPr>
      <w:numPr>
        <w:numId w:val="4"/>
      </w:numPr>
      <w:spacing w:before="240"/>
    </w:pPr>
  </w:style>
  <w:style w:type="paragraph" w:customStyle="1" w:styleId="vguCContentName">
    <w:name w:val="vguC_Content_Name"/>
    <w:basedOn w:val="vguHeader"/>
    <w:link w:val="vguCContentName0"/>
    <w:qFormat/>
    <w:rsid w:val="00C96227"/>
    <w:pPr>
      <w:tabs>
        <w:tab w:val="left" w:pos="1985"/>
      </w:tabs>
    </w:pPr>
  </w:style>
  <w:style w:type="paragraph" w:styleId="a">
    <w:name w:val="List Bullet"/>
    <w:basedOn w:val="a1"/>
    <w:uiPriority w:val="99"/>
    <w:semiHidden/>
    <w:unhideWhenUsed/>
    <w:qFormat/>
    <w:rsid w:val="00ED6EE3"/>
    <w:pPr>
      <w:numPr>
        <w:numId w:val="2"/>
      </w:numPr>
      <w:spacing w:before="0"/>
      <w:ind w:left="425" w:hanging="425"/>
    </w:pPr>
  </w:style>
  <w:style w:type="character" w:customStyle="1" w:styleId="vguCContentName0">
    <w:name w:val="vguC_Content_Name Знак"/>
    <w:basedOn w:val="vguHeader0"/>
    <w:link w:val="vguCContentName"/>
    <w:rsid w:val="00C96227"/>
    <w:rPr>
      <w:rFonts w:ascii="Times New Roman" w:hAnsi="Times New Roman"/>
      <w:b/>
      <w:caps/>
      <w:sz w:val="24"/>
    </w:rPr>
  </w:style>
  <w:style w:type="paragraph" w:styleId="a7">
    <w:name w:val="Balloon Text"/>
    <w:basedOn w:val="a1"/>
    <w:link w:val="a8"/>
    <w:uiPriority w:val="99"/>
    <w:semiHidden/>
    <w:unhideWhenUsed/>
    <w:rsid w:val="00F952E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F952EF"/>
    <w:rPr>
      <w:rFonts w:ascii="Tahoma" w:hAnsi="Tahoma" w:cs="Tahoma"/>
      <w:sz w:val="16"/>
      <w:szCs w:val="16"/>
    </w:rPr>
  </w:style>
  <w:style w:type="paragraph" w:styleId="a9">
    <w:name w:val="caption"/>
    <w:aliases w:val="vgu_PictureName"/>
    <w:basedOn w:val="a1"/>
    <w:next w:val="a1"/>
    <w:link w:val="aa"/>
    <w:unhideWhenUsed/>
    <w:qFormat/>
    <w:rsid w:val="00F84AC0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a">
    <w:name w:val="Название объекта Знак"/>
    <w:aliases w:val="vgu_PictureName Знак"/>
    <w:basedOn w:val="a2"/>
    <w:link w:val="a9"/>
    <w:uiPriority w:val="35"/>
    <w:rsid w:val="00F84AC0"/>
    <w:rPr>
      <w:rFonts w:ascii="Times New Roman" w:hAnsi="Times New Roman"/>
      <w:bCs/>
      <w:sz w:val="24"/>
      <w:szCs w:val="18"/>
    </w:rPr>
  </w:style>
  <w:style w:type="character" w:styleId="ab">
    <w:name w:val="Subtle Emphasis"/>
    <w:basedOn w:val="a2"/>
    <w:uiPriority w:val="99"/>
    <w:semiHidden/>
    <w:qFormat/>
    <w:rsid w:val="003B4D8E"/>
    <w:rPr>
      <w:i/>
      <w:iCs/>
      <w:color w:val="808080" w:themeColor="text1" w:themeTint="7F"/>
    </w:rPr>
  </w:style>
  <w:style w:type="table" w:styleId="ac">
    <w:name w:val="Table Grid"/>
    <w:basedOn w:val="a3"/>
    <w:uiPriority w:val="59"/>
    <w:rsid w:val="002D420C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1"/>
    <w:link w:val="vgutTableText0"/>
    <w:qFormat/>
    <w:rsid w:val="001568A3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2"/>
    <w:link w:val="vgutTableText"/>
    <w:rsid w:val="001568A3"/>
    <w:rPr>
      <w:rFonts w:ascii="Times New Roman" w:hAnsi="Times New Roman"/>
      <w:sz w:val="24"/>
    </w:rPr>
  </w:style>
  <w:style w:type="paragraph" w:customStyle="1" w:styleId="vguAdditionName">
    <w:name w:val="vgu_AdditionName"/>
    <w:basedOn w:val="1"/>
    <w:qFormat/>
    <w:rsid w:val="00B6663A"/>
    <w:pPr>
      <w:pageBreakBefore w:val="0"/>
      <w:numPr>
        <w:numId w:val="3"/>
      </w:numPr>
      <w:tabs>
        <w:tab w:val="num" w:pos="360"/>
      </w:tabs>
      <w:ind w:left="2693" w:hanging="2693"/>
    </w:pPr>
    <w:rPr>
      <w:caps/>
      <w:smallCaps/>
    </w:rPr>
  </w:style>
  <w:style w:type="paragraph" w:customStyle="1" w:styleId="vguHeader">
    <w:name w:val="vgu_Header"/>
    <w:basedOn w:val="a1"/>
    <w:link w:val="vguHeader0"/>
    <w:qFormat/>
    <w:rsid w:val="00303DC8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vguHeader0">
    <w:name w:val="vgu_Header Знак"/>
    <w:basedOn w:val="a2"/>
    <w:link w:val="vguHeader"/>
    <w:rsid w:val="00303DC8"/>
    <w:rPr>
      <w:rFonts w:ascii="Times New Roman" w:hAnsi="Times New Roman"/>
      <w:b/>
      <w:caps/>
      <w:sz w:val="28"/>
    </w:rPr>
  </w:style>
  <w:style w:type="paragraph" w:styleId="11">
    <w:name w:val="toc 1"/>
    <w:aliases w:val="vguC_Contents1"/>
    <w:basedOn w:val="a1"/>
    <w:next w:val="a1"/>
    <w:link w:val="12"/>
    <w:autoRedefine/>
    <w:uiPriority w:val="39"/>
    <w:rsid w:val="003908CC"/>
    <w:pPr>
      <w:spacing w:before="120"/>
      <w:jc w:val="left"/>
    </w:pPr>
    <w:rPr>
      <w:rFonts w:asciiTheme="minorHAnsi" w:hAnsiTheme="minorHAnsi" w:cstheme="minorHAnsi"/>
      <w:b/>
      <w:bCs/>
      <w:i/>
      <w:iCs/>
      <w:szCs w:val="24"/>
    </w:rPr>
  </w:style>
  <w:style w:type="character" w:customStyle="1" w:styleId="12">
    <w:name w:val="Оглавление 1 Знак"/>
    <w:aliases w:val="vguC_Contents1 Знак"/>
    <w:basedOn w:val="a2"/>
    <w:link w:val="11"/>
    <w:uiPriority w:val="39"/>
    <w:rsid w:val="003908CC"/>
    <w:rPr>
      <w:rFonts w:cstheme="minorHAnsi"/>
      <w:b/>
      <w:bCs/>
      <w:i/>
      <w:iCs/>
      <w:sz w:val="24"/>
      <w:szCs w:val="24"/>
    </w:rPr>
  </w:style>
  <w:style w:type="paragraph" w:styleId="21">
    <w:name w:val="toc 2"/>
    <w:aliases w:val="vguC_Contents2"/>
    <w:basedOn w:val="a1"/>
    <w:next w:val="a1"/>
    <w:autoRedefine/>
    <w:uiPriority w:val="39"/>
    <w:rsid w:val="00C96227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</w:rPr>
  </w:style>
  <w:style w:type="paragraph" w:styleId="31">
    <w:name w:val="toc 3"/>
    <w:aliases w:val="vguC_Contents3"/>
    <w:basedOn w:val="a1"/>
    <w:next w:val="a1"/>
    <w:autoRedefine/>
    <w:uiPriority w:val="39"/>
    <w:rsid w:val="00C96227"/>
    <w:pPr>
      <w:spacing w:before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aliases w:val="vguC_Contents1Add"/>
    <w:basedOn w:val="a1"/>
    <w:next w:val="a1"/>
    <w:autoRedefine/>
    <w:uiPriority w:val="39"/>
    <w:unhideWhenUsed/>
    <w:rsid w:val="00224E38"/>
    <w:pPr>
      <w:spacing w:before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customStyle="1" w:styleId="vgutTableName">
    <w:name w:val="vgut_TableName"/>
    <w:basedOn w:val="a1"/>
    <w:link w:val="vgutTableName0"/>
    <w:qFormat/>
    <w:rsid w:val="00F84AC0"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a"/>
    <w:link w:val="vgutTableName"/>
    <w:rsid w:val="00F84AC0"/>
    <w:rPr>
      <w:rFonts w:ascii="Times New Roman" w:hAnsi="Times New Roman"/>
      <w:bCs w:val="0"/>
      <w:sz w:val="24"/>
      <w:szCs w:val="18"/>
    </w:rPr>
  </w:style>
  <w:style w:type="paragraph" w:styleId="ad">
    <w:name w:val="header"/>
    <w:aliases w:val="vgux_TitleHeader"/>
    <w:basedOn w:val="a1"/>
    <w:link w:val="ae"/>
    <w:uiPriority w:val="99"/>
    <w:unhideWhenUsed/>
    <w:rsid w:val="00C17A2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e">
    <w:name w:val="Верхний колонтитул Знак"/>
    <w:aliases w:val="vgux_TitleHeader Знак"/>
    <w:basedOn w:val="a2"/>
    <w:link w:val="ad"/>
    <w:uiPriority w:val="99"/>
    <w:rsid w:val="00C17A21"/>
    <w:rPr>
      <w:rFonts w:ascii="Times New Roman" w:hAnsi="Times New Roman"/>
      <w:sz w:val="28"/>
    </w:rPr>
  </w:style>
  <w:style w:type="paragraph" w:styleId="af">
    <w:name w:val="footer"/>
    <w:aliases w:val="vgux_TitleFooter"/>
    <w:basedOn w:val="a1"/>
    <w:link w:val="af0"/>
    <w:uiPriority w:val="99"/>
    <w:unhideWhenUsed/>
    <w:rsid w:val="003D56FE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character" w:customStyle="1" w:styleId="af0">
    <w:name w:val="Нижний колонтитул Знак"/>
    <w:aliases w:val="vgux_TitleFooter Знак"/>
    <w:basedOn w:val="a2"/>
    <w:link w:val="af"/>
    <w:uiPriority w:val="99"/>
    <w:rsid w:val="00627B79"/>
    <w:rPr>
      <w:rFonts w:ascii="Times New Roman" w:hAnsi="Times New Roman"/>
      <w:b/>
      <w:sz w:val="32"/>
    </w:rPr>
  </w:style>
  <w:style w:type="character" w:styleId="af1">
    <w:name w:val="page number"/>
    <w:aliases w:val="vgux_PageNumber"/>
    <w:basedOn w:val="a2"/>
    <w:rsid w:val="00C17A21"/>
    <w:rPr>
      <w:szCs w:val="24"/>
    </w:rPr>
  </w:style>
  <w:style w:type="paragraph" w:customStyle="1" w:styleId="vguxTitleDocName">
    <w:name w:val="vgux_TitleDocName"/>
    <w:basedOn w:val="a1"/>
    <w:qFormat/>
    <w:rsid w:val="00FF06B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a1"/>
    <w:qFormat/>
    <w:rsid w:val="00FF06B0"/>
    <w:pPr>
      <w:spacing w:before="0" w:after="360"/>
      <w:ind w:firstLine="0"/>
      <w:jc w:val="center"/>
    </w:pPr>
    <w:rPr>
      <w:b/>
      <w:smallCaps/>
    </w:rPr>
  </w:style>
  <w:style w:type="paragraph" w:customStyle="1" w:styleId="vguxTitleText">
    <w:name w:val="vgux_TitleText"/>
    <w:basedOn w:val="a1"/>
    <w:qFormat/>
    <w:rsid w:val="00FF06B0"/>
    <w:pPr>
      <w:ind w:firstLine="0"/>
      <w:jc w:val="center"/>
    </w:pPr>
  </w:style>
  <w:style w:type="paragraph" w:customStyle="1" w:styleId="vguxTitleDocTheme">
    <w:name w:val="vgux_TitleDocTheme"/>
    <w:basedOn w:val="a1"/>
    <w:qFormat/>
    <w:rsid w:val="00FF06B0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styleId="af2">
    <w:name w:val="annotation reference"/>
    <w:basedOn w:val="a2"/>
    <w:uiPriority w:val="99"/>
    <w:semiHidden/>
    <w:unhideWhenUsed/>
    <w:rsid w:val="006505F8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6505F8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semiHidden/>
    <w:rsid w:val="006505F8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505F8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6505F8"/>
    <w:rPr>
      <w:rFonts w:ascii="Times New Roman" w:hAnsi="Times New Roman"/>
      <w:b/>
      <w:bCs/>
      <w:sz w:val="20"/>
      <w:szCs w:val="20"/>
    </w:rPr>
  </w:style>
  <w:style w:type="paragraph" w:styleId="af7">
    <w:name w:val="footnote text"/>
    <w:basedOn w:val="a1"/>
    <w:link w:val="af8"/>
    <w:uiPriority w:val="99"/>
    <w:unhideWhenUsed/>
    <w:rsid w:val="008374E1"/>
    <w:pPr>
      <w:spacing w:before="0"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2"/>
    <w:link w:val="af7"/>
    <w:uiPriority w:val="99"/>
    <w:rsid w:val="008374E1"/>
    <w:rPr>
      <w:rFonts w:ascii="Times New Roman" w:hAnsi="Times New Roman"/>
      <w:sz w:val="20"/>
      <w:szCs w:val="20"/>
    </w:rPr>
  </w:style>
  <w:style w:type="character" w:styleId="af9">
    <w:name w:val="footnote reference"/>
    <w:basedOn w:val="a2"/>
    <w:uiPriority w:val="99"/>
    <w:semiHidden/>
    <w:unhideWhenUsed/>
    <w:rsid w:val="008374E1"/>
    <w:rPr>
      <w:vertAlign w:val="superscript"/>
    </w:rPr>
  </w:style>
  <w:style w:type="paragraph" w:styleId="afa">
    <w:name w:val="Revision"/>
    <w:hidden/>
    <w:uiPriority w:val="99"/>
    <w:semiHidden/>
    <w:rsid w:val="009C0B09"/>
    <w:pPr>
      <w:spacing w:after="0" w:line="240" w:lineRule="auto"/>
    </w:pPr>
    <w:rPr>
      <w:rFonts w:ascii="Times New Roman" w:hAnsi="Times New Roman"/>
      <w:sz w:val="28"/>
    </w:rPr>
  </w:style>
  <w:style w:type="paragraph" w:styleId="afb">
    <w:name w:val="TOC Heading"/>
    <w:basedOn w:val="1"/>
    <w:next w:val="a1"/>
    <w:uiPriority w:val="39"/>
    <w:unhideWhenUsed/>
    <w:qFormat/>
    <w:rsid w:val="00442256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365F91" w:themeColor="accent1" w:themeShade="BF"/>
      <w:sz w:val="32"/>
      <w:szCs w:val="32"/>
    </w:rPr>
  </w:style>
  <w:style w:type="paragraph" w:customStyle="1" w:styleId="afc">
    <w:name w:val="Текст документа"/>
    <w:basedOn w:val="a1"/>
    <w:link w:val="afd"/>
    <w:qFormat/>
    <w:rsid w:val="009B0EEA"/>
    <w:pPr>
      <w:suppressAutoHyphens/>
      <w:spacing w:before="120" w:after="120"/>
      <w:ind w:firstLine="709"/>
    </w:pPr>
    <w:rPr>
      <w:rFonts w:eastAsia="Times New Roman" w:cs="Times New Roman"/>
      <w:sz w:val="28"/>
      <w:szCs w:val="24"/>
      <w:lang w:eastAsia="en-US" w:bidi="en-US"/>
    </w:rPr>
  </w:style>
  <w:style w:type="character" w:customStyle="1" w:styleId="afd">
    <w:name w:val="Текст документа Знак"/>
    <w:link w:val="afc"/>
    <w:rsid w:val="009B0EEA"/>
    <w:rPr>
      <w:rFonts w:ascii="Times New Roman" w:eastAsia="Times New Roman" w:hAnsi="Times New Roman" w:cs="Times New Roman"/>
      <w:sz w:val="28"/>
      <w:szCs w:val="24"/>
      <w:lang w:eastAsia="en-US" w:bidi="en-US"/>
    </w:rPr>
  </w:style>
  <w:style w:type="paragraph" w:customStyle="1" w:styleId="paragraph">
    <w:name w:val="paragraph"/>
    <w:basedOn w:val="a1"/>
    <w:rsid w:val="009B0EEA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character" w:customStyle="1" w:styleId="normaltextrun">
    <w:name w:val="normaltextrun"/>
    <w:basedOn w:val="a2"/>
    <w:rsid w:val="009B0EEA"/>
  </w:style>
  <w:style w:type="character" w:customStyle="1" w:styleId="eop">
    <w:name w:val="eop"/>
    <w:basedOn w:val="a2"/>
    <w:rsid w:val="009B0EEA"/>
  </w:style>
  <w:style w:type="paragraph" w:styleId="51">
    <w:name w:val="toc 5"/>
    <w:basedOn w:val="a1"/>
    <w:next w:val="a1"/>
    <w:autoRedefine/>
    <w:uiPriority w:val="39"/>
    <w:semiHidden/>
    <w:unhideWhenUsed/>
    <w:rsid w:val="008A6C63"/>
    <w:pPr>
      <w:spacing w:before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1"/>
    <w:next w:val="a1"/>
    <w:autoRedefine/>
    <w:uiPriority w:val="39"/>
    <w:semiHidden/>
    <w:unhideWhenUsed/>
    <w:rsid w:val="008A6C63"/>
    <w:pPr>
      <w:spacing w:before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1"/>
    <w:next w:val="a1"/>
    <w:autoRedefine/>
    <w:uiPriority w:val="39"/>
    <w:semiHidden/>
    <w:unhideWhenUsed/>
    <w:rsid w:val="008A6C63"/>
    <w:pPr>
      <w:spacing w:before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1"/>
    <w:next w:val="a1"/>
    <w:autoRedefine/>
    <w:uiPriority w:val="39"/>
    <w:semiHidden/>
    <w:unhideWhenUsed/>
    <w:rsid w:val="008A6C63"/>
    <w:pPr>
      <w:spacing w:before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1"/>
    <w:next w:val="a1"/>
    <w:autoRedefine/>
    <w:uiPriority w:val="39"/>
    <w:semiHidden/>
    <w:unhideWhenUsed/>
    <w:rsid w:val="008A6C63"/>
    <w:pPr>
      <w:spacing w:before="0"/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afe">
    <w:name w:val="Unresolved Mention"/>
    <w:basedOn w:val="a2"/>
    <w:uiPriority w:val="99"/>
    <w:semiHidden/>
    <w:unhideWhenUsed/>
    <w:rsid w:val="00E721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2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.burakov\Documents\&#1051;&#1080;&#1095;&#1085;&#1086;&#1077;\&#1050;&#1086;&#1096;&#1082;&#1080;&#1085;\&#1058;&#1088;&#1072;&#1085;&#1089;&#1085;&#1077;&#1092;&#1090;&#1100;\&#1042;&#1103;&#1090;&#1043;&#1059;%2003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5006E4339BF24CAA0F5B167E451061" ma:contentTypeVersion="11" ma:contentTypeDescription="Создание документа." ma:contentTypeScope="" ma:versionID="ee66b34cdb7d5be00a86ac9db559fc97">
  <xsd:schema xmlns:xsd="http://www.w3.org/2001/XMLSchema" xmlns:xs="http://www.w3.org/2001/XMLSchema" xmlns:p="http://schemas.microsoft.com/office/2006/metadata/properties" xmlns:ns3="a1eb269e-cbf3-465a-8e4a-8d42bc45f09f" xmlns:ns4="a042d032-8e16-4c5e-a37e-70d449039bd2" targetNamespace="http://schemas.microsoft.com/office/2006/metadata/properties" ma:root="true" ma:fieldsID="9831aabdbf23b96857ccdb3f4e1a7ec2" ns3:_="" ns4:_="">
    <xsd:import namespace="a1eb269e-cbf3-465a-8e4a-8d42bc45f09f"/>
    <xsd:import namespace="a042d032-8e16-4c5e-a37e-70d449039b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b269e-cbf3-465a-8e4a-8d42bc45f0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2d032-8e16-4c5e-a37e-70d449039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1D02F96-5624-48FE-AB5F-467181C3ED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E06CD11-97E7-4DA4-A1E7-C20845DD65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b269e-cbf3-465a-8e4a-8d42bc45f09f"/>
    <ds:schemaRef ds:uri="a042d032-8e16-4c5e-a37e-70d449039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99F9D00-3808-4B8D-8211-6EF654669C1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545EDB0-6DA9-4573-8FDA-4B7CDBF5EFD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ВятГУ 03</Template>
  <TotalTime>5</TotalTime>
  <Pages>18</Pages>
  <Words>2232</Words>
  <Characters>12723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отчетных документов</vt:lpstr>
    </vt:vector>
  </TitlesOfParts>
  <Manager>Земцов А.</Manager>
  <Company>Вятский Государственный Университет</Company>
  <LinksUpToDate>false</LinksUpToDate>
  <CharactersWithSpaces>14926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отчетных документов</dc:title>
  <dc:subject>Транснефть</dc:subject>
  <dc:creator>Microsoft</dc:creator>
  <cp:lastModifiedBy>Данил</cp:lastModifiedBy>
  <cp:revision>5</cp:revision>
  <cp:lastPrinted>2019-07-22T11:48:00Z</cp:lastPrinted>
  <dcterms:created xsi:type="dcterms:W3CDTF">2024-11-17T14:46:00Z</dcterms:created>
  <dcterms:modified xsi:type="dcterms:W3CDTF">2024-11-17T18:10:00Z</dcterms:modified>
  <cp:category>Шаблоны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0x010100895006E4339BF24CAA0F5B167E451061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i4>2019</vt:i4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</Properties>
</file>